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F6065" w14:textId="77777777" w:rsidR="007477CF" w:rsidRDefault="007477CF" w:rsidP="007477CF">
      <w:r>
        <w:rPr>
          <w:noProof/>
        </w:rPr>
        <w:drawing>
          <wp:anchor distT="0" distB="0" distL="114300" distR="114300" simplePos="0" relativeHeight="251660288" behindDoc="1" locked="0" layoutInCell="1" allowOverlap="1" wp14:anchorId="636B4B41" wp14:editId="2632F360">
            <wp:simplePos x="914400" y="914400"/>
            <wp:positionH relativeFrom="margin">
              <wp:align>right</wp:align>
            </wp:positionH>
            <wp:positionV relativeFrom="margin">
              <wp:align>bottom</wp:align>
            </wp:positionV>
            <wp:extent cx="3567600" cy="4573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 Blue Grey Banner 10c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7600" cy="45738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9264" behindDoc="1" locked="0" layoutInCell="1" allowOverlap="1" wp14:anchorId="0BAF7FE5" wp14:editId="66CA3BBF">
            <wp:simplePos x="914400" y="914400"/>
            <wp:positionH relativeFrom="margin">
              <wp:align>right</wp:align>
            </wp:positionH>
            <wp:positionV relativeFrom="margin">
              <wp:align>top</wp:align>
            </wp:positionV>
            <wp:extent cx="3567600" cy="4573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T Blue Grey Banner 10c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7600" cy="457385"/>
                    </a:xfrm>
                    <a:prstGeom prst="rect">
                      <a:avLst/>
                    </a:prstGeom>
                  </pic:spPr>
                </pic:pic>
              </a:graphicData>
            </a:graphic>
            <wp14:sizeRelH relativeFrom="margin">
              <wp14:pctWidth>0</wp14:pctWidth>
            </wp14:sizeRelH>
          </wp:anchor>
        </w:drawing>
      </w:r>
      <w:r>
        <w:t xml:space="preserve"> </w:t>
      </w:r>
    </w:p>
    <w:p w14:paraId="3362048B" w14:textId="77777777" w:rsidR="007477CF" w:rsidRDefault="007477CF" w:rsidP="007477CF"/>
    <w:p w14:paraId="52551A18" w14:textId="77777777" w:rsidR="007477CF" w:rsidRDefault="007477CF" w:rsidP="007477CF">
      <w:pPr>
        <w:pStyle w:val="DBBody"/>
      </w:pPr>
      <w:r>
        <w:rPr>
          <w:noProof/>
        </w:rPr>
        <mc:AlternateContent>
          <mc:Choice Requires="wpg">
            <w:drawing>
              <wp:anchor distT="0" distB="0" distL="114300" distR="114300" simplePos="0" relativeHeight="251662336" behindDoc="0" locked="0" layoutInCell="1" allowOverlap="1" wp14:anchorId="7762FA21" wp14:editId="2B22CBD6">
                <wp:simplePos x="0" y="0"/>
                <wp:positionH relativeFrom="page">
                  <wp:align>center</wp:align>
                </wp:positionH>
                <wp:positionV relativeFrom="page">
                  <wp:align>top</wp:align>
                </wp:positionV>
                <wp:extent cx="7761600" cy="2973600"/>
                <wp:effectExtent l="0" t="0" r="0" b="0"/>
                <wp:wrapNone/>
                <wp:docPr id="1" name="Group 1"/>
                <wp:cNvGraphicFramePr/>
                <a:graphic xmlns:a="http://schemas.openxmlformats.org/drawingml/2006/main">
                  <a:graphicData uri="http://schemas.microsoft.com/office/word/2010/wordprocessingGroup">
                    <wpg:wgp>
                      <wpg:cNvGrpSpPr/>
                      <wpg:grpSpPr>
                        <a:xfrm>
                          <a:off x="0" y="0"/>
                          <a:ext cx="7761600" cy="2973600"/>
                          <a:chOff x="0" y="0"/>
                          <a:chExt cx="7761605" cy="2971800"/>
                        </a:xfrm>
                      </wpg:grpSpPr>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61605" cy="2971800"/>
                          </a:xfrm>
                          <a:prstGeom prst="rect">
                            <a:avLst/>
                          </a:prstGeom>
                        </pic:spPr>
                      </pic:pic>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904875" y="1171575"/>
                            <a:ext cx="5943600" cy="7766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8025E0F">
              <v:group id="Group 1" style="position:absolute;margin-left:0;margin-top:0;width:611.15pt;height:234.15pt;z-index:251662336;mso-position-horizontal:center;mso-position-horizontal-relative:page;mso-position-vertical:top;mso-position-vertical-relative:page;mso-width-relative:margin;mso-height-relative:margin" coordsize="77616,29718" o:spid="_x0000_s1026" w14:anchorId="2151BFBA"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 style="position:absolute;width:77616;height:2971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">
                  <v:imagedata o:title="" r:id="rId13"/>
                </v:shape>
                <v:shape id="Picture 5" style="position:absolute;left:9048;top:11715;width:59436;height:776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">
                  <v:imagedata o:title="" r:id="rId14"/>
                </v:shape>
                <w10:wrap anchorx="page" anchory="page"/>
              </v:group>
            </w:pict>
          </mc:Fallback>
        </mc:AlternateContent>
      </w:r>
    </w:p>
    <w:p w14:paraId="25D6DD24" w14:textId="77777777" w:rsidR="007477CF" w:rsidRDefault="007477CF" w:rsidP="007477CF">
      <w:pPr>
        <w:pStyle w:val="DBBody"/>
      </w:pPr>
    </w:p>
    <w:p w14:paraId="3EEE806D" w14:textId="77777777" w:rsidR="007477CF" w:rsidRDefault="007477CF" w:rsidP="007477CF">
      <w:pPr>
        <w:pStyle w:val="DBBody"/>
      </w:pPr>
    </w:p>
    <w:p w14:paraId="5EC1A0F9" w14:textId="77777777" w:rsidR="007477CF" w:rsidRDefault="007477CF" w:rsidP="007477CF">
      <w:pPr>
        <w:pStyle w:val="DBBody"/>
      </w:pPr>
    </w:p>
    <w:p w14:paraId="45496652" w14:textId="77777777" w:rsidR="007477CF" w:rsidRDefault="007477CF" w:rsidP="007477CF">
      <w:pPr>
        <w:pStyle w:val="DBBody"/>
      </w:pPr>
    </w:p>
    <w:p w14:paraId="2BE726EA" w14:textId="77777777" w:rsidR="007477CF" w:rsidRDefault="007477CF" w:rsidP="007477CF">
      <w:pPr>
        <w:pStyle w:val="DBBody"/>
      </w:pPr>
    </w:p>
    <w:p w14:paraId="5DCCB1A7" w14:textId="77777777" w:rsidR="007477CF" w:rsidRDefault="007477CF" w:rsidP="007477CF">
      <w:pPr>
        <w:pStyle w:val="DBBody"/>
      </w:pPr>
    </w:p>
    <w:p w14:paraId="10C83AEC" w14:textId="77777777" w:rsidR="007477CF" w:rsidRDefault="007477CF" w:rsidP="007477CF">
      <w:pPr>
        <w:pStyle w:val="DBBody"/>
      </w:pPr>
    </w:p>
    <w:p w14:paraId="6C892EBF" w14:textId="77777777" w:rsidR="007477CF" w:rsidRDefault="007477CF" w:rsidP="007477CF">
      <w:pPr>
        <w:pStyle w:val="DBBody"/>
      </w:pPr>
    </w:p>
    <w:p w14:paraId="65D34C5F" w14:textId="77777777" w:rsidR="007477CF" w:rsidRDefault="007477CF" w:rsidP="007477CF">
      <w:pPr>
        <w:pStyle w:val="DBBody"/>
      </w:pPr>
    </w:p>
    <w:p w14:paraId="7625C36E" w14:textId="77777777" w:rsidR="007477CF" w:rsidRDefault="007477CF" w:rsidP="007477CF">
      <w:pPr>
        <w:pStyle w:val="DBBody"/>
      </w:pPr>
    </w:p>
    <w:p w14:paraId="21C75AE2" w14:textId="77777777" w:rsidR="007477CF" w:rsidRDefault="007477CF" w:rsidP="007477CF">
      <w:pPr>
        <w:pStyle w:val="DBBody"/>
      </w:pPr>
    </w:p>
    <w:p w14:paraId="77F656C1" w14:textId="77777777" w:rsidR="007477CF" w:rsidRPr="00E91699" w:rsidRDefault="007477CF" w:rsidP="007477CF">
      <w:pPr>
        <w:pStyle w:val="DBBody"/>
      </w:pPr>
    </w:p>
    <w:p w14:paraId="406B3555" w14:textId="77777777" w:rsidR="007477CF" w:rsidRDefault="007477CF" w:rsidP="007477CF">
      <w:pPr>
        <w:pStyle w:val="DMDocumentTitle"/>
        <w:ind w:right="-126"/>
      </w:pPr>
      <w:r w:rsidRPr="00E91699">
        <w:t>Rich Products Corporation</w:t>
      </w:r>
    </w:p>
    <w:p w14:paraId="25317964" w14:textId="086FDB39" w:rsidR="00127C0C" w:rsidRPr="00127C0C" w:rsidRDefault="00127C0C" w:rsidP="007477CF">
      <w:pPr>
        <w:pStyle w:val="DMDocumentTitle"/>
        <w:ind w:right="-126"/>
        <w:rPr>
          <w:rFonts w:cs="Arial"/>
        </w:rPr>
      </w:pPr>
      <w:r>
        <w:rPr>
          <w:rFonts w:cs="Arial"/>
        </w:rPr>
        <w:t>PC/Hardware Equipment</w:t>
      </w:r>
    </w:p>
    <w:p w14:paraId="6BE9C43C" w14:textId="041B7C6C" w:rsidR="007477CF" w:rsidRDefault="00195B20" w:rsidP="007477CF">
      <w:pPr>
        <w:pStyle w:val="DMDocumentSubtitle"/>
      </w:pPr>
      <w:r>
        <w:t xml:space="preserve">March </w:t>
      </w:r>
      <w:r w:rsidR="00331607">
        <w:t>22</w:t>
      </w:r>
      <w:r>
        <w:t>, 2024</w:t>
      </w:r>
    </w:p>
    <w:p w14:paraId="021A2125" w14:textId="77777777" w:rsidR="007477CF" w:rsidRDefault="007477CF" w:rsidP="007477CF">
      <w:pPr>
        <w:pStyle w:val="DBBody"/>
        <w:sectPr w:rsidR="007477CF" w:rsidSect="001C779A">
          <w:headerReference w:type="even" r:id="rId15"/>
          <w:headerReference w:type="default" r:id="rId16"/>
          <w:footerReference w:type="even" r:id="rId17"/>
          <w:footerReference w:type="default" r:id="rId18"/>
          <w:headerReference w:type="first" r:id="rId19"/>
          <w:footerReference w:type="first" r:id="rId20"/>
          <w:pgSz w:w="12242" w:h="15842" w:code="1"/>
          <w:pgMar w:top="1440" w:right="1440" w:bottom="1440" w:left="1440" w:header="709" w:footer="709" w:gutter="0"/>
          <w:cols w:space="708"/>
          <w:titlePg/>
          <w:docGrid w:linePitch="360"/>
        </w:sectPr>
      </w:pPr>
    </w:p>
    <w:p w14:paraId="3F7638EC" w14:textId="77777777" w:rsidR="007477CF" w:rsidRPr="006F6751" w:rsidRDefault="007477CF" w:rsidP="007477CF">
      <w:pPr>
        <w:pStyle w:val="DBBody"/>
      </w:pPr>
      <w:r>
        <w:rPr>
          <w:noProof/>
        </w:rPr>
        <w:lastRenderedPageBreak/>
        <mc:AlternateContent>
          <mc:Choice Requires="wps">
            <w:drawing>
              <wp:anchor distT="0" distB="0" distL="114300" distR="114300" simplePos="0" relativeHeight="251664384" behindDoc="0" locked="0" layoutInCell="1" allowOverlap="1" wp14:anchorId="70F2905B" wp14:editId="2498D511">
                <wp:simplePos x="0" y="0"/>
                <wp:positionH relativeFrom="margin">
                  <wp:posOffset>4422775</wp:posOffset>
                </wp:positionH>
                <wp:positionV relativeFrom="page">
                  <wp:posOffset>480060</wp:posOffset>
                </wp:positionV>
                <wp:extent cx="1562100" cy="586740"/>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1562100" cy="586740"/>
                        </a:xfrm>
                        <a:prstGeom prst="rect">
                          <a:avLst/>
                        </a:prstGeom>
                        <a:noFill/>
                        <a:ln w="6350">
                          <a:noFill/>
                        </a:ln>
                      </wps:spPr>
                      <wps:txbx>
                        <w:txbxContent>
                          <w:p w14:paraId="1523E5CF" w14:textId="77777777" w:rsidR="007477CF" w:rsidRDefault="007477CF" w:rsidP="007477CF">
                            <w:pPr>
                              <w:pStyle w:val="DMLetterhead"/>
                              <w:ind w:left="0"/>
                            </w:pPr>
                            <w:bookmarkStart w:id="3" w:name="_Hlk3804639"/>
                            <w:r>
                              <w:t>One Dell Way</w:t>
                            </w:r>
                          </w:p>
                          <w:p w14:paraId="1D33F25E" w14:textId="77777777" w:rsidR="007477CF" w:rsidRDefault="007477CF" w:rsidP="007477CF">
                            <w:pPr>
                              <w:pStyle w:val="DMLetterhead"/>
                              <w:ind w:left="0"/>
                            </w:pPr>
                            <w:r>
                              <w:t>Round Rock, TX 78682</w:t>
                            </w:r>
                          </w:p>
                          <w:p w14:paraId="6CE5D484" w14:textId="77777777" w:rsidR="007477CF" w:rsidRDefault="007477CF" w:rsidP="007477CF">
                            <w:pPr>
                              <w:pStyle w:val="DMLetterhead"/>
                              <w:ind w:left="0"/>
                            </w:pPr>
                            <w:r>
                              <w:t>USA</w:t>
                            </w:r>
                          </w:p>
                          <w:p w14:paraId="4816BA06" w14:textId="77777777" w:rsidR="007477CF" w:rsidRDefault="007477CF" w:rsidP="007477CF">
                            <w:pPr>
                              <w:pStyle w:val="DMLetterhead"/>
                              <w:ind w:left="0"/>
                            </w:pPr>
                            <w:hyperlink r:id="rId21" w:history="1">
                              <w:r>
                                <w:rPr>
                                  <w:rStyle w:val="Hyperlink"/>
                                  <w:sz w:val="17"/>
                                </w:rPr>
                                <w:t>www.dell.com</w:t>
                              </w:r>
                            </w:hyperlink>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70F2905B" id="_x0000_t202" coordsize="21600,21600" o:spt="202" path="m,l,21600r21600,l21600,xe">
                <v:stroke joinstyle="miter"/>
                <v:path gradientshapeok="t" o:connecttype="rect"/>
              </v:shapetype>
              <v:shape id="Text Box 7" o:spid="_x0000_s1026" type="#_x0000_t202" style="position:absolute;margin-left:348.25pt;margin-top:37.8pt;width:123pt;height:46.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" filled="f" stroked="f" strokeweight=".5pt">
                <v:textbox inset="0,0,0,0">
                  <w:txbxContent>
                    <w:p w14:paraId="1523E5CF" w14:textId="77777777" w:rsidR="007477CF" w:rsidRDefault="007477CF" w:rsidP="007477CF">
                      <w:pPr>
                        <w:pStyle w:val="DMLetterhead"/>
                        <w:ind w:left="0"/>
                      </w:pPr>
                      <w:bookmarkStart w:id="4" w:name="_Hlk3804639"/>
                      <w:r>
                        <w:t>One Dell Way</w:t>
                      </w:r>
                    </w:p>
                    <w:p w14:paraId="1D33F25E" w14:textId="77777777" w:rsidR="007477CF" w:rsidRDefault="007477CF" w:rsidP="007477CF">
                      <w:pPr>
                        <w:pStyle w:val="DMLetterhead"/>
                        <w:ind w:left="0"/>
                      </w:pPr>
                      <w:r>
                        <w:t>Round Rock, TX 78682</w:t>
                      </w:r>
                    </w:p>
                    <w:p w14:paraId="6CE5D484" w14:textId="77777777" w:rsidR="007477CF" w:rsidRDefault="007477CF" w:rsidP="007477CF">
                      <w:pPr>
                        <w:pStyle w:val="DMLetterhead"/>
                        <w:ind w:left="0"/>
                      </w:pPr>
                      <w:r>
                        <w:t>USA</w:t>
                      </w:r>
                    </w:p>
                    <w:p w14:paraId="4816BA06" w14:textId="77777777" w:rsidR="007477CF" w:rsidRDefault="007477CF" w:rsidP="007477CF">
                      <w:pPr>
                        <w:pStyle w:val="DMLetterhead"/>
                        <w:ind w:left="0"/>
                      </w:pPr>
                      <w:hyperlink r:id="rId22" w:history="1">
                        <w:r>
                          <w:rPr>
                            <w:rStyle w:val="Hyperlink"/>
                            <w:sz w:val="17"/>
                          </w:rPr>
                          <w:t>www.dell.com</w:t>
                        </w:r>
                      </w:hyperlink>
                      <w:bookmarkEnd w:id="4"/>
                    </w:p>
                  </w:txbxContent>
                </v:textbox>
                <w10:wrap anchorx="margin" anchory="page"/>
              </v:shape>
            </w:pict>
          </mc:Fallback>
        </mc:AlternateContent>
      </w:r>
    </w:p>
    <w:p w14:paraId="35727D38" w14:textId="60DEB37A" w:rsidR="007477CF" w:rsidRPr="006F6751" w:rsidRDefault="00195B20" w:rsidP="007477CF">
      <w:pPr>
        <w:pStyle w:val="DBBody"/>
        <w:rPr>
          <w:rFonts w:ascii="Trebuchet MS" w:hAnsi="Trebuchet MS"/>
        </w:rPr>
      </w:pPr>
      <w:r>
        <w:t xml:space="preserve">March </w:t>
      </w:r>
      <w:r w:rsidR="00331607">
        <w:t>22</w:t>
      </w:r>
      <w:r>
        <w:t>, 2024</w:t>
      </w:r>
    </w:p>
    <w:p w14:paraId="043AA2C4" w14:textId="22C33771" w:rsidR="007477CF" w:rsidRPr="006F6751" w:rsidRDefault="007477CF" w:rsidP="007477CF">
      <w:pPr>
        <w:pStyle w:val="DBBody"/>
        <w:spacing w:after="0"/>
      </w:pPr>
      <w:r w:rsidRPr="006F6751">
        <w:t>Talal A</w:t>
      </w:r>
      <w:r w:rsidR="00610987">
        <w:t>za</w:t>
      </w:r>
      <w:r w:rsidRPr="006F6751">
        <w:t>m</w:t>
      </w:r>
    </w:p>
    <w:p w14:paraId="5882EF60" w14:textId="77777777" w:rsidR="007477CF" w:rsidRPr="0075740A" w:rsidRDefault="007477CF" w:rsidP="007477CF">
      <w:pPr>
        <w:pStyle w:val="DBBody"/>
        <w:spacing w:before="0" w:after="0"/>
        <w:rPr>
          <w:b/>
          <w:bCs/>
          <w:color w:val="0000FF"/>
        </w:rPr>
      </w:pPr>
      <w:r w:rsidRPr="0075740A">
        <w:rPr>
          <w:b/>
          <w:bCs/>
          <w:color w:val="0000FF"/>
        </w:rPr>
        <w:t>Rich Products Corporation</w:t>
      </w:r>
    </w:p>
    <w:p w14:paraId="32261C3A" w14:textId="77777777" w:rsidR="007477CF" w:rsidRPr="006F6751" w:rsidRDefault="007477CF" w:rsidP="007477CF">
      <w:pPr>
        <w:pStyle w:val="DBBody"/>
        <w:spacing w:before="0" w:after="0"/>
      </w:pPr>
    </w:p>
    <w:p w14:paraId="7B15BB8D" w14:textId="77777777" w:rsidR="007477CF" w:rsidRPr="006F6751" w:rsidRDefault="007477CF" w:rsidP="007477CF">
      <w:pPr>
        <w:pStyle w:val="DBBody"/>
        <w:spacing w:before="0"/>
      </w:pPr>
      <w:r w:rsidRPr="006F6751">
        <w:t xml:space="preserve">  </w:t>
      </w:r>
    </w:p>
    <w:p w14:paraId="0BC9124D" w14:textId="7F420AFF" w:rsidR="007477CF" w:rsidRDefault="007477CF" w:rsidP="007477CF">
      <w:pPr>
        <w:pStyle w:val="DBBody"/>
      </w:pPr>
      <w:r w:rsidRPr="006F6751">
        <w:t>Dear</w:t>
      </w:r>
      <w:r w:rsidR="008B11D2">
        <w:t xml:space="preserve"> Mr.</w:t>
      </w:r>
      <w:r w:rsidR="0075740A">
        <w:t xml:space="preserve"> Aam</w:t>
      </w:r>
      <w:r w:rsidRPr="006F6751">
        <w:t>,</w:t>
      </w:r>
    </w:p>
    <w:p w14:paraId="3BCFD409" w14:textId="77777777" w:rsidR="007477CF" w:rsidRPr="007652F1" w:rsidRDefault="007477CF" w:rsidP="007477CF">
      <w:pPr>
        <w:pStyle w:val="DBBodyLetter"/>
      </w:pPr>
      <w:r w:rsidRPr="007652F1">
        <w:t xml:space="preserve">Thank you for this opportunity to submit a proposal for </w:t>
      </w:r>
      <w:proofErr w:type="gramStart"/>
      <w:r w:rsidRPr="007652F1">
        <w:t>Rich</w:t>
      </w:r>
      <w:proofErr w:type="gramEnd"/>
      <w:r w:rsidRPr="007652F1">
        <w:t xml:space="preserve"> Products Corporation’s forthcoming technology project. We have studied the information provided to us about your business requirements and carefully analyzed your </w:t>
      </w:r>
      <w:proofErr w:type="gramStart"/>
      <w:r w:rsidRPr="007652F1">
        <w:t>technology</w:t>
      </w:r>
      <w:proofErr w:type="gramEnd"/>
      <w:r w:rsidRPr="007652F1">
        <w:t xml:space="preserve"> needs. The solution recommended for Rich Products has been designed to meet your needs in the most cost-effective way without compromising on quality, service or ongoing support. </w:t>
      </w:r>
    </w:p>
    <w:p w14:paraId="2F0642B9" w14:textId="77777777" w:rsidR="007477CF" w:rsidRPr="007652F1" w:rsidRDefault="007477CF" w:rsidP="007477CF">
      <w:pPr>
        <w:pStyle w:val="DBBodyLetter"/>
      </w:pPr>
      <w:r w:rsidRPr="007652F1">
        <w:t>Dell is helping our customers to bring down the Total Cost of Ownership by simplifying IT. We are committed to providing solutions that will allow Rich Products to reclaim time and cost and increase the productivity of your IT. In addition, we have built environmental consideration into every stage of the Dell product lifecycle including power consumption, helping our customers demonstrate environmentally responsible procurement.</w:t>
      </w:r>
    </w:p>
    <w:p w14:paraId="1E3A8ACD" w14:textId="77777777" w:rsidR="007477CF" w:rsidRPr="007652F1" w:rsidRDefault="007477CF" w:rsidP="007477CF">
      <w:pPr>
        <w:pStyle w:val="DBBodyLetter"/>
      </w:pPr>
      <w:r w:rsidRPr="007652F1">
        <w:t>Along with award winning products and services, Dell also offers you a dedicated program account team that is committed to working with you and your procurement needs. This team includes:</w:t>
      </w:r>
    </w:p>
    <w:p w14:paraId="46EB9AE9" w14:textId="738984A6" w:rsidR="007477CF" w:rsidRPr="007652F1" w:rsidRDefault="007477CF" w:rsidP="007477CF">
      <w:pPr>
        <w:pStyle w:val="DBBulletLetter"/>
        <w:numPr>
          <w:ilvl w:val="0"/>
          <w:numId w:val="4"/>
        </w:numPr>
      </w:pPr>
      <w:r w:rsidRPr="007652F1">
        <w:t>An Account Manager to ensure overall account satisfaction</w:t>
      </w:r>
      <w:r w:rsidR="00127C0C">
        <w:t>.</w:t>
      </w:r>
    </w:p>
    <w:p w14:paraId="57A2BE93" w14:textId="0A789695" w:rsidR="007477CF" w:rsidRPr="007652F1" w:rsidRDefault="007477CF" w:rsidP="007477CF">
      <w:pPr>
        <w:pStyle w:val="DBBulletLetter"/>
        <w:numPr>
          <w:ilvl w:val="0"/>
          <w:numId w:val="4"/>
        </w:numPr>
      </w:pPr>
      <w:r w:rsidRPr="007652F1">
        <w:t>System Consultants to provide a seamless deployment experience</w:t>
      </w:r>
      <w:r w:rsidR="00127C0C">
        <w:t>.</w:t>
      </w:r>
    </w:p>
    <w:p w14:paraId="1975F6C1" w14:textId="5566CF08" w:rsidR="007477CF" w:rsidRPr="007652F1" w:rsidRDefault="007477CF" w:rsidP="007477CF">
      <w:pPr>
        <w:pStyle w:val="DBBulletLetter"/>
        <w:numPr>
          <w:ilvl w:val="0"/>
          <w:numId w:val="4"/>
        </w:numPr>
      </w:pPr>
      <w:r w:rsidRPr="007652F1">
        <w:t>Technical Sales Representatives to facilitate order management</w:t>
      </w:r>
      <w:r w:rsidR="00127C0C">
        <w:t>.</w:t>
      </w:r>
    </w:p>
    <w:p w14:paraId="5D880C6C" w14:textId="6145B229" w:rsidR="007477CF" w:rsidRPr="007652F1" w:rsidRDefault="007477CF" w:rsidP="007477CF">
      <w:pPr>
        <w:pStyle w:val="DBBulletLetter"/>
        <w:numPr>
          <w:ilvl w:val="0"/>
          <w:numId w:val="4"/>
        </w:numPr>
      </w:pPr>
      <w:r w:rsidRPr="007652F1">
        <w:t>Customer Service Representatives to provide post-sale support</w:t>
      </w:r>
      <w:r w:rsidR="00127C0C">
        <w:t>.</w:t>
      </w:r>
    </w:p>
    <w:p w14:paraId="475181EC" w14:textId="631923CD" w:rsidR="007477CF" w:rsidRDefault="007477CF" w:rsidP="007477CF">
      <w:pPr>
        <w:pStyle w:val="DBBodyLetter"/>
      </w:pPr>
      <w:r>
        <w:t xml:space="preserve">Dell looks forward to working with you on this project. Should you have any questions regarding this response, please contact </w:t>
      </w:r>
      <w:r w:rsidR="00127C0C">
        <w:t>your Account Executive</w:t>
      </w:r>
      <w:r>
        <w:t xml:space="preserve"> </w:t>
      </w:r>
      <w:r w:rsidR="0075740A">
        <w:t>Greg Jur</w:t>
      </w:r>
      <w:r w:rsidR="004B70D6">
        <w:t xml:space="preserve">kowski </w:t>
      </w:r>
      <w:r>
        <w:t xml:space="preserve">at </w:t>
      </w:r>
      <w:r w:rsidR="00127C0C" w:rsidRPr="00127C0C">
        <w:t>716</w:t>
      </w:r>
      <w:r w:rsidR="00127C0C">
        <w:t>-</w:t>
      </w:r>
      <w:r w:rsidR="00127C0C" w:rsidRPr="00127C0C">
        <w:t>395</w:t>
      </w:r>
      <w:r w:rsidR="00127C0C">
        <w:t>-</w:t>
      </w:r>
      <w:r w:rsidR="00127C0C" w:rsidRPr="00127C0C">
        <w:t>9438</w:t>
      </w:r>
      <w:r>
        <w:t xml:space="preserve"> or online at </w:t>
      </w:r>
      <w:r w:rsidR="00127C0C" w:rsidRPr="00127C0C">
        <w:t>Greg_Jurkowski@Dell.com</w:t>
      </w:r>
      <w:r w:rsidRPr="007652F1">
        <w:t>.</w:t>
      </w:r>
    </w:p>
    <w:p w14:paraId="6EF9F088" w14:textId="77777777" w:rsidR="00127C0C" w:rsidRDefault="00127C0C" w:rsidP="007477CF">
      <w:pPr>
        <w:pStyle w:val="DBBody"/>
      </w:pPr>
    </w:p>
    <w:p w14:paraId="7251AD48" w14:textId="77777777" w:rsidR="00127C0C" w:rsidRDefault="00127C0C" w:rsidP="007477CF">
      <w:pPr>
        <w:pStyle w:val="DBBody"/>
      </w:pPr>
    </w:p>
    <w:p w14:paraId="7A28AB08" w14:textId="77777777" w:rsidR="007477CF" w:rsidRDefault="007477CF" w:rsidP="007477CF">
      <w:pPr>
        <w:pStyle w:val="DBBody"/>
        <w:sectPr w:rsidR="007477CF" w:rsidSect="001C779A">
          <w:headerReference w:type="even" r:id="rId23"/>
          <w:headerReference w:type="default" r:id="rId24"/>
          <w:footerReference w:type="even" r:id="rId25"/>
          <w:footerReference w:type="default" r:id="rId26"/>
          <w:headerReference w:type="first" r:id="rId27"/>
          <w:footerReference w:type="first" r:id="rId28"/>
          <w:pgSz w:w="12242" w:h="15842" w:code="1"/>
          <w:pgMar w:top="1701" w:right="1418" w:bottom="1418" w:left="1418" w:header="709" w:footer="709" w:gutter="0"/>
          <w:cols w:space="708"/>
          <w:titlePg/>
          <w:docGrid w:linePitch="360"/>
        </w:sectPr>
      </w:pPr>
    </w:p>
    <w:p w14:paraId="05365D47" w14:textId="77777777" w:rsidR="007477CF" w:rsidRDefault="007477CF" w:rsidP="007477CF">
      <w:pPr>
        <w:pStyle w:val="DHHeadingnotToC"/>
      </w:pPr>
      <w:r>
        <w:lastRenderedPageBreak/>
        <w:t>Table of Contents</w:t>
      </w:r>
    </w:p>
    <w:p w14:paraId="7391C1DB" w14:textId="7D6980D8" w:rsidR="00A10088" w:rsidRDefault="007477CF">
      <w:pPr>
        <w:pStyle w:val="TOC1"/>
        <w:tabs>
          <w:tab w:val="right" w:leader="dot" w:pos="9396"/>
        </w:tabs>
        <w:rPr>
          <w:rFonts w:asciiTheme="minorHAnsi" w:eastAsiaTheme="minorEastAsia" w:hAnsiTheme="minorHAnsi" w:cstheme="minorBidi"/>
          <w:noProof/>
          <w:kern w:val="2"/>
          <w:lang w:eastAsia="zh-CN"/>
          <w14:ligatures w14:val="standardContextual"/>
        </w:rPr>
      </w:pPr>
      <w:r>
        <w:rPr>
          <w:smallCaps/>
          <w:color w:val="000000" w:themeColor="text1"/>
          <w:szCs w:val="20"/>
        </w:rPr>
        <w:fldChar w:fldCharType="begin"/>
      </w:r>
      <w:r>
        <w:rPr>
          <w:color w:val="000000" w:themeColor="text1"/>
        </w:rPr>
        <w:instrText xml:space="preserve"> TOC \o "1-2" \h \z \u </w:instrText>
      </w:r>
      <w:r>
        <w:rPr>
          <w:smallCaps/>
          <w:color w:val="000000" w:themeColor="text1"/>
          <w:szCs w:val="20"/>
        </w:rPr>
        <w:fldChar w:fldCharType="separate"/>
      </w:r>
      <w:hyperlink w:anchor="_Toc161930377" w:history="1">
        <w:r w:rsidR="00A10088" w:rsidRPr="003950F3">
          <w:rPr>
            <w:rStyle w:val="Hyperlink"/>
            <w:noProof/>
          </w:rPr>
          <w:t>Dell Technologies Profile</w:t>
        </w:r>
        <w:r w:rsidR="00A10088">
          <w:rPr>
            <w:noProof/>
            <w:webHidden/>
          </w:rPr>
          <w:tab/>
        </w:r>
        <w:r w:rsidR="00A10088">
          <w:rPr>
            <w:noProof/>
            <w:webHidden/>
          </w:rPr>
          <w:fldChar w:fldCharType="begin"/>
        </w:r>
        <w:r w:rsidR="00A10088">
          <w:rPr>
            <w:noProof/>
            <w:webHidden/>
          </w:rPr>
          <w:instrText xml:space="preserve"> PAGEREF _Toc161930377 \h </w:instrText>
        </w:r>
        <w:r w:rsidR="00A10088">
          <w:rPr>
            <w:noProof/>
            <w:webHidden/>
          </w:rPr>
        </w:r>
        <w:r w:rsidR="00A10088">
          <w:rPr>
            <w:noProof/>
            <w:webHidden/>
          </w:rPr>
          <w:fldChar w:fldCharType="separate"/>
        </w:r>
        <w:r w:rsidR="00A10088">
          <w:rPr>
            <w:noProof/>
            <w:webHidden/>
          </w:rPr>
          <w:t>4</w:t>
        </w:r>
        <w:r w:rsidR="00A10088">
          <w:rPr>
            <w:noProof/>
            <w:webHidden/>
          </w:rPr>
          <w:fldChar w:fldCharType="end"/>
        </w:r>
      </w:hyperlink>
    </w:p>
    <w:p w14:paraId="39C6F581" w14:textId="0732D12E"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78" w:history="1">
        <w:r w:rsidRPr="003950F3">
          <w:rPr>
            <w:rStyle w:val="Hyperlink"/>
            <w:rFonts w:eastAsia="Arial Unicode MS"/>
            <w:noProof/>
          </w:rPr>
          <w:t>Contacts and Confidentiality Statement</w:t>
        </w:r>
        <w:r>
          <w:rPr>
            <w:noProof/>
            <w:webHidden/>
          </w:rPr>
          <w:tab/>
        </w:r>
        <w:r>
          <w:rPr>
            <w:noProof/>
            <w:webHidden/>
          </w:rPr>
          <w:fldChar w:fldCharType="begin"/>
        </w:r>
        <w:r>
          <w:rPr>
            <w:noProof/>
            <w:webHidden/>
          </w:rPr>
          <w:instrText xml:space="preserve"> PAGEREF _Toc161930378 \h </w:instrText>
        </w:r>
        <w:r>
          <w:rPr>
            <w:noProof/>
            <w:webHidden/>
          </w:rPr>
        </w:r>
        <w:r>
          <w:rPr>
            <w:noProof/>
            <w:webHidden/>
          </w:rPr>
          <w:fldChar w:fldCharType="separate"/>
        </w:r>
        <w:r>
          <w:rPr>
            <w:noProof/>
            <w:webHidden/>
          </w:rPr>
          <w:t>5</w:t>
        </w:r>
        <w:r>
          <w:rPr>
            <w:noProof/>
            <w:webHidden/>
          </w:rPr>
          <w:fldChar w:fldCharType="end"/>
        </w:r>
      </w:hyperlink>
    </w:p>
    <w:p w14:paraId="20C534F3" w14:textId="7FD20AD9"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79" w:history="1">
        <w:r w:rsidRPr="003950F3">
          <w:rPr>
            <w:rStyle w:val="Hyperlink"/>
            <w:noProof/>
          </w:rPr>
          <w:t>Clarifications and Exceptions</w:t>
        </w:r>
        <w:r>
          <w:rPr>
            <w:noProof/>
            <w:webHidden/>
          </w:rPr>
          <w:tab/>
        </w:r>
        <w:r>
          <w:rPr>
            <w:noProof/>
            <w:webHidden/>
          </w:rPr>
          <w:fldChar w:fldCharType="begin"/>
        </w:r>
        <w:r>
          <w:rPr>
            <w:noProof/>
            <w:webHidden/>
          </w:rPr>
          <w:instrText xml:space="preserve"> PAGEREF _Toc161930379 \h </w:instrText>
        </w:r>
        <w:r>
          <w:rPr>
            <w:noProof/>
            <w:webHidden/>
          </w:rPr>
        </w:r>
        <w:r>
          <w:rPr>
            <w:noProof/>
            <w:webHidden/>
          </w:rPr>
          <w:fldChar w:fldCharType="separate"/>
        </w:r>
        <w:r>
          <w:rPr>
            <w:noProof/>
            <w:webHidden/>
          </w:rPr>
          <w:t>6</w:t>
        </w:r>
        <w:r>
          <w:rPr>
            <w:noProof/>
            <w:webHidden/>
          </w:rPr>
          <w:fldChar w:fldCharType="end"/>
        </w:r>
      </w:hyperlink>
    </w:p>
    <w:p w14:paraId="488D1502" w14:textId="5E39DD0F"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0" w:history="1">
        <w:r w:rsidRPr="003950F3">
          <w:rPr>
            <w:rStyle w:val="Hyperlink"/>
            <w:noProof/>
          </w:rPr>
          <w:t>Executive Summary</w:t>
        </w:r>
        <w:r>
          <w:rPr>
            <w:noProof/>
            <w:webHidden/>
          </w:rPr>
          <w:tab/>
        </w:r>
        <w:r>
          <w:rPr>
            <w:noProof/>
            <w:webHidden/>
          </w:rPr>
          <w:fldChar w:fldCharType="begin"/>
        </w:r>
        <w:r>
          <w:rPr>
            <w:noProof/>
            <w:webHidden/>
          </w:rPr>
          <w:instrText xml:space="preserve"> PAGEREF _Toc161930380 \h </w:instrText>
        </w:r>
        <w:r>
          <w:rPr>
            <w:noProof/>
            <w:webHidden/>
          </w:rPr>
        </w:r>
        <w:r>
          <w:rPr>
            <w:noProof/>
            <w:webHidden/>
          </w:rPr>
          <w:fldChar w:fldCharType="separate"/>
        </w:r>
        <w:r>
          <w:rPr>
            <w:noProof/>
            <w:webHidden/>
          </w:rPr>
          <w:t>7</w:t>
        </w:r>
        <w:r>
          <w:rPr>
            <w:noProof/>
            <w:webHidden/>
          </w:rPr>
          <w:fldChar w:fldCharType="end"/>
        </w:r>
      </w:hyperlink>
    </w:p>
    <w:p w14:paraId="676BD98C" w14:textId="72680032"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1" w:history="1">
        <w:r w:rsidRPr="003950F3">
          <w:rPr>
            <w:rStyle w:val="Hyperlink"/>
            <w:rFonts w:cs="Arial"/>
            <w:noProof/>
          </w:rPr>
          <w:t>About Dell Technologies</w:t>
        </w:r>
        <w:r>
          <w:rPr>
            <w:noProof/>
            <w:webHidden/>
          </w:rPr>
          <w:tab/>
        </w:r>
        <w:r>
          <w:rPr>
            <w:noProof/>
            <w:webHidden/>
          </w:rPr>
          <w:fldChar w:fldCharType="begin"/>
        </w:r>
        <w:r>
          <w:rPr>
            <w:noProof/>
            <w:webHidden/>
          </w:rPr>
          <w:instrText xml:space="preserve"> PAGEREF _Toc161930381 \h </w:instrText>
        </w:r>
        <w:r>
          <w:rPr>
            <w:noProof/>
            <w:webHidden/>
          </w:rPr>
        </w:r>
        <w:r>
          <w:rPr>
            <w:noProof/>
            <w:webHidden/>
          </w:rPr>
          <w:fldChar w:fldCharType="separate"/>
        </w:r>
        <w:r>
          <w:rPr>
            <w:noProof/>
            <w:webHidden/>
          </w:rPr>
          <w:t>8</w:t>
        </w:r>
        <w:r>
          <w:rPr>
            <w:noProof/>
            <w:webHidden/>
          </w:rPr>
          <w:fldChar w:fldCharType="end"/>
        </w:r>
      </w:hyperlink>
    </w:p>
    <w:p w14:paraId="2F85B850" w14:textId="0C353F75" w:rsidR="00A10088" w:rsidRDefault="00A10088">
      <w:pPr>
        <w:pStyle w:val="TOC2"/>
        <w:tabs>
          <w:tab w:val="right" w:leader="dot" w:pos="9396"/>
        </w:tabs>
        <w:rPr>
          <w:rFonts w:asciiTheme="minorHAnsi" w:eastAsiaTheme="minorEastAsia" w:hAnsiTheme="minorHAnsi" w:cstheme="minorBidi"/>
          <w:noProof/>
          <w:kern w:val="2"/>
          <w:lang w:eastAsia="zh-CN"/>
          <w14:ligatures w14:val="standardContextual"/>
        </w:rPr>
      </w:pPr>
      <w:hyperlink w:anchor="_Toc161930382" w:history="1">
        <w:r w:rsidRPr="003950F3">
          <w:rPr>
            <w:rStyle w:val="Hyperlink"/>
            <w:noProof/>
          </w:rPr>
          <w:t>Who We Are</w:t>
        </w:r>
        <w:r>
          <w:rPr>
            <w:noProof/>
            <w:webHidden/>
          </w:rPr>
          <w:tab/>
        </w:r>
        <w:r>
          <w:rPr>
            <w:noProof/>
            <w:webHidden/>
          </w:rPr>
          <w:fldChar w:fldCharType="begin"/>
        </w:r>
        <w:r>
          <w:rPr>
            <w:noProof/>
            <w:webHidden/>
          </w:rPr>
          <w:instrText xml:space="preserve"> PAGEREF _Toc161930382 \h </w:instrText>
        </w:r>
        <w:r>
          <w:rPr>
            <w:noProof/>
            <w:webHidden/>
          </w:rPr>
        </w:r>
        <w:r>
          <w:rPr>
            <w:noProof/>
            <w:webHidden/>
          </w:rPr>
          <w:fldChar w:fldCharType="separate"/>
        </w:r>
        <w:r>
          <w:rPr>
            <w:noProof/>
            <w:webHidden/>
          </w:rPr>
          <w:t>8</w:t>
        </w:r>
        <w:r>
          <w:rPr>
            <w:noProof/>
            <w:webHidden/>
          </w:rPr>
          <w:fldChar w:fldCharType="end"/>
        </w:r>
      </w:hyperlink>
    </w:p>
    <w:p w14:paraId="37FC907B" w14:textId="00D45B2C"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3" w:history="1">
        <w:r w:rsidRPr="003950F3">
          <w:rPr>
            <w:rStyle w:val="Hyperlink"/>
            <w:noProof/>
          </w:rPr>
          <w:t>Supply Chain</w:t>
        </w:r>
        <w:r>
          <w:rPr>
            <w:noProof/>
            <w:webHidden/>
          </w:rPr>
          <w:tab/>
        </w:r>
        <w:r>
          <w:rPr>
            <w:noProof/>
            <w:webHidden/>
          </w:rPr>
          <w:fldChar w:fldCharType="begin"/>
        </w:r>
        <w:r>
          <w:rPr>
            <w:noProof/>
            <w:webHidden/>
          </w:rPr>
          <w:instrText xml:space="preserve"> PAGEREF _Toc161930383 \h </w:instrText>
        </w:r>
        <w:r>
          <w:rPr>
            <w:noProof/>
            <w:webHidden/>
          </w:rPr>
        </w:r>
        <w:r>
          <w:rPr>
            <w:noProof/>
            <w:webHidden/>
          </w:rPr>
          <w:fldChar w:fldCharType="separate"/>
        </w:r>
        <w:r>
          <w:rPr>
            <w:noProof/>
            <w:webHidden/>
          </w:rPr>
          <w:t>10</w:t>
        </w:r>
        <w:r>
          <w:rPr>
            <w:noProof/>
            <w:webHidden/>
          </w:rPr>
          <w:fldChar w:fldCharType="end"/>
        </w:r>
      </w:hyperlink>
    </w:p>
    <w:p w14:paraId="6F3F9A18" w14:textId="4A967D2D"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4" w:history="1">
        <w:r w:rsidRPr="003950F3">
          <w:rPr>
            <w:rStyle w:val="Hyperlink"/>
            <w:noProof/>
          </w:rPr>
          <w:t>Privacy and Data Security</w:t>
        </w:r>
        <w:r>
          <w:rPr>
            <w:noProof/>
            <w:webHidden/>
          </w:rPr>
          <w:tab/>
        </w:r>
        <w:r>
          <w:rPr>
            <w:noProof/>
            <w:webHidden/>
          </w:rPr>
          <w:fldChar w:fldCharType="begin"/>
        </w:r>
        <w:r>
          <w:rPr>
            <w:noProof/>
            <w:webHidden/>
          </w:rPr>
          <w:instrText xml:space="preserve"> PAGEREF _Toc161930384 \h </w:instrText>
        </w:r>
        <w:r>
          <w:rPr>
            <w:noProof/>
            <w:webHidden/>
          </w:rPr>
        </w:r>
        <w:r>
          <w:rPr>
            <w:noProof/>
            <w:webHidden/>
          </w:rPr>
          <w:fldChar w:fldCharType="separate"/>
        </w:r>
        <w:r>
          <w:rPr>
            <w:noProof/>
            <w:webHidden/>
          </w:rPr>
          <w:t>25</w:t>
        </w:r>
        <w:r>
          <w:rPr>
            <w:noProof/>
            <w:webHidden/>
          </w:rPr>
          <w:fldChar w:fldCharType="end"/>
        </w:r>
      </w:hyperlink>
    </w:p>
    <w:p w14:paraId="76077BA2" w14:textId="14CFCC1E"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5" w:history="1">
        <w:r w:rsidRPr="003950F3">
          <w:rPr>
            <w:rStyle w:val="Hyperlink"/>
            <w:noProof/>
          </w:rPr>
          <w:t>Product Specifications</w:t>
        </w:r>
        <w:r>
          <w:rPr>
            <w:noProof/>
            <w:webHidden/>
          </w:rPr>
          <w:tab/>
        </w:r>
        <w:r>
          <w:rPr>
            <w:noProof/>
            <w:webHidden/>
          </w:rPr>
          <w:fldChar w:fldCharType="begin"/>
        </w:r>
        <w:r>
          <w:rPr>
            <w:noProof/>
            <w:webHidden/>
          </w:rPr>
          <w:instrText xml:space="preserve"> PAGEREF _Toc161930385 \h </w:instrText>
        </w:r>
        <w:r>
          <w:rPr>
            <w:noProof/>
            <w:webHidden/>
          </w:rPr>
        </w:r>
        <w:r>
          <w:rPr>
            <w:noProof/>
            <w:webHidden/>
          </w:rPr>
          <w:fldChar w:fldCharType="separate"/>
        </w:r>
        <w:r>
          <w:rPr>
            <w:noProof/>
            <w:webHidden/>
          </w:rPr>
          <w:t>26</w:t>
        </w:r>
        <w:r>
          <w:rPr>
            <w:noProof/>
            <w:webHidden/>
          </w:rPr>
          <w:fldChar w:fldCharType="end"/>
        </w:r>
      </w:hyperlink>
    </w:p>
    <w:p w14:paraId="181EEBDE" w14:textId="3B4773F0"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6" w:history="1">
        <w:r w:rsidRPr="003950F3">
          <w:rPr>
            <w:rStyle w:val="Hyperlink"/>
            <w:noProof/>
          </w:rPr>
          <w:t>Service and Support</w:t>
        </w:r>
        <w:r>
          <w:rPr>
            <w:noProof/>
            <w:webHidden/>
          </w:rPr>
          <w:tab/>
        </w:r>
        <w:r>
          <w:rPr>
            <w:noProof/>
            <w:webHidden/>
          </w:rPr>
          <w:fldChar w:fldCharType="begin"/>
        </w:r>
        <w:r>
          <w:rPr>
            <w:noProof/>
            <w:webHidden/>
          </w:rPr>
          <w:instrText xml:space="preserve"> PAGEREF _Toc161930386 \h </w:instrText>
        </w:r>
        <w:r>
          <w:rPr>
            <w:noProof/>
            <w:webHidden/>
          </w:rPr>
        </w:r>
        <w:r>
          <w:rPr>
            <w:noProof/>
            <w:webHidden/>
          </w:rPr>
          <w:fldChar w:fldCharType="separate"/>
        </w:r>
        <w:r>
          <w:rPr>
            <w:noProof/>
            <w:webHidden/>
          </w:rPr>
          <w:t>32</w:t>
        </w:r>
        <w:r>
          <w:rPr>
            <w:noProof/>
            <w:webHidden/>
          </w:rPr>
          <w:fldChar w:fldCharType="end"/>
        </w:r>
      </w:hyperlink>
    </w:p>
    <w:p w14:paraId="754B5A6B" w14:textId="0E3C692F"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7" w:history="1">
        <w:r w:rsidRPr="003950F3">
          <w:rPr>
            <w:rStyle w:val="Hyperlink"/>
            <w:noProof/>
          </w:rPr>
          <w:t>Reporting</w:t>
        </w:r>
        <w:r>
          <w:rPr>
            <w:noProof/>
            <w:webHidden/>
          </w:rPr>
          <w:tab/>
        </w:r>
        <w:r>
          <w:rPr>
            <w:noProof/>
            <w:webHidden/>
          </w:rPr>
          <w:fldChar w:fldCharType="begin"/>
        </w:r>
        <w:r>
          <w:rPr>
            <w:noProof/>
            <w:webHidden/>
          </w:rPr>
          <w:instrText xml:space="preserve"> PAGEREF _Toc161930387 \h </w:instrText>
        </w:r>
        <w:r>
          <w:rPr>
            <w:noProof/>
            <w:webHidden/>
          </w:rPr>
        </w:r>
        <w:r>
          <w:rPr>
            <w:noProof/>
            <w:webHidden/>
          </w:rPr>
          <w:fldChar w:fldCharType="separate"/>
        </w:r>
        <w:r>
          <w:rPr>
            <w:noProof/>
            <w:webHidden/>
          </w:rPr>
          <w:t>33</w:t>
        </w:r>
        <w:r>
          <w:rPr>
            <w:noProof/>
            <w:webHidden/>
          </w:rPr>
          <w:fldChar w:fldCharType="end"/>
        </w:r>
      </w:hyperlink>
    </w:p>
    <w:p w14:paraId="66D8B29B" w14:textId="48169D97" w:rsidR="00A10088" w:rsidRDefault="00A10088">
      <w:pPr>
        <w:pStyle w:val="TOC1"/>
        <w:tabs>
          <w:tab w:val="right" w:leader="dot" w:pos="9396"/>
        </w:tabs>
        <w:rPr>
          <w:rFonts w:asciiTheme="minorHAnsi" w:eastAsiaTheme="minorEastAsia" w:hAnsiTheme="minorHAnsi" w:cstheme="minorBidi"/>
          <w:noProof/>
          <w:kern w:val="2"/>
          <w:lang w:eastAsia="zh-CN"/>
          <w14:ligatures w14:val="standardContextual"/>
        </w:rPr>
      </w:pPr>
      <w:hyperlink w:anchor="_Toc161930388" w:history="1">
        <w:r w:rsidRPr="003950F3">
          <w:rPr>
            <w:rStyle w:val="Hyperlink"/>
            <w:noProof/>
          </w:rPr>
          <w:t>Attachments</w:t>
        </w:r>
        <w:r>
          <w:rPr>
            <w:noProof/>
            <w:webHidden/>
          </w:rPr>
          <w:tab/>
        </w:r>
        <w:r>
          <w:rPr>
            <w:noProof/>
            <w:webHidden/>
          </w:rPr>
          <w:fldChar w:fldCharType="begin"/>
        </w:r>
        <w:r>
          <w:rPr>
            <w:noProof/>
            <w:webHidden/>
          </w:rPr>
          <w:instrText xml:space="preserve"> PAGEREF _Toc161930388 \h </w:instrText>
        </w:r>
        <w:r>
          <w:rPr>
            <w:noProof/>
            <w:webHidden/>
          </w:rPr>
        </w:r>
        <w:r>
          <w:rPr>
            <w:noProof/>
            <w:webHidden/>
          </w:rPr>
          <w:fldChar w:fldCharType="separate"/>
        </w:r>
        <w:r>
          <w:rPr>
            <w:noProof/>
            <w:webHidden/>
          </w:rPr>
          <w:t>34</w:t>
        </w:r>
        <w:r>
          <w:rPr>
            <w:noProof/>
            <w:webHidden/>
          </w:rPr>
          <w:fldChar w:fldCharType="end"/>
        </w:r>
      </w:hyperlink>
    </w:p>
    <w:p w14:paraId="2849C7FD" w14:textId="2248C857" w:rsidR="007477CF" w:rsidRDefault="007477CF" w:rsidP="007477CF">
      <w:pPr>
        <w:rPr>
          <w:color w:val="000000" w:themeColor="text1"/>
        </w:rPr>
      </w:pPr>
      <w:r>
        <w:rPr>
          <w:color w:val="000000" w:themeColor="text1"/>
        </w:rPr>
        <w:fldChar w:fldCharType="end"/>
      </w:r>
    </w:p>
    <w:p w14:paraId="3189EF0E" w14:textId="77777777" w:rsidR="007477CF" w:rsidRDefault="007477CF" w:rsidP="007477CF">
      <w:pPr>
        <w:pStyle w:val="DBBody"/>
      </w:pPr>
      <w:r>
        <w:br w:type="page"/>
      </w:r>
    </w:p>
    <w:p w14:paraId="13A4C421" w14:textId="77777777" w:rsidR="007477CF" w:rsidRPr="0093633A" w:rsidRDefault="007477CF" w:rsidP="007477CF">
      <w:pPr>
        <w:pStyle w:val="DHHeading1"/>
      </w:pPr>
      <w:bookmarkStart w:id="5" w:name="_Toc161930377"/>
      <w:r w:rsidRPr="0093633A">
        <w:lastRenderedPageBreak/>
        <w:t>Dell Technologies Profile</w:t>
      </w:r>
      <w:bookmarkEnd w:id="5"/>
    </w:p>
    <w:p w14:paraId="3304E9E0" w14:textId="77777777" w:rsidR="007477CF" w:rsidRPr="0093633A" w:rsidRDefault="007477CF" w:rsidP="007477CF">
      <w:pPr>
        <w:pStyle w:val="DBBody"/>
      </w:pPr>
      <w:r w:rsidRPr="0093633A">
        <w:t>At Dell Technologies, our purpose is to drive human progress on a global scale, through greater access to better technology, to create new markets, reshape industries, and improve the lives of every person on the planet. Our unique combination and unprecedented capabilities power true transformation for people and organizations everywhere.</w:t>
      </w:r>
    </w:p>
    <w:p w14:paraId="5E8CFF94" w14:textId="2F6AA49C" w:rsidR="007477CF" w:rsidRPr="0093633A" w:rsidRDefault="007477CF" w:rsidP="007477CF">
      <w:pPr>
        <w:pStyle w:val="DBBody"/>
      </w:pPr>
      <w:r w:rsidRPr="0093633A">
        <w:t xml:space="preserve">Digital transformation has become essential to all </w:t>
      </w:r>
      <w:r w:rsidR="00127C0C" w:rsidRPr="0093633A">
        <w:t>businesses,</w:t>
      </w:r>
      <w:r w:rsidRPr="0093633A">
        <w:t xml:space="preserve"> and we have expanded our portfolio to include holistic solutions that enable our customers to drive their ongoing digital transformation initiatives. Dell Technologies’ integrated solutions help customers modernize their IT infrastructure, manage and operate in a multi-cloud world, address workforce transformation, and provide critical security solutions to protect against the ever increasing and evolving security threats. </w:t>
      </w:r>
    </w:p>
    <w:p w14:paraId="6235BC5C" w14:textId="77777777" w:rsidR="007477CF" w:rsidRPr="0093633A" w:rsidRDefault="007477CF" w:rsidP="007477CF">
      <w:pPr>
        <w:pStyle w:val="DBBody"/>
      </w:pPr>
      <w:r w:rsidRPr="0093633A">
        <w:t xml:space="preserve">With our extensive portfolio and our commitment to innovation, we </w:t>
      </w:r>
      <w:proofErr w:type="gramStart"/>
      <w:r w:rsidRPr="0093633A">
        <w:t>have the ability to</w:t>
      </w:r>
      <w:proofErr w:type="gramEnd"/>
      <w:r w:rsidRPr="0093633A">
        <w:t xml:space="preserve"> offer secure, integrated solutions that extend from the edge to the core to the cloud, and we are at the forefront of the software-defined and cloud native infrastructure era. </w:t>
      </w:r>
    </w:p>
    <w:p w14:paraId="42880F55" w14:textId="77777777" w:rsidR="007477CF" w:rsidRDefault="007477CF" w:rsidP="007477CF">
      <w:pPr>
        <w:pStyle w:val="DHHeading1"/>
        <w:rPr>
          <w:rFonts w:eastAsia="Arial Unicode MS"/>
        </w:rPr>
      </w:pPr>
      <w:bookmarkStart w:id="6" w:name="_Toc161930378"/>
      <w:r>
        <w:rPr>
          <w:rFonts w:eastAsia="Arial Unicode MS"/>
        </w:rPr>
        <w:lastRenderedPageBreak/>
        <w:t>Contacts and Confidentiality Statement</w:t>
      </w:r>
      <w:bookmarkEnd w:id="6"/>
    </w:p>
    <w:p w14:paraId="78C0F7A8" w14:textId="77777777" w:rsidR="007477CF" w:rsidRPr="00CC68B2" w:rsidRDefault="007477CF" w:rsidP="007477CF">
      <w:pPr>
        <w:pStyle w:val="DBBody"/>
        <w:rPr>
          <w:b/>
          <w:sz w:val="24"/>
        </w:rPr>
      </w:pPr>
      <w:r w:rsidRPr="00CC68B2">
        <w:rPr>
          <w:b/>
          <w:sz w:val="24"/>
        </w:rPr>
        <w:t>Contacts</w:t>
      </w:r>
    </w:p>
    <w:tbl>
      <w:tblPr>
        <w:tblStyle w:val="DTTablespecs"/>
        <w:tblW w:w="0" w:type="auto"/>
        <w:tblLook w:val="04A0" w:firstRow="1" w:lastRow="0" w:firstColumn="1" w:lastColumn="0" w:noHBand="0" w:noVBand="1"/>
      </w:tblPr>
      <w:tblGrid>
        <w:gridCol w:w="3011"/>
        <w:gridCol w:w="3158"/>
        <w:gridCol w:w="3011"/>
      </w:tblGrid>
      <w:tr w:rsidR="007477CF" w14:paraId="64B1EFE1" w14:textId="77777777" w:rsidTr="009C69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11" w:type="dxa"/>
          </w:tcPr>
          <w:p w14:paraId="1DE9E8AF" w14:textId="77777777" w:rsidR="007477CF" w:rsidRPr="001367AD" w:rsidRDefault="007477CF" w:rsidP="009C69C8">
            <w:pPr>
              <w:pStyle w:val="DTT-Heading1"/>
            </w:pPr>
            <w:r w:rsidRPr="001367AD">
              <w:t>Name</w:t>
            </w:r>
          </w:p>
        </w:tc>
        <w:tc>
          <w:tcPr>
            <w:tcW w:w="3158" w:type="dxa"/>
          </w:tcPr>
          <w:p w14:paraId="319056C5" w14:textId="77777777" w:rsidR="007477CF" w:rsidRPr="001367AD" w:rsidRDefault="007477CF" w:rsidP="009C69C8">
            <w:pPr>
              <w:pStyle w:val="DTT-Heading1"/>
              <w:cnfStyle w:val="100000000000" w:firstRow="1" w:lastRow="0" w:firstColumn="0" w:lastColumn="0" w:oddVBand="0" w:evenVBand="0" w:oddHBand="0" w:evenHBand="0" w:firstRowFirstColumn="0" w:firstRowLastColumn="0" w:lastRowFirstColumn="0" w:lastRowLastColumn="0"/>
            </w:pPr>
            <w:r w:rsidRPr="001367AD">
              <w:t>Responsibility</w:t>
            </w:r>
          </w:p>
        </w:tc>
        <w:tc>
          <w:tcPr>
            <w:tcW w:w="3011" w:type="dxa"/>
          </w:tcPr>
          <w:p w14:paraId="095D8B34" w14:textId="77777777" w:rsidR="007477CF" w:rsidRPr="001367AD" w:rsidRDefault="007477CF" w:rsidP="009C69C8">
            <w:pPr>
              <w:pStyle w:val="DTT-Heading1"/>
              <w:cnfStyle w:val="100000000000" w:firstRow="1" w:lastRow="0" w:firstColumn="0" w:lastColumn="0" w:oddVBand="0" w:evenVBand="0" w:oddHBand="0" w:evenHBand="0" w:firstRowFirstColumn="0" w:firstRowLastColumn="0" w:lastRowFirstColumn="0" w:lastRowLastColumn="0"/>
            </w:pPr>
            <w:r w:rsidRPr="001367AD">
              <w:t>Contact Information</w:t>
            </w:r>
          </w:p>
        </w:tc>
      </w:tr>
      <w:tr w:rsidR="007477CF" w14:paraId="743D8C05" w14:textId="77777777" w:rsidTr="009C6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194C681A" w14:textId="7649D52E" w:rsidR="007477CF" w:rsidRPr="005D41BA" w:rsidRDefault="00461763" w:rsidP="009C69C8">
            <w:pPr>
              <w:pStyle w:val="DTT-Body"/>
            </w:pPr>
            <w:r>
              <w:t>Greg Jurkowski</w:t>
            </w:r>
          </w:p>
        </w:tc>
        <w:tc>
          <w:tcPr>
            <w:tcW w:w="3158" w:type="dxa"/>
          </w:tcPr>
          <w:p w14:paraId="23426D5C" w14:textId="6D93F8F2" w:rsidR="007477CF" w:rsidRPr="005D41BA" w:rsidRDefault="00461763" w:rsidP="009C69C8">
            <w:pPr>
              <w:pStyle w:val="DTT-Body"/>
              <w:cnfStyle w:val="000000100000" w:firstRow="0" w:lastRow="0" w:firstColumn="0" w:lastColumn="0" w:oddVBand="0" w:evenVBand="0" w:oddHBand="1" w:evenHBand="0" w:firstRowFirstColumn="0" w:firstRowLastColumn="0" w:lastRowFirstColumn="0" w:lastRowLastColumn="0"/>
            </w:pPr>
            <w:r>
              <w:t>Account Executive</w:t>
            </w:r>
          </w:p>
        </w:tc>
        <w:tc>
          <w:tcPr>
            <w:tcW w:w="3011" w:type="dxa"/>
          </w:tcPr>
          <w:p w14:paraId="125C3A34" w14:textId="77777777" w:rsidR="007477CF" w:rsidRDefault="00461763" w:rsidP="009C69C8">
            <w:pPr>
              <w:pStyle w:val="DTT-Body"/>
              <w:cnfStyle w:val="000000100000" w:firstRow="0" w:lastRow="0" w:firstColumn="0" w:lastColumn="0" w:oddVBand="0" w:evenVBand="0" w:oddHBand="1" w:evenHBand="0" w:firstRowFirstColumn="0" w:firstRowLastColumn="0" w:lastRowFirstColumn="0" w:lastRowLastColumn="0"/>
            </w:pPr>
            <w:r w:rsidRPr="00461763">
              <w:t>716</w:t>
            </w:r>
            <w:r>
              <w:t>-</w:t>
            </w:r>
            <w:r w:rsidRPr="00461763">
              <w:t>395</w:t>
            </w:r>
            <w:r>
              <w:t>-</w:t>
            </w:r>
            <w:r w:rsidRPr="00461763">
              <w:t>9438</w:t>
            </w:r>
          </w:p>
          <w:p w14:paraId="466A39F0" w14:textId="4DB5431B" w:rsidR="00461763" w:rsidRPr="005D41BA" w:rsidRDefault="00461763" w:rsidP="009C69C8">
            <w:pPr>
              <w:pStyle w:val="DTT-Body"/>
              <w:cnfStyle w:val="000000100000" w:firstRow="0" w:lastRow="0" w:firstColumn="0" w:lastColumn="0" w:oddVBand="0" w:evenVBand="0" w:oddHBand="1" w:evenHBand="0" w:firstRowFirstColumn="0" w:firstRowLastColumn="0" w:lastRowFirstColumn="0" w:lastRowLastColumn="0"/>
            </w:pPr>
            <w:r w:rsidRPr="00461763">
              <w:t>Greg_Jurkowski@Dell.com</w:t>
            </w:r>
          </w:p>
        </w:tc>
      </w:tr>
      <w:tr w:rsidR="007477CF" w14:paraId="22AE8C96" w14:textId="77777777" w:rsidTr="009C69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783181DE" w14:textId="4DF7B020" w:rsidR="007477CF" w:rsidRPr="00734988" w:rsidRDefault="00461763" w:rsidP="009C69C8">
            <w:pPr>
              <w:pStyle w:val="DTT-Body"/>
            </w:pPr>
            <w:r>
              <w:t>Felix Simmons</w:t>
            </w:r>
          </w:p>
        </w:tc>
        <w:tc>
          <w:tcPr>
            <w:tcW w:w="3158" w:type="dxa"/>
          </w:tcPr>
          <w:p w14:paraId="1E500AC6" w14:textId="22B7D427" w:rsidR="007477CF" w:rsidRPr="00734988" w:rsidRDefault="00461763" w:rsidP="009C69C8">
            <w:pPr>
              <w:pStyle w:val="DTT-Body"/>
              <w:cnfStyle w:val="000000010000" w:firstRow="0" w:lastRow="0" w:firstColumn="0" w:lastColumn="0" w:oddVBand="0" w:evenVBand="0" w:oddHBand="0" w:evenHBand="1" w:firstRowFirstColumn="0" w:firstRowLastColumn="0" w:lastRowFirstColumn="0" w:lastRowLastColumn="0"/>
            </w:pPr>
            <w:r>
              <w:t>Account Manager</w:t>
            </w:r>
          </w:p>
        </w:tc>
        <w:tc>
          <w:tcPr>
            <w:tcW w:w="3011" w:type="dxa"/>
          </w:tcPr>
          <w:p w14:paraId="06735984" w14:textId="77777777" w:rsidR="007477CF" w:rsidRDefault="00461763" w:rsidP="009C69C8">
            <w:pPr>
              <w:pStyle w:val="DTT-Body"/>
              <w:cnfStyle w:val="000000010000" w:firstRow="0" w:lastRow="0" w:firstColumn="0" w:lastColumn="0" w:oddVBand="0" w:evenVBand="0" w:oddHBand="0" w:evenHBand="1" w:firstRowFirstColumn="0" w:firstRowLastColumn="0" w:lastRowFirstColumn="0" w:lastRowLastColumn="0"/>
            </w:pPr>
            <w:r>
              <w:t>512-</w:t>
            </w:r>
            <w:r w:rsidRPr="00461763">
              <w:t>617</w:t>
            </w:r>
            <w:r>
              <w:t>-</w:t>
            </w:r>
            <w:r w:rsidRPr="00461763">
              <w:t>9803</w:t>
            </w:r>
          </w:p>
          <w:p w14:paraId="7FBA21C5" w14:textId="5A9AFA2D" w:rsidR="00461763" w:rsidRPr="00734988" w:rsidRDefault="00461763" w:rsidP="009C69C8">
            <w:pPr>
              <w:pStyle w:val="DTT-Body"/>
              <w:cnfStyle w:val="000000010000" w:firstRow="0" w:lastRow="0" w:firstColumn="0" w:lastColumn="0" w:oddVBand="0" w:evenVBand="0" w:oddHBand="0" w:evenHBand="1" w:firstRowFirstColumn="0" w:firstRowLastColumn="0" w:lastRowFirstColumn="0" w:lastRowLastColumn="0"/>
            </w:pPr>
            <w:r w:rsidRPr="00461763">
              <w:t>Felix_Simmons@Dell.com</w:t>
            </w:r>
          </w:p>
        </w:tc>
      </w:tr>
      <w:tr w:rsidR="007477CF" w14:paraId="45712A46" w14:textId="77777777" w:rsidTr="009C6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1D542073" w14:textId="41A5B059" w:rsidR="007477CF" w:rsidRPr="00734988" w:rsidRDefault="00127C0C" w:rsidP="009C69C8">
            <w:pPr>
              <w:pStyle w:val="DTT-Body"/>
            </w:pPr>
            <w:r w:rsidRPr="005D41BA">
              <w:t>Anne Long</w:t>
            </w:r>
          </w:p>
        </w:tc>
        <w:tc>
          <w:tcPr>
            <w:tcW w:w="3158" w:type="dxa"/>
          </w:tcPr>
          <w:p w14:paraId="3F6D99F8" w14:textId="3AD59B58" w:rsidR="007477CF" w:rsidRPr="00734988" w:rsidRDefault="00127C0C" w:rsidP="009C69C8">
            <w:pPr>
              <w:pStyle w:val="DTT-Body"/>
              <w:cnfStyle w:val="000000100000" w:firstRow="0" w:lastRow="0" w:firstColumn="0" w:lastColumn="0" w:oddVBand="0" w:evenVBand="0" w:oddHBand="1" w:evenHBand="0" w:firstRowFirstColumn="0" w:firstRowLastColumn="0" w:lastRowFirstColumn="0" w:lastRowLastColumn="0"/>
            </w:pPr>
            <w:r w:rsidRPr="005D41BA">
              <w:t>Proposal Manager</w:t>
            </w:r>
          </w:p>
        </w:tc>
        <w:tc>
          <w:tcPr>
            <w:tcW w:w="3011" w:type="dxa"/>
          </w:tcPr>
          <w:p w14:paraId="6AB88FCA" w14:textId="64659C57" w:rsidR="007477CF" w:rsidRPr="00734988" w:rsidRDefault="00127C0C" w:rsidP="009C69C8">
            <w:pPr>
              <w:pStyle w:val="DTT-Body"/>
              <w:cnfStyle w:val="000000100000" w:firstRow="0" w:lastRow="0" w:firstColumn="0" w:lastColumn="0" w:oddVBand="0" w:evenVBand="0" w:oddHBand="1" w:evenHBand="0" w:firstRowFirstColumn="0" w:firstRowLastColumn="0" w:lastRowFirstColumn="0" w:lastRowLastColumn="0"/>
            </w:pPr>
            <w:r w:rsidRPr="005D41BA">
              <w:t xml:space="preserve">737-279-9304 </w:t>
            </w:r>
            <w:r w:rsidRPr="005D41BA">
              <w:br/>
              <w:t>Anne_Long@dell.com</w:t>
            </w:r>
          </w:p>
        </w:tc>
      </w:tr>
    </w:tbl>
    <w:p w14:paraId="3EDF74BD" w14:textId="77777777" w:rsidR="00127C0C" w:rsidRDefault="00127C0C" w:rsidP="007477CF">
      <w:pPr>
        <w:pStyle w:val="DBBody"/>
        <w:rPr>
          <w:b/>
          <w:sz w:val="16"/>
          <w:szCs w:val="16"/>
        </w:rPr>
      </w:pPr>
    </w:p>
    <w:p w14:paraId="7E6CAB29" w14:textId="77777777" w:rsidR="00127C0C" w:rsidRDefault="00127C0C" w:rsidP="007477CF">
      <w:pPr>
        <w:pStyle w:val="DBBody"/>
        <w:rPr>
          <w:b/>
          <w:sz w:val="16"/>
          <w:szCs w:val="16"/>
        </w:rPr>
      </w:pPr>
    </w:p>
    <w:p w14:paraId="3D369ADA" w14:textId="77777777" w:rsidR="00127C0C" w:rsidRDefault="00127C0C" w:rsidP="007477CF">
      <w:pPr>
        <w:pStyle w:val="DBBody"/>
        <w:rPr>
          <w:b/>
          <w:sz w:val="16"/>
          <w:szCs w:val="16"/>
        </w:rPr>
      </w:pPr>
    </w:p>
    <w:p w14:paraId="79DB37D7" w14:textId="77777777" w:rsidR="00127C0C" w:rsidRDefault="00127C0C" w:rsidP="007477CF">
      <w:pPr>
        <w:pStyle w:val="DBBody"/>
        <w:rPr>
          <w:b/>
          <w:sz w:val="16"/>
          <w:szCs w:val="16"/>
        </w:rPr>
      </w:pPr>
    </w:p>
    <w:p w14:paraId="69E690C6" w14:textId="77777777" w:rsidR="00127C0C" w:rsidRDefault="00127C0C" w:rsidP="007477CF">
      <w:pPr>
        <w:pStyle w:val="DBBody"/>
        <w:rPr>
          <w:b/>
          <w:sz w:val="16"/>
          <w:szCs w:val="16"/>
        </w:rPr>
      </w:pPr>
    </w:p>
    <w:p w14:paraId="57E0AF7C" w14:textId="77777777" w:rsidR="00127C0C" w:rsidRDefault="00127C0C" w:rsidP="007477CF">
      <w:pPr>
        <w:pStyle w:val="DBBody"/>
        <w:rPr>
          <w:b/>
          <w:sz w:val="16"/>
          <w:szCs w:val="16"/>
        </w:rPr>
      </w:pPr>
    </w:p>
    <w:p w14:paraId="018599EE" w14:textId="77777777" w:rsidR="00127C0C" w:rsidRDefault="00127C0C" w:rsidP="007477CF">
      <w:pPr>
        <w:pStyle w:val="DBBody"/>
        <w:rPr>
          <w:b/>
          <w:sz w:val="16"/>
          <w:szCs w:val="16"/>
        </w:rPr>
      </w:pPr>
    </w:p>
    <w:p w14:paraId="3000D29C" w14:textId="77777777" w:rsidR="00127C0C" w:rsidRDefault="00127C0C" w:rsidP="007477CF">
      <w:pPr>
        <w:pStyle w:val="DBBody"/>
        <w:rPr>
          <w:b/>
          <w:sz w:val="16"/>
          <w:szCs w:val="16"/>
        </w:rPr>
      </w:pPr>
    </w:p>
    <w:p w14:paraId="5F1BCE8A" w14:textId="77777777" w:rsidR="00127C0C" w:rsidRDefault="00127C0C" w:rsidP="007477CF">
      <w:pPr>
        <w:pStyle w:val="DBBody"/>
        <w:rPr>
          <w:b/>
          <w:sz w:val="16"/>
          <w:szCs w:val="16"/>
        </w:rPr>
      </w:pPr>
    </w:p>
    <w:p w14:paraId="58ADB019" w14:textId="77777777" w:rsidR="00127C0C" w:rsidRDefault="00127C0C" w:rsidP="007477CF">
      <w:pPr>
        <w:pStyle w:val="DBBody"/>
        <w:rPr>
          <w:b/>
          <w:sz w:val="16"/>
          <w:szCs w:val="16"/>
        </w:rPr>
      </w:pPr>
    </w:p>
    <w:p w14:paraId="152D13D8" w14:textId="77777777" w:rsidR="00127C0C" w:rsidRDefault="00127C0C" w:rsidP="007477CF">
      <w:pPr>
        <w:pStyle w:val="DBBody"/>
        <w:rPr>
          <w:b/>
          <w:sz w:val="16"/>
          <w:szCs w:val="16"/>
        </w:rPr>
      </w:pPr>
    </w:p>
    <w:p w14:paraId="42136FF8" w14:textId="77777777" w:rsidR="00127C0C" w:rsidRDefault="00127C0C" w:rsidP="007477CF">
      <w:pPr>
        <w:pStyle w:val="DBBody"/>
        <w:rPr>
          <w:b/>
          <w:sz w:val="16"/>
          <w:szCs w:val="16"/>
        </w:rPr>
      </w:pPr>
    </w:p>
    <w:p w14:paraId="7641C6A1" w14:textId="77777777" w:rsidR="00127C0C" w:rsidRDefault="00127C0C" w:rsidP="007477CF">
      <w:pPr>
        <w:pStyle w:val="DBBody"/>
        <w:rPr>
          <w:b/>
          <w:sz w:val="16"/>
          <w:szCs w:val="16"/>
        </w:rPr>
      </w:pPr>
    </w:p>
    <w:p w14:paraId="4DE8B0AA" w14:textId="77777777" w:rsidR="00127C0C" w:rsidRDefault="00127C0C" w:rsidP="007477CF">
      <w:pPr>
        <w:pStyle w:val="DBBody"/>
        <w:rPr>
          <w:b/>
          <w:sz w:val="16"/>
          <w:szCs w:val="16"/>
        </w:rPr>
      </w:pPr>
    </w:p>
    <w:p w14:paraId="011D7843" w14:textId="77777777" w:rsidR="00127C0C" w:rsidRDefault="00127C0C" w:rsidP="007477CF">
      <w:pPr>
        <w:pStyle w:val="DBBody"/>
        <w:rPr>
          <w:b/>
          <w:sz w:val="16"/>
          <w:szCs w:val="16"/>
        </w:rPr>
      </w:pPr>
    </w:p>
    <w:p w14:paraId="7CD33D9D" w14:textId="77777777" w:rsidR="00127C0C" w:rsidRDefault="00127C0C" w:rsidP="007477CF">
      <w:pPr>
        <w:pStyle w:val="DBBody"/>
        <w:rPr>
          <w:b/>
          <w:sz w:val="16"/>
          <w:szCs w:val="16"/>
        </w:rPr>
      </w:pPr>
    </w:p>
    <w:p w14:paraId="063BD160" w14:textId="77777777" w:rsidR="00127C0C" w:rsidRDefault="00127C0C" w:rsidP="007477CF">
      <w:pPr>
        <w:pStyle w:val="DBBody"/>
        <w:rPr>
          <w:b/>
          <w:sz w:val="16"/>
          <w:szCs w:val="16"/>
        </w:rPr>
      </w:pPr>
    </w:p>
    <w:p w14:paraId="216F9CDE" w14:textId="4A0D95E2" w:rsidR="007477CF" w:rsidRPr="00127C0C" w:rsidRDefault="007477CF" w:rsidP="007477CF">
      <w:pPr>
        <w:pStyle w:val="DBBody"/>
        <w:rPr>
          <w:b/>
          <w:sz w:val="16"/>
          <w:szCs w:val="16"/>
        </w:rPr>
      </w:pPr>
      <w:r w:rsidRPr="00127C0C">
        <w:rPr>
          <w:b/>
          <w:sz w:val="16"/>
          <w:szCs w:val="16"/>
        </w:rPr>
        <w:t>Confidentiality Statement:</w:t>
      </w:r>
    </w:p>
    <w:p w14:paraId="51E1B788" w14:textId="77777777" w:rsidR="007477CF" w:rsidRPr="00127C0C" w:rsidRDefault="007477CF" w:rsidP="007477CF">
      <w:pPr>
        <w:pStyle w:val="DBBody"/>
        <w:rPr>
          <w:sz w:val="16"/>
          <w:szCs w:val="16"/>
        </w:rPr>
      </w:pPr>
      <w:r w:rsidRPr="00127C0C">
        <w:rPr>
          <w:sz w:val="16"/>
          <w:szCs w:val="16"/>
        </w:rPr>
        <w:t>Dell, and other trademarks are trademarks of Dell Inc. or its subsidiaries.</w:t>
      </w:r>
    </w:p>
    <w:p w14:paraId="5B4AAFCD" w14:textId="77777777" w:rsidR="007477CF" w:rsidRPr="00127C0C" w:rsidRDefault="007477CF" w:rsidP="007477CF">
      <w:pPr>
        <w:pStyle w:val="DBBody"/>
        <w:rPr>
          <w:sz w:val="16"/>
          <w:szCs w:val="16"/>
        </w:rPr>
      </w:pPr>
      <w:r w:rsidRPr="00127C0C">
        <w:rPr>
          <w:sz w:val="16"/>
          <w:szCs w:val="16"/>
        </w:rPr>
        <w:t>All other trademarks used herein are the property of their respective owners.</w:t>
      </w:r>
    </w:p>
    <w:p w14:paraId="5B472BAE" w14:textId="0F57220B" w:rsidR="007477CF" w:rsidRPr="00127C0C" w:rsidRDefault="007477CF" w:rsidP="007477CF">
      <w:pPr>
        <w:pStyle w:val="DBBody"/>
        <w:rPr>
          <w:b/>
          <w:sz w:val="16"/>
          <w:szCs w:val="16"/>
        </w:rPr>
      </w:pPr>
      <w:r w:rsidRPr="00127C0C">
        <w:rPr>
          <w:b/>
          <w:sz w:val="16"/>
          <w:szCs w:val="16"/>
        </w:rPr>
        <w:t xml:space="preserve">© Copyright </w:t>
      </w:r>
      <w:r w:rsidRPr="00127C0C">
        <w:rPr>
          <w:b/>
          <w:sz w:val="16"/>
          <w:szCs w:val="16"/>
        </w:rPr>
        <w:fldChar w:fldCharType="begin"/>
      </w:r>
      <w:r w:rsidRPr="00127C0C">
        <w:rPr>
          <w:b/>
          <w:sz w:val="16"/>
          <w:szCs w:val="16"/>
        </w:rPr>
        <w:instrText xml:space="preserve"> DATE  \@ "YYYY"  \* MERGEFORMAT </w:instrText>
      </w:r>
      <w:r w:rsidRPr="00127C0C">
        <w:rPr>
          <w:b/>
          <w:sz w:val="16"/>
          <w:szCs w:val="16"/>
        </w:rPr>
        <w:fldChar w:fldCharType="separate"/>
      </w:r>
      <w:r w:rsidR="0057531F">
        <w:rPr>
          <w:b/>
          <w:noProof/>
          <w:sz w:val="16"/>
          <w:szCs w:val="16"/>
        </w:rPr>
        <w:t>2025</w:t>
      </w:r>
      <w:r w:rsidRPr="00127C0C">
        <w:rPr>
          <w:b/>
          <w:sz w:val="16"/>
          <w:szCs w:val="16"/>
        </w:rPr>
        <w:fldChar w:fldCharType="end"/>
      </w:r>
      <w:r w:rsidRPr="00127C0C">
        <w:rPr>
          <w:b/>
          <w:sz w:val="16"/>
          <w:szCs w:val="16"/>
        </w:rPr>
        <w:t xml:space="preserve"> Dell Inc. or its subsidiaries.  All Rights Reserved. </w:t>
      </w:r>
    </w:p>
    <w:p w14:paraId="546394BE" w14:textId="77777777" w:rsidR="007477CF" w:rsidRPr="00127C0C" w:rsidRDefault="007477CF" w:rsidP="007477CF">
      <w:pPr>
        <w:pStyle w:val="DBBody"/>
        <w:rPr>
          <w:sz w:val="16"/>
          <w:szCs w:val="16"/>
        </w:rPr>
      </w:pPr>
      <w:r w:rsidRPr="00127C0C">
        <w:rPr>
          <w:sz w:val="16"/>
          <w:szCs w:val="16"/>
        </w:rPr>
        <w:t xml:space="preserve">This proposal contains confidential material that is proprietary to Dell Technologies Inc. The materials, ideas and concepts contained herein </w:t>
      </w:r>
      <w:proofErr w:type="gramStart"/>
      <w:r w:rsidRPr="00127C0C">
        <w:rPr>
          <w:sz w:val="16"/>
          <w:szCs w:val="16"/>
        </w:rPr>
        <w:t>are</w:t>
      </w:r>
      <w:proofErr w:type="gramEnd"/>
      <w:r w:rsidRPr="00127C0C">
        <w:rPr>
          <w:sz w:val="16"/>
          <w:szCs w:val="16"/>
        </w:rPr>
        <w:t xml:space="preserve"> to be used exclusively to evaluate the capabilities of Dell Technologies Inc. to provide a solution for </w:t>
      </w:r>
      <w:proofErr w:type="gramStart"/>
      <w:r w:rsidRPr="00127C0C">
        <w:rPr>
          <w:sz w:val="16"/>
          <w:szCs w:val="16"/>
        </w:rPr>
        <w:t>Rich</w:t>
      </w:r>
      <w:proofErr w:type="gramEnd"/>
      <w:r w:rsidRPr="00127C0C">
        <w:rPr>
          <w:sz w:val="16"/>
          <w:szCs w:val="16"/>
        </w:rPr>
        <w:t xml:space="preserve"> Products Corporation. The information and ideas herein may not be disclosed to anyone outside of Rich Products Corporation to be used for purposes other than the evaluation of the capabilities of Dell Technologies Inc. Dell Technologies Inc. believes the information in this document is accurate as of its publication date. The information is subject to change without notice. </w:t>
      </w:r>
    </w:p>
    <w:p w14:paraId="0B4E1165" w14:textId="77777777" w:rsidR="007477CF" w:rsidRDefault="007477CF" w:rsidP="007477CF">
      <w:pPr>
        <w:rPr>
          <w:color w:val="000000" w:themeColor="text1"/>
        </w:rPr>
        <w:sectPr w:rsidR="007477CF" w:rsidSect="001C779A">
          <w:headerReference w:type="even" r:id="rId29"/>
          <w:headerReference w:type="default" r:id="rId30"/>
          <w:footerReference w:type="even" r:id="rId31"/>
          <w:footerReference w:type="default" r:id="rId32"/>
          <w:headerReference w:type="first" r:id="rId33"/>
          <w:footerReference w:type="first" r:id="rId34"/>
          <w:pgSz w:w="12242" w:h="15842" w:code="1"/>
          <w:pgMar w:top="1701" w:right="1418" w:bottom="1418" w:left="1418" w:header="709" w:footer="709" w:gutter="0"/>
          <w:cols w:space="708"/>
          <w:docGrid w:linePitch="360"/>
        </w:sectPr>
      </w:pPr>
    </w:p>
    <w:p w14:paraId="761759EE" w14:textId="77777777" w:rsidR="00127C0C" w:rsidRDefault="00127C0C" w:rsidP="00127C0C">
      <w:pPr>
        <w:pStyle w:val="DHHeading1"/>
      </w:pPr>
      <w:bookmarkStart w:id="7" w:name="_Toc161930379"/>
      <w:r>
        <w:lastRenderedPageBreak/>
        <w:t>Clarifications and Exceptions</w:t>
      </w:r>
      <w:bookmarkEnd w:id="7"/>
    </w:p>
    <w:p w14:paraId="0E120C87" w14:textId="7D7EC067" w:rsidR="004E034F" w:rsidRPr="004E034F" w:rsidRDefault="004E034F" w:rsidP="004E034F">
      <w:pPr>
        <w:pStyle w:val="DHHeading3"/>
      </w:pPr>
      <w:r>
        <w:t>Terms and Conditions</w:t>
      </w:r>
    </w:p>
    <w:p w14:paraId="46E97CB0" w14:textId="77777777" w:rsidR="00127C0C" w:rsidRDefault="00127C0C" w:rsidP="00127C0C">
      <w:pPr>
        <w:pStyle w:val="DBBody"/>
        <w:rPr>
          <w:szCs w:val="20"/>
        </w:rPr>
      </w:pPr>
      <w:r>
        <w:t xml:space="preserve">Dell’s offer is made under Dell Standard Terms and conditions.  No other terms and conditions apply. Dell Technologies welcomes the opportunity to discuss and negotiate either new or amended terms </w:t>
      </w:r>
      <w:proofErr w:type="gramStart"/>
      <w:r>
        <w:t>to</w:t>
      </w:r>
      <w:proofErr w:type="gramEnd"/>
      <w:r>
        <w:t xml:space="preserve"> any existing contract that will meet the mutual commercial and operational needs of each party for this engagement.</w:t>
      </w:r>
    </w:p>
    <w:p w14:paraId="066154C4" w14:textId="65172441" w:rsidR="00127C0C" w:rsidRDefault="00127C0C" w:rsidP="00127C0C">
      <w:pPr>
        <w:pStyle w:val="DBBody"/>
      </w:pPr>
      <w:r>
        <w:t xml:space="preserve">No communication, whether verbal or written by representatives or employees of either Dell Technologies or Rich Product Corporation </w:t>
      </w:r>
      <w:proofErr w:type="gramStart"/>
      <w:r>
        <w:t>during the course of</w:t>
      </w:r>
      <w:proofErr w:type="gramEnd"/>
      <w:r>
        <w:t xml:space="preserve"> the solution evaluation process shall create a contract.</w:t>
      </w:r>
    </w:p>
    <w:p w14:paraId="03C8E45E" w14:textId="1CD4DB54" w:rsidR="004E034F" w:rsidRDefault="004E034F" w:rsidP="004E034F">
      <w:pPr>
        <w:pStyle w:val="DHHeading3"/>
      </w:pPr>
      <w:r>
        <w:t>Pricing</w:t>
      </w:r>
    </w:p>
    <w:p w14:paraId="5EFD9B19" w14:textId="77777777" w:rsidR="00127C0C" w:rsidRDefault="00127C0C" w:rsidP="00127C0C">
      <w:pPr>
        <w:pStyle w:val="DBBody"/>
      </w:pPr>
      <w:r>
        <w:t xml:space="preserve">Pricing, if included, may change in case of a general increase </w:t>
      </w:r>
      <w:proofErr w:type="gramStart"/>
      <w:r>
        <w:t>of</w:t>
      </w:r>
      <w:proofErr w:type="gramEnd"/>
      <w:r>
        <w:t xml:space="preserve"> the cost of manufacturing or logistics, such as industry-wide shortages of components or materials or other factors beyond Dell Technologies’ reasonable control. Products may be discontinued or revised (including components thereto) at any time without notice. Should the initial proposed product(s) be discontinued. Dell Technologies reserves the right to re-negotiate pricing.</w:t>
      </w:r>
    </w:p>
    <w:p w14:paraId="2EDCABAD" w14:textId="3748B32A" w:rsidR="00345C43" w:rsidRDefault="00345C43" w:rsidP="004E034F">
      <w:pPr>
        <w:pStyle w:val="DHHeading3"/>
      </w:pPr>
      <w:r>
        <w:t>SLA</w:t>
      </w:r>
    </w:p>
    <w:p w14:paraId="3D327713" w14:textId="41A77985" w:rsidR="00345C43" w:rsidRDefault="00345C43" w:rsidP="00127C0C">
      <w:pPr>
        <w:pStyle w:val="DBBody"/>
      </w:pPr>
      <w:r>
        <w:t xml:space="preserve">Please refer to Dell’s Terms and Conditions for all SLA information. </w:t>
      </w:r>
      <w:r w:rsidR="004E034F">
        <w:t xml:space="preserve">Additional SLA information can be found in the </w:t>
      </w:r>
      <w:proofErr w:type="spellStart"/>
      <w:r w:rsidR="004E034F">
        <w:t>ProDeploy</w:t>
      </w:r>
      <w:proofErr w:type="spellEnd"/>
      <w:r w:rsidR="004E034F">
        <w:t xml:space="preserve"> attachment.</w:t>
      </w:r>
    </w:p>
    <w:p w14:paraId="68105CB7" w14:textId="6EC8833D" w:rsidR="00407CE5" w:rsidRDefault="00CD1A96" w:rsidP="004E034F">
      <w:pPr>
        <w:pStyle w:val="DHHeading3"/>
      </w:pPr>
      <w:r>
        <w:t>Quoted Systems</w:t>
      </w:r>
    </w:p>
    <w:p w14:paraId="66805DDA" w14:textId="2BF163FF" w:rsidR="00CD1A96" w:rsidRDefault="00CD1A96" w:rsidP="00127C0C">
      <w:pPr>
        <w:pStyle w:val="DBBody"/>
      </w:pPr>
      <w:r>
        <w:t xml:space="preserve">Please note all systems </w:t>
      </w:r>
      <w:r w:rsidR="00E56EE6">
        <w:t>quoted</w:t>
      </w:r>
      <w:r>
        <w:t xml:space="preserve"> within this response are Dell’s </w:t>
      </w:r>
      <w:r w:rsidR="00706E1C">
        <w:t>Business Class Models</w:t>
      </w:r>
      <w:r w:rsidR="00793C71">
        <w:t>.</w:t>
      </w:r>
      <w:r w:rsidR="00E56EE6">
        <w:t xml:space="preserve"> </w:t>
      </w:r>
      <w:r w:rsidR="00793C71">
        <w:t>W</w:t>
      </w:r>
      <w:r w:rsidR="00E56EE6">
        <w:t xml:space="preserve">hich Rich Products </w:t>
      </w:r>
      <w:r w:rsidR="00D01F62">
        <w:t>Corp. is currently purchasing</w:t>
      </w:r>
      <w:r w:rsidR="00706E1C">
        <w:t xml:space="preserve">. Dell would be happy to provide </w:t>
      </w:r>
      <w:r w:rsidR="00E56EE6">
        <w:t xml:space="preserve">entry level models </w:t>
      </w:r>
      <w:r w:rsidR="00D01F62">
        <w:t>upon request.</w:t>
      </w:r>
    </w:p>
    <w:p w14:paraId="4CFE1766" w14:textId="19E8AEB7" w:rsidR="007477CF" w:rsidRPr="00C91D1F" w:rsidRDefault="007477CF" w:rsidP="007477CF">
      <w:pPr>
        <w:pStyle w:val="DHHeading1"/>
      </w:pPr>
      <w:bookmarkStart w:id="8" w:name="_Toc161930380"/>
      <w:r w:rsidRPr="00C91D1F">
        <w:lastRenderedPageBreak/>
        <w:t>Executive Summary</w:t>
      </w:r>
      <w:bookmarkEnd w:id="8"/>
    </w:p>
    <w:p w14:paraId="4AD47760" w14:textId="2F8A0BB1" w:rsidR="007477CF" w:rsidRPr="003A527B" w:rsidRDefault="007477CF" w:rsidP="007477CF">
      <w:pPr>
        <w:pStyle w:val="DBBody"/>
      </w:pPr>
      <w:r w:rsidRPr="003A527B">
        <w:t xml:space="preserve">In responding to Rich </w:t>
      </w:r>
      <w:r w:rsidR="00793C71" w:rsidRPr="003A527B">
        <w:t>Products’</w:t>
      </w:r>
      <w:r w:rsidRPr="003A527B">
        <w:t xml:space="preserve"> </w:t>
      </w:r>
      <w:proofErr w:type="gramStart"/>
      <w:r w:rsidRPr="003A527B">
        <w:t>requirement</w:t>
      </w:r>
      <w:proofErr w:type="gramEnd"/>
      <w:r w:rsidRPr="003A527B">
        <w:t xml:space="preserve">, Dell has derived a solution that addresses your expressed business challenges and offers tangible financial, </w:t>
      </w:r>
      <w:r w:rsidR="00461763" w:rsidRPr="003A527B">
        <w:t>operational,</w:t>
      </w:r>
      <w:r w:rsidRPr="003A527B">
        <w:t xml:space="preserve"> and business benefits.</w:t>
      </w:r>
    </w:p>
    <w:p w14:paraId="53F4771D" w14:textId="77777777" w:rsidR="007477CF" w:rsidRPr="003A527B" w:rsidRDefault="007477CF" w:rsidP="007477CF">
      <w:pPr>
        <w:pStyle w:val="DBBody"/>
      </w:pPr>
      <w:r w:rsidRPr="003A527B">
        <w:t>Dell offers superior quality and value of solutions through operational excellence based on:</w:t>
      </w:r>
    </w:p>
    <w:p w14:paraId="648A7A2F" w14:textId="77777777" w:rsidR="007477CF" w:rsidRPr="003A527B" w:rsidRDefault="007477CF" w:rsidP="007477CF">
      <w:pPr>
        <w:pStyle w:val="DBBody"/>
        <w:rPr>
          <w:rStyle w:val="DMStrong"/>
        </w:rPr>
      </w:pPr>
      <w:r w:rsidRPr="003A527B">
        <w:rPr>
          <w:rStyle w:val="DMStrong"/>
        </w:rPr>
        <w:t>Expertise</w:t>
      </w:r>
    </w:p>
    <w:p w14:paraId="2F7E576F" w14:textId="5628CE12" w:rsidR="007477CF" w:rsidRPr="003A527B" w:rsidRDefault="007477CF" w:rsidP="007477CF">
      <w:pPr>
        <w:pStyle w:val="DBBullet1"/>
        <w:numPr>
          <w:ilvl w:val="0"/>
          <w:numId w:val="1"/>
        </w:numPr>
        <w:tabs>
          <w:tab w:val="left" w:pos="567"/>
        </w:tabs>
        <w:spacing w:line="240" w:lineRule="auto"/>
        <w:ind w:left="568" w:hanging="284"/>
      </w:pPr>
      <w:r w:rsidRPr="003A527B">
        <w:t xml:space="preserve">Dell uses </w:t>
      </w:r>
      <w:proofErr w:type="gramStart"/>
      <w:r w:rsidRPr="003A527B">
        <w:t>a Business</w:t>
      </w:r>
      <w:proofErr w:type="gramEnd"/>
      <w:r w:rsidRPr="003A527B">
        <w:t xml:space="preserve"> Process Improvement (BPI) methodology, based upon the internationally recognized 6-Sigma, for continuous innovation and process quality improvement</w:t>
      </w:r>
      <w:r w:rsidR="00461763">
        <w:t>.</w:t>
      </w:r>
    </w:p>
    <w:p w14:paraId="1CED088E" w14:textId="07BA2DE9" w:rsidR="007477CF" w:rsidRPr="003A527B" w:rsidRDefault="007477CF" w:rsidP="007477CF">
      <w:pPr>
        <w:pStyle w:val="DBBullet1"/>
        <w:numPr>
          <w:ilvl w:val="0"/>
          <w:numId w:val="1"/>
        </w:numPr>
        <w:tabs>
          <w:tab w:val="left" w:pos="567"/>
        </w:tabs>
        <w:spacing w:line="240" w:lineRule="auto"/>
        <w:ind w:left="568" w:hanging="284"/>
      </w:pPr>
      <w:r w:rsidRPr="003A527B">
        <w:t>Dell offers validated, best of breed solutions based on thousands of successful deployments</w:t>
      </w:r>
      <w:r w:rsidR="00461763">
        <w:t>.</w:t>
      </w:r>
    </w:p>
    <w:p w14:paraId="4C6DF126" w14:textId="4553E293" w:rsidR="007477CF" w:rsidRPr="003A527B" w:rsidRDefault="007477CF" w:rsidP="007477CF">
      <w:pPr>
        <w:pStyle w:val="DBBullet1"/>
        <w:numPr>
          <w:ilvl w:val="0"/>
          <w:numId w:val="1"/>
        </w:numPr>
        <w:tabs>
          <w:tab w:val="left" w:pos="567"/>
        </w:tabs>
        <w:spacing w:line="240" w:lineRule="auto"/>
        <w:ind w:left="568" w:hanging="284"/>
      </w:pPr>
      <w:r w:rsidRPr="003A527B">
        <w:t>Intellectual property and solution project management are maintained by Dell</w:t>
      </w:r>
      <w:r w:rsidR="00461763">
        <w:t>.</w:t>
      </w:r>
    </w:p>
    <w:p w14:paraId="30C9162C" w14:textId="77777777" w:rsidR="007477CF" w:rsidRPr="003A527B" w:rsidRDefault="007477CF" w:rsidP="007477CF">
      <w:pPr>
        <w:pStyle w:val="DBBody"/>
        <w:rPr>
          <w:rStyle w:val="DMStrong"/>
        </w:rPr>
      </w:pPr>
      <w:r w:rsidRPr="003A527B">
        <w:rPr>
          <w:rStyle w:val="DMStrong"/>
        </w:rPr>
        <w:t>Efficiency</w:t>
      </w:r>
    </w:p>
    <w:p w14:paraId="2D6467E2" w14:textId="401FDB75" w:rsidR="007477CF" w:rsidRPr="003A527B" w:rsidRDefault="007477CF" w:rsidP="007477CF">
      <w:pPr>
        <w:pStyle w:val="DBBullet1"/>
        <w:numPr>
          <w:ilvl w:val="0"/>
          <w:numId w:val="1"/>
        </w:numPr>
        <w:tabs>
          <w:tab w:val="left" w:pos="567"/>
        </w:tabs>
        <w:spacing w:line="240" w:lineRule="auto"/>
        <w:ind w:left="568" w:hanging="284"/>
      </w:pPr>
      <w:r w:rsidRPr="003A527B">
        <w:t xml:space="preserve">Dell’s solution framework (based upon industry best practice) can be customized to meet your business </w:t>
      </w:r>
      <w:r w:rsidR="00461763" w:rsidRPr="003A527B">
        <w:t>needs and. allows</w:t>
      </w:r>
      <w:r w:rsidRPr="003A527B">
        <w:t xml:space="preserve"> for rapid design and deployment of solutions</w:t>
      </w:r>
      <w:r w:rsidR="00461763">
        <w:t>.</w:t>
      </w:r>
    </w:p>
    <w:p w14:paraId="7FF21107" w14:textId="0BD8C04B" w:rsidR="007477CF" w:rsidRPr="003A527B" w:rsidRDefault="007477CF" w:rsidP="007477CF">
      <w:pPr>
        <w:pStyle w:val="DBBullet1"/>
        <w:numPr>
          <w:ilvl w:val="0"/>
          <w:numId w:val="1"/>
        </w:numPr>
        <w:tabs>
          <w:tab w:val="left" w:pos="567"/>
        </w:tabs>
        <w:spacing w:line="240" w:lineRule="auto"/>
        <w:ind w:left="568" w:hanging="284"/>
      </w:pPr>
      <w:r w:rsidRPr="003A527B">
        <w:t>Our expertise in delivering core infrastructure services ensures the efficiency of solution planning, implementation and on-going maintenance</w:t>
      </w:r>
      <w:r w:rsidR="00461763">
        <w:t>.</w:t>
      </w:r>
    </w:p>
    <w:p w14:paraId="04844823" w14:textId="77777777" w:rsidR="007477CF" w:rsidRPr="003A527B" w:rsidRDefault="007477CF" w:rsidP="007477CF">
      <w:pPr>
        <w:pStyle w:val="DBBody"/>
        <w:rPr>
          <w:rStyle w:val="DMStrong"/>
        </w:rPr>
      </w:pPr>
      <w:r w:rsidRPr="003A527B">
        <w:rPr>
          <w:rStyle w:val="DMStrong"/>
        </w:rPr>
        <w:t>Dependability</w:t>
      </w:r>
    </w:p>
    <w:p w14:paraId="61D00D4D" w14:textId="41C313FF" w:rsidR="007477CF" w:rsidRPr="003A527B" w:rsidRDefault="007477CF" w:rsidP="007477CF">
      <w:pPr>
        <w:pStyle w:val="DBBullet1"/>
        <w:numPr>
          <w:ilvl w:val="0"/>
          <w:numId w:val="1"/>
        </w:numPr>
        <w:tabs>
          <w:tab w:val="left" w:pos="567"/>
        </w:tabs>
        <w:spacing w:line="240" w:lineRule="auto"/>
        <w:ind w:left="568" w:hanging="284"/>
      </w:pPr>
      <w:r w:rsidRPr="003A527B">
        <w:t>Dell’s unique business model provides Rich Products with a single point of accountability for everything we do</w:t>
      </w:r>
      <w:r w:rsidR="00461763">
        <w:t>.</w:t>
      </w:r>
    </w:p>
    <w:p w14:paraId="059B31B8" w14:textId="1EF9BAA6" w:rsidR="007477CF" w:rsidRPr="003A527B" w:rsidRDefault="007477CF" w:rsidP="007477CF">
      <w:pPr>
        <w:pStyle w:val="DBBullet1"/>
        <w:numPr>
          <w:ilvl w:val="0"/>
          <w:numId w:val="1"/>
        </w:numPr>
        <w:tabs>
          <w:tab w:val="left" w:pos="567"/>
        </w:tabs>
        <w:spacing w:line="240" w:lineRule="auto"/>
        <w:ind w:left="568" w:hanging="284"/>
      </w:pPr>
      <w:r w:rsidRPr="003A527B">
        <w:t xml:space="preserve">Dell is passionate about its customer relationships. That passion means that you can be assured of </w:t>
      </w:r>
      <w:r w:rsidR="00461763" w:rsidRPr="003A527B">
        <w:t>high-quality</w:t>
      </w:r>
      <w:r w:rsidRPr="003A527B">
        <w:t xml:space="preserve"> delivery – </w:t>
      </w:r>
      <w:proofErr w:type="gramStart"/>
      <w:r w:rsidRPr="003A527B">
        <w:t>and also</w:t>
      </w:r>
      <w:proofErr w:type="gramEnd"/>
      <w:r w:rsidRPr="003A527B">
        <w:t xml:space="preserve"> that doing business with Dell will be easy.</w:t>
      </w:r>
    </w:p>
    <w:p w14:paraId="2DCF2527" w14:textId="77777777" w:rsidR="007477CF" w:rsidRPr="003A527B" w:rsidRDefault="007477CF" w:rsidP="007477CF">
      <w:pPr>
        <w:pStyle w:val="DBBody"/>
        <w:rPr>
          <w:rStyle w:val="DMStrong"/>
        </w:rPr>
      </w:pPr>
      <w:r w:rsidRPr="003A527B">
        <w:rPr>
          <w:rStyle w:val="DMStrong"/>
        </w:rPr>
        <w:t>Choosing Dell as your Supplier</w:t>
      </w:r>
    </w:p>
    <w:p w14:paraId="7ED123AE" w14:textId="72070AEE" w:rsidR="007477CF" w:rsidRPr="003A527B" w:rsidRDefault="007477CF" w:rsidP="007477CF">
      <w:pPr>
        <w:pStyle w:val="DBBody"/>
      </w:pPr>
      <w:r w:rsidRPr="003A527B">
        <w:t xml:space="preserve">In summary, we believe that Dell can deliver real value to Rich </w:t>
      </w:r>
      <w:r w:rsidR="00793C71" w:rsidRPr="003A527B">
        <w:t>Products’</w:t>
      </w:r>
      <w:r w:rsidRPr="003A527B">
        <w:t xml:space="preserve"> business.</w:t>
      </w:r>
    </w:p>
    <w:p w14:paraId="3852B43C" w14:textId="77777777" w:rsidR="007477CF" w:rsidRPr="003A527B" w:rsidRDefault="007477CF" w:rsidP="007477CF">
      <w:pPr>
        <w:pStyle w:val="DBBody"/>
      </w:pPr>
      <w:r w:rsidRPr="003A527B">
        <w:t xml:space="preserve">You can be assured that Dell is committed to </w:t>
      </w:r>
      <w:proofErr w:type="gramStart"/>
      <w:r w:rsidRPr="003A527B">
        <w:t>deliver</w:t>
      </w:r>
      <w:proofErr w:type="gramEnd"/>
      <w:r w:rsidRPr="003A527B">
        <w:t xml:space="preserve"> the solutions and services described in this proposal in a manner that will meet both your short- and long-term requirements.</w:t>
      </w:r>
      <w:r w:rsidRPr="00B02EEF">
        <w:t xml:space="preserve"> </w:t>
      </w:r>
    </w:p>
    <w:p w14:paraId="57D93C89" w14:textId="77777777" w:rsidR="007477CF" w:rsidRPr="00BE6513" w:rsidRDefault="007477CF" w:rsidP="007477CF">
      <w:pPr>
        <w:pStyle w:val="DHHeading1"/>
        <w:rPr>
          <w:rFonts w:cs="Arial"/>
        </w:rPr>
      </w:pPr>
      <w:bookmarkStart w:id="9" w:name="_Toc161930381"/>
      <w:r w:rsidRPr="00BE6513">
        <w:rPr>
          <w:rFonts w:cs="Arial"/>
        </w:rPr>
        <w:lastRenderedPageBreak/>
        <w:t>About Dell</w:t>
      </w:r>
      <w:r>
        <w:rPr>
          <w:rFonts w:cs="Arial"/>
        </w:rPr>
        <w:t xml:space="preserve"> Technologies</w:t>
      </w:r>
      <w:bookmarkEnd w:id="9"/>
    </w:p>
    <w:p w14:paraId="43F42C56" w14:textId="77777777" w:rsidR="007477CF" w:rsidRPr="00506DB7" w:rsidRDefault="007477CF" w:rsidP="007477CF">
      <w:pPr>
        <w:pStyle w:val="DHHeading2"/>
      </w:pPr>
      <w:bookmarkStart w:id="10" w:name="_Toc161930382"/>
      <w:r w:rsidRPr="00506DB7">
        <w:t>Who We Are</w:t>
      </w:r>
      <w:bookmarkEnd w:id="10"/>
    </w:p>
    <w:p w14:paraId="0955AD8C" w14:textId="77777777" w:rsidR="007477CF" w:rsidRPr="00ED6485" w:rsidRDefault="007477CF" w:rsidP="007477CF">
      <w:pPr>
        <w:pStyle w:val="DBBody"/>
        <w:rPr>
          <w:rFonts w:cs="Arial"/>
        </w:rPr>
      </w:pPr>
      <w:r w:rsidRPr="00ED6485">
        <w:rPr>
          <w:rFonts w:cs="Arial"/>
        </w:rPr>
        <w:t>We are a diverse team with unique perspectives. United in our purpose, our strategy and our culture. Driven by our ambition and the power of technology to drive human progress. Unwavering in our commitment to equality, trust and advocacy for one another.</w:t>
      </w:r>
    </w:p>
    <w:p w14:paraId="36EF8038" w14:textId="77777777" w:rsidR="007477CF" w:rsidRPr="00ED6485" w:rsidRDefault="007477CF" w:rsidP="007477CF">
      <w:pPr>
        <w:pStyle w:val="DBBodyBlue"/>
        <w:rPr>
          <w:b/>
          <w:bCs/>
        </w:rPr>
      </w:pPr>
      <w:r w:rsidRPr="00ED6485">
        <w:rPr>
          <w:b/>
          <w:bCs/>
        </w:rPr>
        <w:t>Our Purpose – We create technologies that drive human progress</w:t>
      </w:r>
    </w:p>
    <w:p w14:paraId="1D16AC34" w14:textId="77777777" w:rsidR="007477CF" w:rsidRPr="00ED6485" w:rsidRDefault="007477CF" w:rsidP="007477CF">
      <w:pPr>
        <w:pStyle w:val="DBBody"/>
        <w:rPr>
          <w:rFonts w:cs="Arial"/>
        </w:rPr>
      </w:pPr>
      <w:r w:rsidRPr="00ED6485">
        <w:rPr>
          <w:rFonts w:cs="Arial"/>
        </w:rPr>
        <w:t xml:space="preserve">Our story began with a belief and a passion: that everybody should have easy access to the best technology anywhere in the world. That was in 1984 in Michael Dell’s University of Texas dorm room. Today, Dell Technologies is instrumental in changing the digital landscape the world over. </w:t>
      </w:r>
    </w:p>
    <w:p w14:paraId="09D901CA" w14:textId="5D2665CC" w:rsidR="007477CF" w:rsidRPr="00ED6485" w:rsidRDefault="007477CF" w:rsidP="007477CF">
      <w:pPr>
        <w:pStyle w:val="DBBody"/>
        <w:rPr>
          <w:rFonts w:cs="Arial"/>
        </w:rPr>
      </w:pPr>
      <w:r w:rsidRPr="00ED6485">
        <w:rPr>
          <w:rFonts w:cs="Arial"/>
        </w:rPr>
        <w:t xml:space="preserve">We are among the world’s leading </w:t>
      </w:r>
      <w:proofErr w:type="gramStart"/>
      <w:r w:rsidRPr="00ED6485">
        <w:rPr>
          <w:rFonts w:cs="Arial"/>
        </w:rPr>
        <w:t>technology</w:t>
      </w:r>
      <w:proofErr w:type="gramEnd"/>
      <w:r w:rsidRPr="00ED6485">
        <w:rPr>
          <w:rFonts w:cs="Arial"/>
        </w:rPr>
        <w:t xml:space="preserve"> companies helping to transform people’s lives with extraordinary capabilities. From hybrid cloud solutions to high-performance computing to ambitious social impact and sustainability initiatives, what we do impacts everyone, everywhere</w:t>
      </w:r>
      <w:r w:rsidR="003C4CCF">
        <w:rPr>
          <w:rFonts w:cs="Arial"/>
        </w:rPr>
        <w:t>.</w:t>
      </w:r>
    </w:p>
    <w:p w14:paraId="65264D04" w14:textId="77777777" w:rsidR="007477CF" w:rsidRPr="00ED6485" w:rsidRDefault="007477CF" w:rsidP="007477CF">
      <w:pPr>
        <w:pStyle w:val="DBBodyBlue"/>
        <w:rPr>
          <w:b/>
          <w:bCs/>
        </w:rPr>
      </w:pPr>
      <w:r w:rsidRPr="00ED6485">
        <w:rPr>
          <w:b/>
          <w:bCs/>
        </w:rPr>
        <w:t>Our Vision – Delivering a better tomorrow</w:t>
      </w:r>
    </w:p>
    <w:p w14:paraId="096579DC" w14:textId="77777777" w:rsidR="007477CF" w:rsidRPr="00BF48DE" w:rsidRDefault="007477CF" w:rsidP="007477CF">
      <w:pPr>
        <w:pStyle w:val="DBBody"/>
        <w:rPr>
          <w:rFonts w:cs="Arial"/>
          <w:b/>
          <w:bCs/>
        </w:rPr>
      </w:pPr>
      <w:r w:rsidRPr="00BF48DE">
        <w:rPr>
          <w:rFonts w:cs="Arial"/>
          <w:b/>
          <w:bCs/>
        </w:rPr>
        <w:t>We are driven by the world we want to live in.</w:t>
      </w:r>
    </w:p>
    <w:p w14:paraId="15009383" w14:textId="77777777" w:rsidR="007477CF" w:rsidRPr="00ED6485" w:rsidRDefault="007477CF" w:rsidP="007477CF">
      <w:pPr>
        <w:pStyle w:val="DBBody"/>
        <w:rPr>
          <w:rFonts w:cs="Arial"/>
        </w:rPr>
      </w:pPr>
      <w:r w:rsidRPr="00ED6485">
        <w:rPr>
          <w:rFonts w:cs="Arial"/>
        </w:rPr>
        <w:t>Leading is nothing new for us. That’s why advancing sustainability, cultivating inclusion, transforming lives and upholding ethics and privacy are embedded in everything we do. Powered by a workforce that values and celebrates different backgrounds, we create solutions that harness and amplify technology in the most meaningful ways. From healthcare to education to a digital economy, we believe in the power of technology to help solve complex societal challenges.</w:t>
      </w:r>
    </w:p>
    <w:p w14:paraId="5227D0F8" w14:textId="77777777" w:rsidR="007477CF" w:rsidRPr="00BF48DE" w:rsidRDefault="007477CF" w:rsidP="007477CF">
      <w:pPr>
        <w:pStyle w:val="DBBodyBlue"/>
        <w:rPr>
          <w:b/>
          <w:bCs/>
        </w:rPr>
      </w:pPr>
      <w:r w:rsidRPr="00BF48DE">
        <w:rPr>
          <w:b/>
          <w:bCs/>
        </w:rPr>
        <w:t>Our Leadership – Leadership committed to transformation</w:t>
      </w:r>
    </w:p>
    <w:p w14:paraId="5C88A5C4" w14:textId="77777777" w:rsidR="007477CF" w:rsidRPr="00BF48DE" w:rsidRDefault="007477CF" w:rsidP="007477CF">
      <w:pPr>
        <w:pStyle w:val="DBBody"/>
        <w:rPr>
          <w:rFonts w:cs="Arial"/>
          <w:b/>
          <w:bCs/>
        </w:rPr>
      </w:pPr>
      <w:r w:rsidRPr="00BF48DE">
        <w:rPr>
          <w:rFonts w:cs="Arial"/>
          <w:b/>
          <w:bCs/>
        </w:rPr>
        <w:t>Commitment to transparency and accountability</w:t>
      </w:r>
    </w:p>
    <w:p w14:paraId="014C2AB8" w14:textId="77777777" w:rsidR="007477CF" w:rsidRPr="00ED6485" w:rsidRDefault="007477CF" w:rsidP="007477CF">
      <w:pPr>
        <w:pStyle w:val="DBBody"/>
        <w:rPr>
          <w:rFonts w:cs="Arial"/>
        </w:rPr>
      </w:pPr>
      <w:r w:rsidRPr="00ED6485">
        <w:rPr>
          <w:rFonts w:cs="Arial"/>
        </w:rPr>
        <w:t xml:space="preserve">At Dell Technologies, we are </w:t>
      </w:r>
      <w:proofErr w:type="gramStart"/>
      <w:r w:rsidRPr="00ED6485">
        <w:rPr>
          <w:rFonts w:cs="Arial"/>
        </w:rPr>
        <w:t>innovation</w:t>
      </w:r>
      <w:proofErr w:type="gramEnd"/>
      <w:r w:rsidRPr="00ED6485">
        <w:rPr>
          <w:rFonts w:cs="Arial"/>
        </w:rPr>
        <w:t xml:space="preserve"> pioneers driving the digital revolution forward. Together, and as individuals, our passion and unique perspectives propel every idea, concept and solution we create. By embracing our differences and investing time in our diversity, our leaders foster a culture of innovation and inclusion that enables us to create technology that ensures widespread accessibility and impactful improvements to daily life.</w:t>
      </w:r>
    </w:p>
    <w:p w14:paraId="620F9881" w14:textId="77777777" w:rsidR="007477CF" w:rsidRPr="00BF48DE" w:rsidRDefault="007477CF" w:rsidP="007477CF">
      <w:pPr>
        <w:pStyle w:val="DBBodyBlue"/>
        <w:rPr>
          <w:b/>
          <w:bCs/>
        </w:rPr>
      </w:pPr>
      <w:r w:rsidRPr="00BF48DE">
        <w:rPr>
          <w:b/>
          <w:bCs/>
        </w:rPr>
        <w:t>Our Code – What we believe</w:t>
      </w:r>
    </w:p>
    <w:p w14:paraId="0B5A6788" w14:textId="77777777" w:rsidR="007477CF" w:rsidRPr="00ED6485" w:rsidRDefault="007477CF" w:rsidP="007477CF">
      <w:pPr>
        <w:pStyle w:val="DBBodyBold"/>
      </w:pPr>
      <w:r w:rsidRPr="00ED6485">
        <w:t>Our culture and values are differentiators</w:t>
      </w:r>
    </w:p>
    <w:p w14:paraId="2642831B" w14:textId="77777777" w:rsidR="007477CF" w:rsidRPr="00ED6485" w:rsidRDefault="007477CF" w:rsidP="007477CF">
      <w:pPr>
        <w:pStyle w:val="DBBody"/>
        <w:rPr>
          <w:rFonts w:cs="Arial"/>
        </w:rPr>
      </w:pPr>
      <w:r w:rsidRPr="00ED6485">
        <w:rPr>
          <w:rFonts w:cs="Arial"/>
        </w:rPr>
        <w:t xml:space="preserve">“How We Win” is not just the name of our Code of Conduct. It </w:t>
      </w:r>
      <w:proofErr w:type="gramStart"/>
      <w:r w:rsidRPr="00ED6485">
        <w:rPr>
          <w:rFonts w:cs="Arial"/>
        </w:rPr>
        <w:t>is a reflection of</w:t>
      </w:r>
      <w:proofErr w:type="gramEnd"/>
      <w:r w:rsidRPr="00ED6485">
        <w:rPr>
          <w:rFonts w:cs="Arial"/>
        </w:rPr>
        <w:t xml:space="preserve"> the high standards we set for ourselves. It is our collective belief that tangible, positive change is achievable with innovation and action. Our unwavering commitment to equality, trust and advocacy for one another empowers us. Our purpose, our strategy and our culture drive us forward to achieve the impossible. Our code guides us.</w:t>
      </w:r>
    </w:p>
    <w:p w14:paraId="60AC6D36" w14:textId="77777777" w:rsidR="007477CF" w:rsidRPr="00BF48DE" w:rsidRDefault="007477CF" w:rsidP="007477CF">
      <w:pPr>
        <w:pStyle w:val="DBBodyBlue"/>
        <w:rPr>
          <w:b/>
          <w:bCs/>
        </w:rPr>
      </w:pPr>
      <w:r w:rsidRPr="00BF48DE">
        <w:rPr>
          <w:b/>
          <w:bCs/>
        </w:rPr>
        <w:t>With Dell Technologies, your business is always ready to move forward.</w:t>
      </w:r>
    </w:p>
    <w:p w14:paraId="51E6989E" w14:textId="77777777" w:rsidR="007477CF" w:rsidRPr="00ED6485" w:rsidRDefault="007477CF" w:rsidP="007477CF">
      <w:pPr>
        <w:pStyle w:val="DBBullet1"/>
      </w:pPr>
      <w:r w:rsidRPr="003B2026">
        <w:rPr>
          <w:b/>
          <w:bCs/>
        </w:rPr>
        <w:t>Innovation that stops at nothing</w:t>
      </w:r>
      <w:r w:rsidRPr="00ED6485">
        <w:t xml:space="preserve"> - Discover how we deliver solutions that prepare for anything, anytime.</w:t>
      </w:r>
      <w:r>
        <w:t xml:space="preserve">  </w:t>
      </w:r>
      <w:hyperlink r:id="rId35" w:history="1">
        <w:r w:rsidRPr="00E30EF7">
          <w:rPr>
            <w:rStyle w:val="Hyperlink"/>
          </w:rPr>
          <w:t>Click here</w:t>
        </w:r>
      </w:hyperlink>
      <w:r>
        <w:t xml:space="preserve"> to learn more.</w:t>
      </w:r>
    </w:p>
    <w:p w14:paraId="1679C3BC" w14:textId="77777777" w:rsidR="007477CF" w:rsidRPr="00ED6485" w:rsidRDefault="007477CF" w:rsidP="007477CF">
      <w:pPr>
        <w:pStyle w:val="DBBullet1"/>
      </w:pPr>
      <w:r w:rsidRPr="003B2026">
        <w:rPr>
          <w:b/>
          <w:bCs/>
        </w:rPr>
        <w:lastRenderedPageBreak/>
        <w:t>Customers that inspire us every step of the way</w:t>
      </w:r>
      <w:r w:rsidRPr="00ED6485">
        <w:t xml:space="preserve"> - Explore how our customers partner with Dell Technologies to secure their digital future.</w:t>
      </w:r>
      <w:r>
        <w:t xml:space="preserve">  </w:t>
      </w:r>
      <w:hyperlink r:id="rId36" w:anchor="sort=relevancy&amp;numberOfResults=100" w:history="1">
        <w:r w:rsidRPr="008C3987">
          <w:rPr>
            <w:rStyle w:val="Hyperlink"/>
          </w:rPr>
          <w:t>Click here</w:t>
        </w:r>
      </w:hyperlink>
      <w:r>
        <w:t xml:space="preserve"> to learn more.</w:t>
      </w:r>
    </w:p>
    <w:p w14:paraId="5856D112" w14:textId="77777777" w:rsidR="007477CF" w:rsidRDefault="007477CF" w:rsidP="007477CF">
      <w:pPr>
        <w:pStyle w:val="DBBullet1"/>
      </w:pPr>
      <w:r w:rsidRPr="003B2026">
        <w:rPr>
          <w:b/>
          <w:bCs/>
        </w:rPr>
        <w:t>Realizing the digital future</w:t>
      </w:r>
      <w:r w:rsidRPr="00ED6485">
        <w:t xml:space="preserve"> - Articles, podcasts, videos and more that explore industry-disrupting technology and solutions.</w:t>
      </w:r>
      <w:r>
        <w:t xml:space="preserve">  </w:t>
      </w:r>
      <w:hyperlink r:id="rId37" w:history="1">
        <w:r w:rsidRPr="0098731D">
          <w:rPr>
            <w:rStyle w:val="Hyperlink"/>
          </w:rPr>
          <w:t>Click here</w:t>
        </w:r>
      </w:hyperlink>
      <w:r>
        <w:t xml:space="preserve"> to learn more.</w:t>
      </w:r>
      <w:r w:rsidRPr="00637E94">
        <w:t xml:space="preserve"> </w:t>
      </w:r>
    </w:p>
    <w:p w14:paraId="159F8E36" w14:textId="77777777" w:rsidR="007477CF" w:rsidRPr="003C4C86" w:rsidRDefault="007477CF" w:rsidP="007477CF">
      <w:pPr>
        <w:pStyle w:val="DHHeading3"/>
        <w:rPr>
          <w:rFonts w:ascii="Times New Roman" w:hAnsi="Times New Roman"/>
        </w:rPr>
      </w:pPr>
      <w:r w:rsidRPr="003C4C86">
        <w:t xml:space="preserve">Dell Technologies Vision and Strategy </w:t>
      </w:r>
    </w:p>
    <w:p w14:paraId="251F6BF6" w14:textId="77777777" w:rsidR="007477CF" w:rsidRPr="00077C0E" w:rsidRDefault="007477CF" w:rsidP="007477CF">
      <w:pPr>
        <w:pStyle w:val="DBBody"/>
      </w:pPr>
      <w:bookmarkStart w:id="11" w:name="_Hlk101340036"/>
      <w:r>
        <w:rPr>
          <w:b/>
        </w:rPr>
        <w:t>Dell Technologies P</w:t>
      </w:r>
      <w:r w:rsidRPr="00077C0E">
        <w:rPr>
          <w:b/>
        </w:rPr>
        <w:t>urpose:</w:t>
      </w:r>
      <w:r w:rsidRPr="00077C0E">
        <w:t xml:space="preserve"> Create technologies that drive human progress. </w:t>
      </w:r>
    </w:p>
    <w:p w14:paraId="417D74A3" w14:textId="77777777" w:rsidR="007477CF" w:rsidRDefault="007477CF" w:rsidP="007477CF">
      <w:pPr>
        <w:pStyle w:val="DBBody"/>
      </w:pPr>
      <w:r>
        <w:rPr>
          <w:b/>
        </w:rPr>
        <w:t>Dell Technologies V</w:t>
      </w:r>
      <w:r w:rsidRPr="00077C0E">
        <w:rPr>
          <w:b/>
        </w:rPr>
        <w:t>ision:</w:t>
      </w:r>
      <w:r w:rsidRPr="00077C0E">
        <w:t xml:space="preserve"> </w:t>
      </w:r>
      <w:r>
        <w:t>T</w:t>
      </w:r>
      <w:r w:rsidRPr="004769BE">
        <w:t xml:space="preserve">o become the most essential technology company for the data era. We seek to address our customers’ evolving needs and their broader digital transformation objectives as they embrace today’s hybrid multi-cloud environment. We intend to </w:t>
      </w:r>
      <w:proofErr w:type="gramStart"/>
      <w:r w:rsidRPr="004769BE">
        <w:t>execute on</w:t>
      </w:r>
      <w:proofErr w:type="gramEnd"/>
      <w:r w:rsidRPr="004769BE">
        <w:t xml:space="preserve"> our vision by focusing on two overarching strategic priorities</w:t>
      </w:r>
      <w:r>
        <w:t>: 1.</w:t>
      </w:r>
      <w:r w:rsidRPr="003677D8">
        <w:t xml:space="preserve"> </w:t>
      </w:r>
      <w:r w:rsidRPr="004769BE">
        <w:t>Grow and modernize our core offerings in the markets in which we predominantly compete</w:t>
      </w:r>
      <w:r>
        <w:t xml:space="preserve">, and 2. </w:t>
      </w:r>
      <w:r w:rsidRPr="004769BE">
        <w:t>Pursue new growth opportunities such as Edge, Telecom, data management, and as-a-Service consumption models</w:t>
      </w:r>
      <w:bookmarkEnd w:id="11"/>
      <w:r w:rsidRPr="00476957">
        <w:t>.</w:t>
      </w:r>
    </w:p>
    <w:p w14:paraId="65B0A8CE" w14:textId="77777777" w:rsidR="00090C80" w:rsidRDefault="00090C80" w:rsidP="007477CF">
      <w:pPr>
        <w:pStyle w:val="DBBody"/>
      </w:pPr>
    </w:p>
    <w:p w14:paraId="6B422A01" w14:textId="77777777" w:rsidR="00EC3460" w:rsidRDefault="00EC3460">
      <w:pPr>
        <w:spacing w:after="0" w:line="240" w:lineRule="auto"/>
        <w:rPr>
          <w:b/>
          <w:color w:val="0672CB"/>
          <w:sz w:val="36"/>
          <w:szCs w:val="36"/>
          <w:lang w:eastAsia="en-US"/>
        </w:rPr>
      </w:pPr>
      <w:bookmarkStart w:id="12" w:name="_Toc79072365"/>
      <w:bookmarkStart w:id="13" w:name="_Hlk20902235"/>
      <w:r>
        <w:br w:type="page"/>
      </w:r>
    </w:p>
    <w:p w14:paraId="57C64553" w14:textId="77777777" w:rsidR="00EC3460" w:rsidRDefault="00EC3460" w:rsidP="00EC3460">
      <w:pPr>
        <w:pStyle w:val="DHHeading1"/>
      </w:pPr>
      <w:bookmarkStart w:id="14" w:name="_Toc161930383"/>
      <w:r>
        <w:lastRenderedPageBreak/>
        <w:t>Supply Chain</w:t>
      </w:r>
      <w:bookmarkEnd w:id="14"/>
    </w:p>
    <w:p w14:paraId="7BD7CE73" w14:textId="77777777" w:rsidR="00EC3460" w:rsidRDefault="00EC3460" w:rsidP="00EC3460">
      <w:pPr>
        <w:pStyle w:val="NormalWeb"/>
        <w:shd w:val="clear" w:color="auto" w:fill="FFFFFF"/>
        <w:spacing w:before="0" w:beforeAutospacing="0" w:after="160" w:afterAutospacing="0" w:line="428" w:lineRule="atLeast"/>
        <w:rPr>
          <w:rFonts w:ascii="Arial" w:hAnsi="Arial" w:cs="Arial"/>
          <w:color w:val="000000"/>
          <w:sz w:val="40"/>
          <w:szCs w:val="40"/>
        </w:rPr>
      </w:pPr>
      <w:r>
        <w:rPr>
          <w:rFonts w:ascii="Arial" w:hAnsi="Arial" w:cs="Arial"/>
          <w:b/>
          <w:bCs/>
          <w:color w:val="0076CE"/>
          <w:sz w:val="40"/>
          <w:szCs w:val="40"/>
        </w:rPr>
        <w:t>Why Supply Chain Security Matters</w:t>
      </w:r>
    </w:p>
    <w:p w14:paraId="2118071E"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Information technology is creating a more connected world, and our dependence on technology for all aspects of our lives continues to increase. However, the advanced technology and sophisticated logistics networks that support this connectivity are facing unprecedented attacks, which risk undermining the trust on which growth, prosperity and international relations rest. </w:t>
      </w:r>
      <w:proofErr w:type="gramStart"/>
      <w:r w:rsidRPr="185DD110">
        <w:rPr>
          <w:rFonts w:ascii="Arial" w:hAnsi="Arial" w:cs="Arial"/>
          <w:color w:val="000000" w:themeColor="text1"/>
          <w:sz w:val="20"/>
          <w:szCs w:val="20"/>
        </w:rPr>
        <w:t>Complicating matters further</w:t>
      </w:r>
      <w:proofErr w:type="gramEnd"/>
      <w:r w:rsidRPr="185DD110">
        <w:rPr>
          <w:rFonts w:ascii="Arial" w:hAnsi="Arial" w:cs="Arial"/>
          <w:color w:val="000000" w:themeColor="text1"/>
          <w:sz w:val="20"/>
          <w:szCs w:val="20"/>
        </w:rPr>
        <w:t>, the complexity, sophistication and potential impact of attacks also have increased substantially over time.</w:t>
      </w:r>
    </w:p>
    <w:p w14:paraId="31D5CEC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 single ransomware incident can lead to operational disruptions, lost revenue, compromised data, diminished productivity and a tarnished brand or corporate reputation. For these reasons, customers are rightly seeking assurance that the </w:t>
      </w:r>
      <w:proofErr w:type="gramStart"/>
      <w:r w:rsidRPr="185DD110">
        <w:rPr>
          <w:rFonts w:ascii="Arial" w:hAnsi="Arial" w:cs="Arial"/>
          <w:color w:val="000000" w:themeColor="text1"/>
          <w:sz w:val="20"/>
          <w:szCs w:val="20"/>
        </w:rPr>
        <w:t>technology</w:t>
      </w:r>
      <w:proofErr w:type="gramEnd"/>
      <w:r w:rsidRPr="185DD110">
        <w:rPr>
          <w:rFonts w:ascii="Arial" w:hAnsi="Arial" w:cs="Arial"/>
          <w:color w:val="000000" w:themeColor="text1"/>
          <w:sz w:val="20"/>
          <w:szCs w:val="20"/>
        </w:rPr>
        <w:t xml:space="preserve"> products they purchase have not been tampered with or maliciously modified, jeopardizing customers’ ability to protect the data stored and processed on those devices.</w:t>
      </w:r>
    </w:p>
    <w:p w14:paraId="7269BF8A"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The security of IT hardware and the supply chain that supports its production and delivery has never been more at the forefront of our customers’ minds. In </w:t>
      </w:r>
      <w:hyperlink r:id="rId38" w:history="1">
        <w:r>
          <w:rPr>
            <w:rStyle w:val="Hyperlink"/>
            <w:rFonts w:cs="Arial"/>
            <w:szCs w:val="20"/>
          </w:rPr>
          <w:t>Four Keys to Navigating the Hardware Security Journey</w:t>
        </w:r>
      </w:hyperlink>
      <w:r>
        <w:rPr>
          <w:rFonts w:ascii="Arial" w:hAnsi="Arial" w:cs="Arial"/>
          <w:color w:val="000000"/>
          <w:sz w:val="20"/>
          <w:szCs w:val="20"/>
        </w:rPr>
        <w:t xml:space="preserve"> by </w:t>
      </w:r>
      <w:proofErr w:type="spellStart"/>
      <w:r>
        <w:rPr>
          <w:rFonts w:ascii="Arial" w:hAnsi="Arial" w:cs="Arial"/>
          <w:color w:val="000000"/>
          <w:sz w:val="20"/>
          <w:szCs w:val="20"/>
        </w:rPr>
        <w:t>Futurum</w:t>
      </w:r>
      <w:proofErr w:type="spellEnd"/>
      <w:r>
        <w:rPr>
          <w:rFonts w:ascii="Arial" w:hAnsi="Arial" w:cs="Arial"/>
          <w:color w:val="000000"/>
          <w:sz w:val="20"/>
          <w:szCs w:val="20"/>
        </w:rPr>
        <w:t>, the author noted that 44% of organizations said they have had at least one Hardware-Level or Basic Input Output System (BIOS) attack during the prior 12 months, making securing IT hardware a priority.</w:t>
      </w:r>
    </w:p>
    <w:p w14:paraId="5DE613E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These </w:t>
      </w:r>
      <w:proofErr w:type="gramStart"/>
      <w:r w:rsidRPr="185DD110">
        <w:rPr>
          <w:rFonts w:ascii="Arial" w:hAnsi="Arial" w:cs="Arial"/>
          <w:color w:val="000000" w:themeColor="text1"/>
          <w:sz w:val="20"/>
          <w:szCs w:val="20"/>
        </w:rPr>
        <w:t>reasons</w:t>
      </w:r>
      <w:proofErr w:type="gramEnd"/>
      <w:r w:rsidRPr="185DD110">
        <w:rPr>
          <w:rFonts w:ascii="Arial" w:hAnsi="Arial" w:cs="Arial"/>
          <w:color w:val="000000" w:themeColor="text1"/>
          <w:sz w:val="20"/>
          <w:szCs w:val="20"/>
        </w:rPr>
        <w:t xml:space="preserve"> drive our focus at Dell Technologies on creating and maintaining world-class supply chain security measures. A safe and trusted environment reduces systemic risk while increasing the security of the supply chain ecosystem. Dell constructed its business model with that environment in mind through the creation of a partnership of trust among its people, customers and suppliers. The two-way collaboration Dell has with key stakeholders in a diverse supply base – both upstream and downstream – enables us to deliver the best value and technology to customers while leveraging our agility, integrity and ingenuity.</w:t>
      </w:r>
    </w:p>
    <w:p w14:paraId="5E959D97" w14:textId="77777777" w:rsidR="00EC3460" w:rsidRDefault="00EC3460" w:rsidP="00EC3460">
      <w:pPr>
        <w:pStyle w:val="NormalWeb"/>
        <w:shd w:val="clear" w:color="auto" w:fill="FFFFFF"/>
        <w:spacing w:before="0" w:beforeAutospacing="0" w:after="160" w:afterAutospacing="0" w:line="428" w:lineRule="atLeast"/>
        <w:rPr>
          <w:rFonts w:ascii="Arial" w:hAnsi="Arial" w:cs="Arial"/>
          <w:color w:val="000000"/>
          <w:sz w:val="40"/>
          <w:szCs w:val="40"/>
        </w:rPr>
      </w:pPr>
      <w:r>
        <w:rPr>
          <w:rFonts w:ascii="Arial" w:hAnsi="Arial" w:cs="Arial"/>
          <w:b/>
          <w:bCs/>
          <w:color w:val="0076CE"/>
          <w:sz w:val="40"/>
          <w:szCs w:val="40"/>
        </w:rPr>
        <w:t>The Dell Supply Chain</w:t>
      </w:r>
    </w:p>
    <w:p w14:paraId="2CCB978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takes a holistic approach to protecting its supply chain and delivering solutions that customers can trust. The strategy of “defense-in-depth” and “defense-in-breadth” involves multiple layers of controls to mitigate threats that could be introduced into the supply chain. These controls, along with effective risk management, help establish supply chain security.</w:t>
      </w:r>
    </w:p>
    <w:p w14:paraId="1981D311"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There are several capabilities that are valued at Dell when determining what controls should be implemented throughout each phase of the supply chain. These capabilities are security, integrity, quality and resilience.</w:t>
      </w:r>
    </w:p>
    <w:p w14:paraId="248AFAA9" w14:textId="43EFF55C" w:rsidR="00EC3460" w:rsidRDefault="00EC3460" w:rsidP="00EC3460">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noProof/>
          <w:sz w:val="20"/>
          <w:lang w:eastAsia="en-US"/>
        </w:rPr>
        <w:lastRenderedPageBreak/>
        <w:drawing>
          <wp:inline distT="0" distB="0" distL="0" distR="0" wp14:anchorId="5600A666" wp14:editId="76520753">
            <wp:extent cx="5791200"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3055620"/>
                    </a:xfrm>
                    <a:prstGeom prst="rect">
                      <a:avLst/>
                    </a:prstGeom>
                    <a:noFill/>
                    <a:ln>
                      <a:noFill/>
                    </a:ln>
                  </pic:spPr>
                </pic:pic>
              </a:graphicData>
            </a:graphic>
          </wp:inline>
        </w:drawing>
      </w:r>
    </w:p>
    <w:p w14:paraId="02BEE3D0"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Security in the Dell Supply Chain</w:t>
      </w:r>
    </w:p>
    <w:p w14:paraId="703661C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Supply chain security is the practice and application of preventive and detective control measures that protect physical assets, inventory, information, intellectual property and people. Addressing information, personnel and physical security helps provide supply chain security by reducing opportunities for the malicious introduction of malware and counterfeit components into the supply chain.</w:t>
      </w:r>
    </w:p>
    <w:p w14:paraId="7152DB00"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employs a multifaceted approach to protect its supply chain, delivering solutions that customers can trust. Whether it is a desktop, laptop, server or a data storage array, product features are conceived, designed, prototyped, implemented, set into production, deployed, maintained and validated with supply chain security as a top priority.</w:t>
      </w:r>
    </w:p>
    <w:p w14:paraId="12A88491"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Securing Data</w:t>
      </w:r>
    </w:p>
    <w:p w14:paraId="65F26200"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Securing data in the supply chain involves those practices, policies and principles utilized to protect digital data against unauthorized access or use that could result in exposure, exploitation, deletion or corruption of the data. It involves information, personnel and physical security.</w:t>
      </w:r>
    </w:p>
    <w:p w14:paraId="1EA6841A"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incorporates innovative practices to secure digital data, including establishing robust administrative and physical controls and maintaining multi-layered access protocols to protect sensitive customer data. Dell data governance efforts are built around optimizing relationships and security postures to proactively identify vulnerabilities and mitigate risk. To protect </w:t>
      </w:r>
      <w:proofErr w:type="gramStart"/>
      <w:r w:rsidRPr="185DD110">
        <w:rPr>
          <w:rFonts w:ascii="Arial" w:hAnsi="Arial" w:cs="Arial"/>
          <w:color w:val="000000" w:themeColor="text1"/>
          <w:sz w:val="20"/>
          <w:szCs w:val="20"/>
        </w:rPr>
        <w:t>the confidentiality</w:t>
      </w:r>
      <w:proofErr w:type="gramEnd"/>
      <w:r w:rsidRPr="185DD110">
        <w:rPr>
          <w:rFonts w:ascii="Arial" w:hAnsi="Arial" w:cs="Arial"/>
          <w:color w:val="000000" w:themeColor="text1"/>
          <w:sz w:val="20"/>
          <w:szCs w:val="20"/>
        </w:rPr>
        <w:t>, integrity and availability of customer data, Dell extends trust and assurance throughout our end-to-end value chain. Dell takes extraordinary steps to protect digital data and other customer-sensitive information, in a manner that minimizes the impact on end-user functionality.</w:t>
      </w:r>
    </w:p>
    <w:p w14:paraId="752694B6" w14:textId="77777777" w:rsidR="00EC3460" w:rsidRDefault="00EC3460" w:rsidP="00EC3460">
      <w:pPr>
        <w:pStyle w:val="NormalWeb"/>
        <w:shd w:val="clear" w:color="auto" w:fill="FFFFFF"/>
        <w:spacing w:before="0" w:beforeAutospacing="0" w:after="120" w:afterAutospacing="0" w:line="257" w:lineRule="atLeast"/>
        <w:rPr>
          <w:rFonts w:ascii="Arial" w:hAnsi="Arial" w:cs="Arial"/>
          <w:color w:val="000000"/>
        </w:rPr>
      </w:pPr>
      <w:r>
        <w:rPr>
          <w:rFonts w:ascii="Arial" w:hAnsi="Arial" w:cs="Arial"/>
          <w:b/>
          <w:bCs/>
          <w:color w:val="808080"/>
        </w:rPr>
        <w:t>Information Security</w:t>
      </w:r>
    </w:p>
    <w:p w14:paraId="6423FDF4"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Through the normal course of business, Dell collects and uses information about products, solutions, suppliers and partners throughout the supply chain lifecycle. Numerous measures are used to guard sensitive information against exposure and exploitation. For example, data transfers between Dell and its partners use a combination of encryption methods and private communication channels.</w:t>
      </w:r>
    </w:p>
    <w:p w14:paraId="53D272F3"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lastRenderedPageBreak/>
        <w:t xml:space="preserve">Secure protocols and encapsulation technologies are also used in accordance with </w:t>
      </w:r>
      <w:proofErr w:type="gramStart"/>
      <w:r w:rsidRPr="185DD110">
        <w:rPr>
          <w:rFonts w:ascii="Arial" w:hAnsi="Arial" w:cs="Arial"/>
          <w:color w:val="000000" w:themeColor="text1"/>
          <w:sz w:val="20"/>
          <w:szCs w:val="20"/>
        </w:rPr>
        <w:t>industry</w:t>
      </w:r>
      <w:proofErr w:type="gramEnd"/>
      <w:r w:rsidRPr="185DD110">
        <w:rPr>
          <w:rFonts w:ascii="Arial" w:hAnsi="Arial" w:cs="Arial"/>
          <w:color w:val="000000" w:themeColor="text1"/>
          <w:sz w:val="20"/>
          <w:szCs w:val="20"/>
        </w:rPr>
        <w:t xml:space="preserve"> best practices, where appropriate. Production lines have also been designed and built to manage the ability to transfer information.</w:t>
      </w:r>
    </w:p>
    <w:p w14:paraId="4B90B10A"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Dell’s internal network environment and associated assets are secured through controls such as virus detection, strong password enforcement, email attachment scanning, system and application patch compliance, intrusion prevention and firewalls. Additional controls have been implemented to protect against malware and misuse of assets.</w:t>
      </w:r>
    </w:p>
    <w:p w14:paraId="08E4A188"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Dell also employs the National Institute of Standards and Technology (NIST) principles of “separation of duties” and “least privilege” to guide key controls throughout the supply chain, which help prevent misuse of data access across the business. These principles ensure that access to sensitive information is only granted to individuals to the degree needed to perform their assigned duties.</w:t>
      </w:r>
    </w:p>
    <w:p w14:paraId="46158A2A" w14:textId="77777777" w:rsidR="00EC3460" w:rsidRDefault="00EC3460" w:rsidP="00EC3460">
      <w:pPr>
        <w:pStyle w:val="NormalWeb"/>
        <w:shd w:val="clear" w:color="auto" w:fill="FFFFFF"/>
        <w:spacing w:before="0" w:beforeAutospacing="0" w:after="120" w:afterAutospacing="0" w:line="257" w:lineRule="atLeast"/>
        <w:rPr>
          <w:rFonts w:ascii="Arial" w:hAnsi="Arial" w:cs="Arial"/>
          <w:color w:val="000000"/>
        </w:rPr>
      </w:pPr>
      <w:r>
        <w:rPr>
          <w:rFonts w:ascii="Arial" w:hAnsi="Arial" w:cs="Arial"/>
          <w:b/>
          <w:bCs/>
          <w:color w:val="808080"/>
        </w:rPr>
        <w:t>Personnel Security</w:t>
      </w:r>
    </w:p>
    <w:p w14:paraId="43624A18"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Screening employees and restricting employee rights to access, use and manipulate company data, assets and resources provide needed assurance that internal security efforts will be effective. Dell policy requires employees throughout the supply chain, including those at contract suppliers, to go through a pre-employment suitability screening process. This process includes security background checks, drug screening, identity verification and application information verification as applicable and permissible by law.</w:t>
      </w:r>
    </w:p>
    <w:p w14:paraId="2CC1569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employees maintain a culture of security and must undergo annual security awareness and compliance training, which is designed to mitigate the risk of behavior that may put products at risk throughout the supply chain. Employees are also encouraged to remain informed of the latest security developments throughout the year by reading corporate newsletters, internal and external security websites, customer whitepapers, attending seminars, participating in corporate security awareness campaigns and taking additional online courses and video training. Additionally, they, along with contractors, must sign and agree to confidentiality provisions that protect intellectual property, customer information and other sensitive data not only during their tenure as employees but also after they leave.</w:t>
      </w:r>
    </w:p>
    <w:p w14:paraId="10236022" w14:textId="77777777" w:rsidR="00EC3460" w:rsidRDefault="00EC3460" w:rsidP="00EC3460">
      <w:pPr>
        <w:pStyle w:val="NormalWeb"/>
        <w:shd w:val="clear" w:color="auto" w:fill="FFFFFF"/>
        <w:spacing w:before="0" w:beforeAutospacing="0" w:after="120" w:afterAutospacing="0" w:line="257" w:lineRule="atLeast"/>
        <w:rPr>
          <w:rFonts w:ascii="Arial" w:hAnsi="Arial" w:cs="Arial"/>
          <w:color w:val="000000"/>
        </w:rPr>
      </w:pPr>
      <w:r>
        <w:rPr>
          <w:rFonts w:ascii="Arial" w:hAnsi="Arial" w:cs="Arial"/>
          <w:b/>
          <w:bCs/>
          <w:color w:val="808080"/>
        </w:rPr>
        <w:t>Physical Security</w:t>
      </w:r>
    </w:p>
    <w:p w14:paraId="382BAF33"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Facilities where Dell products are designed, built, customized or fulfilled must demonstrate compliance with several internationally recognized physical security standards such as those defined by the Transported Asset Protection Association (TAPA), American Society for Industrial Security (ASIS), International Standards Organization (ISO) and the Business Alliance for Secure Commerce (BASC).</w:t>
      </w:r>
    </w:p>
    <w:p w14:paraId="7EED0FD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audits suppliers and facilities on various topics, including the use of digital closed-circuit TV cameras, access control systems, intrusion detection and guard service protocols. Other controls are applied to protect Dell cargo during the shipping and logistics process, including tamper-evident packaging, cargo locks and seals, and threat intelligence monitoring of key freight lanes. Internet of things (IoT) tracking devices are also deployed on select shipments to enable real-time telemetry data monitoring to escalate any security non-compliance events observed during transit.</w:t>
      </w:r>
    </w:p>
    <w:p w14:paraId="67869768"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also maintains certifications in multiple secure trade and commerce programs such as Tier 3 status with the United States Customs and Border Protection’s Customs Trade Partnership Against Terrorism (C-TPAT), Canada’s Partners in Protection (PIP), Singapore’s Secure Trade Partnership and Authorized Economic Operator (AEO) status in several other nations. These programs are internationally recognized by member states of the World Customs Organization and demonstrate “best in class” supply chain security standards within the private sector. These programs focus on supplier accountability, security management policies, counter-smuggling, trafficking controls and tamper prevention – all intended to secure trade across international borders.</w:t>
      </w:r>
    </w:p>
    <w:p w14:paraId="02A737DE" w14:textId="77777777" w:rsidR="008207EA" w:rsidRDefault="008207EA" w:rsidP="00EC3460">
      <w:pPr>
        <w:pStyle w:val="NormalWeb"/>
        <w:shd w:val="clear" w:color="auto" w:fill="FFFFFF"/>
        <w:spacing w:before="0" w:beforeAutospacing="0" w:after="120" w:afterAutospacing="0" w:line="342" w:lineRule="atLeast"/>
        <w:rPr>
          <w:rFonts w:ascii="Arial Bold" w:hAnsi="Arial Bold" w:cs="Arial"/>
          <w:b/>
          <w:bCs/>
          <w:color w:val="0076CE"/>
          <w:sz w:val="32"/>
          <w:szCs w:val="32"/>
        </w:rPr>
      </w:pPr>
    </w:p>
    <w:p w14:paraId="316B5004" w14:textId="5211744B"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lastRenderedPageBreak/>
        <w:t>Integrity in the Dell Supply Chain</w:t>
      </w:r>
    </w:p>
    <w:p w14:paraId="7CE97E1E"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Supply chain integrity ensures that customers’ products are safely delivered and once received, operates as intended. An important feature of supply chain integrity is the development of </w:t>
      </w:r>
      <w:proofErr w:type="gramStart"/>
      <w:r w:rsidRPr="185DD110">
        <w:rPr>
          <w:rFonts w:ascii="Arial" w:hAnsi="Arial" w:cs="Arial"/>
          <w:color w:val="000000" w:themeColor="text1"/>
          <w:sz w:val="20"/>
          <w:szCs w:val="20"/>
        </w:rPr>
        <w:t>a baseline</w:t>
      </w:r>
      <w:proofErr w:type="gramEnd"/>
      <w:r w:rsidRPr="185DD110">
        <w:rPr>
          <w:rFonts w:ascii="Arial" w:hAnsi="Arial" w:cs="Arial"/>
          <w:color w:val="000000" w:themeColor="text1"/>
          <w:sz w:val="20"/>
          <w:szCs w:val="20"/>
        </w:rPr>
        <w:t xml:space="preserve"> specifications of hardware and software that is preserved securely and later used as a reference to verify that no unauthorized modifications have been made.</w:t>
      </w:r>
    </w:p>
    <w:p w14:paraId="24984ED8"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Hardware Integrity</w:t>
      </w:r>
    </w:p>
    <w:p w14:paraId="0215776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has a variety of quality control processes to help minimize the risk of counterfeit components infiltrating our supply chain. The new Dell product introduction process verifies that materials are sourced only from Dell’s approved vendor list and match the bill of materials. Parts are procured directly from the Original Design Manufacturer (ODM) or Original Component Manufacturer (OCM).</w:t>
      </w:r>
    </w:p>
    <w:p w14:paraId="0C91A5F3"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Dell’s Quality Management System verifies ongoing compliance </w:t>
      </w:r>
      <w:proofErr w:type="gramStart"/>
      <w:r w:rsidRPr="185DD110">
        <w:rPr>
          <w:rFonts w:ascii="Arial" w:hAnsi="Arial" w:cs="Arial"/>
          <w:color w:val="000000" w:themeColor="text1"/>
          <w:sz w:val="20"/>
          <w:szCs w:val="20"/>
        </w:rPr>
        <w:t>to</w:t>
      </w:r>
      <w:proofErr w:type="gramEnd"/>
      <w:r w:rsidRPr="185DD110">
        <w:rPr>
          <w:rFonts w:ascii="Arial" w:hAnsi="Arial" w:cs="Arial"/>
          <w:color w:val="000000" w:themeColor="text1"/>
          <w:sz w:val="20"/>
          <w:szCs w:val="20"/>
        </w:rPr>
        <w:t xml:space="preserve"> engineering specifications and processes, including sourcing from approved vendors. Material inspections during production help identify components that are mismarked, deviate from normal performance parameters or contain an incorrect electronic identifier.</w:t>
      </w:r>
    </w:p>
    <w:p w14:paraId="4A98095C"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To enable appropriate traceability, all key components are uniquely identified by a serial number label or marking, a Dell-prescribed Piece-Part Identification (PPID) label or an electronic identifier that can be captured during the manufacturing process. PPID provides a foundation for downstream component verification capabilities offered by Dell, like </w:t>
      </w:r>
      <w:hyperlink r:id="rId40" w:anchor="scroll%3Doff%26video-overlay%3D6227285487001" w:history="1">
        <w:r>
          <w:rPr>
            <w:rStyle w:val="Hyperlink"/>
            <w:rFonts w:cs="Arial"/>
            <w:szCs w:val="20"/>
          </w:rPr>
          <w:t>Secured Component Verification (SCV)</w:t>
        </w:r>
      </w:hyperlink>
      <w:r>
        <w:rPr>
          <w:rFonts w:ascii="Arial" w:hAnsi="Arial" w:cs="Arial"/>
          <w:color w:val="000000"/>
          <w:sz w:val="20"/>
          <w:szCs w:val="20"/>
        </w:rPr>
        <w:t>.</w:t>
      </w:r>
    </w:p>
    <w:p w14:paraId="45ABF417"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Additionally, Dell maintains ISO 9001 </w:t>
      </w:r>
      <w:hyperlink r:id="rId41" w:anchor="scroll%3Doff%26tab0%3D2" w:history="1">
        <w:r>
          <w:rPr>
            <w:rStyle w:val="Hyperlink"/>
            <w:rFonts w:cs="Arial"/>
            <w:szCs w:val="20"/>
          </w:rPr>
          <w:t>certification</w:t>
        </w:r>
      </w:hyperlink>
      <w:r>
        <w:rPr>
          <w:rFonts w:ascii="Arial" w:hAnsi="Arial" w:cs="Arial"/>
          <w:color w:val="000000"/>
          <w:sz w:val="20"/>
          <w:szCs w:val="20"/>
        </w:rPr>
        <w:t> for quality control practices at all global manufacturing sites. Adherence to these processes and controls helps minimize the risk of counterfeit components being embedded within Dell products.</w:t>
      </w:r>
    </w:p>
    <w:p w14:paraId="70BFF390"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Software Integrity</w:t>
      </w:r>
    </w:p>
    <w:p w14:paraId="0EEFDA05"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Software engineering best practices integrate security throughout the development process for any code, including operating systems, applications, firmware and device drivers. Third-party components integrated into software developed by Dell are obtained from trusted suppliers, and the integrity of these components </w:t>
      </w:r>
      <w:proofErr w:type="gramStart"/>
      <w:r>
        <w:rPr>
          <w:rFonts w:ascii="Arial" w:hAnsi="Arial" w:cs="Arial"/>
          <w:color w:val="000000"/>
          <w:sz w:val="20"/>
          <w:szCs w:val="20"/>
        </w:rPr>
        <w:t>are</w:t>
      </w:r>
      <w:proofErr w:type="gramEnd"/>
      <w:r>
        <w:rPr>
          <w:rFonts w:ascii="Arial" w:hAnsi="Arial" w:cs="Arial"/>
          <w:color w:val="000000"/>
          <w:sz w:val="20"/>
          <w:szCs w:val="20"/>
        </w:rPr>
        <w:t xml:space="preserve"> verified prior to integration. Dell reduces opportunities for the exploitation of software security flaws by incorporating Secure Development Lifecycle (SDL) measures throughout the Design and Development process. These measures are tightly aligned with Software Assurance Forum for Excellence in Code (</w:t>
      </w:r>
      <w:proofErr w:type="spellStart"/>
      <w:r>
        <w:rPr>
          <w:rFonts w:ascii="Arial" w:hAnsi="Arial" w:cs="Arial"/>
          <w:color w:val="000000"/>
          <w:sz w:val="20"/>
          <w:szCs w:val="20"/>
        </w:rPr>
        <w:t>SAFECode</w:t>
      </w:r>
      <w:proofErr w:type="spellEnd"/>
      <w:r>
        <w:rPr>
          <w:rFonts w:ascii="Arial" w:hAnsi="Arial" w:cs="Arial"/>
          <w:color w:val="000000"/>
          <w:sz w:val="20"/>
          <w:szCs w:val="20"/>
        </w:rPr>
        <w:t>) guidelines</w:t>
      </w:r>
      <w:bookmarkStart w:id="15" w:name="_ftnref1"/>
      <w:bookmarkEnd w:id="15"/>
      <w:r>
        <w:rPr>
          <w:rFonts w:ascii="Arial" w:hAnsi="Arial" w:cs="Arial"/>
          <w:color w:val="000000"/>
          <w:sz w:val="20"/>
          <w:szCs w:val="20"/>
        </w:rPr>
        <w:fldChar w:fldCharType="begin"/>
      </w:r>
      <w:r>
        <w:rPr>
          <w:rFonts w:ascii="Arial" w:hAnsi="Arial" w:cs="Arial"/>
          <w:color w:val="000000"/>
          <w:sz w:val="20"/>
          <w:szCs w:val="20"/>
        </w:rPr>
        <w:instrText>HYPERLINK "https://rpe.us.dell.com/SearchPage" \l "_ftn1"</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[1]</w:t>
      </w:r>
      <w:r>
        <w:rPr>
          <w:rFonts w:ascii="Arial" w:hAnsi="Arial" w:cs="Arial"/>
          <w:color w:val="000000"/>
          <w:sz w:val="20"/>
          <w:szCs w:val="20"/>
        </w:rPr>
        <w:fldChar w:fldCharType="end"/>
      </w:r>
      <w:r>
        <w:rPr>
          <w:rFonts w:ascii="Arial" w:hAnsi="Arial" w:cs="Arial"/>
          <w:color w:val="000000"/>
          <w:sz w:val="20"/>
          <w:szCs w:val="20"/>
        </w:rPr>
        <w:t> and ISO </w:t>
      </w:r>
      <w:hyperlink r:id="rId42" w:history="1">
        <w:r>
          <w:rPr>
            <w:rStyle w:val="Hyperlink"/>
            <w:rFonts w:cs="Arial"/>
            <w:szCs w:val="20"/>
          </w:rPr>
          <w:t>27034</w:t>
        </w:r>
      </w:hyperlink>
      <w:bookmarkStart w:id="16" w:name="_ftnref2"/>
      <w:bookmarkEnd w:id="16"/>
      <w:r>
        <w:rPr>
          <w:rFonts w:ascii="Arial" w:hAnsi="Arial" w:cs="Arial"/>
          <w:color w:val="000000"/>
          <w:sz w:val="20"/>
          <w:szCs w:val="20"/>
        </w:rPr>
        <w:fldChar w:fldCharType="begin"/>
      </w:r>
      <w:r>
        <w:rPr>
          <w:rFonts w:ascii="Arial" w:hAnsi="Arial" w:cs="Arial"/>
          <w:color w:val="000000"/>
          <w:sz w:val="20"/>
          <w:szCs w:val="20"/>
        </w:rPr>
        <w:instrText>HYPERLINK "https://rpe.us.dell.com/SearchPage" \l "_ftn2"</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[2]</w:t>
      </w:r>
      <w:r>
        <w:rPr>
          <w:rFonts w:ascii="Arial" w:hAnsi="Arial" w:cs="Arial"/>
          <w:color w:val="000000"/>
          <w:sz w:val="20"/>
          <w:szCs w:val="20"/>
        </w:rPr>
        <w:fldChar w:fldCharType="end"/>
      </w:r>
      <w:r>
        <w:rPr>
          <w:rFonts w:ascii="Arial" w:hAnsi="Arial" w:cs="Arial"/>
          <w:color w:val="000000"/>
          <w:sz w:val="20"/>
          <w:szCs w:val="20"/>
        </w:rPr>
        <w:t>.</w:t>
      </w:r>
    </w:p>
    <w:p w14:paraId="228BAB4A"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Proactive verification, validation and security testing activities throughout the lifecycle help to ensure secure software and reduce the likelihood of malware or coding vulnerabilities being inserted into software. A robust cybersecurity program improves software integrity by preventing unauthorized access to source code and minimizing the potential for malware to be introduced into a product before it is shipped to the customer.</w:t>
      </w:r>
    </w:p>
    <w:p w14:paraId="6336F592"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As part of Dell’s software supply chain security controls, and in alignment with U.S. Executive Order 14028 and NIST standards, a Software Bill of Materials (SBOM) data is available for a limited number of products across our portfolio. Dell SBOM data adheres to the </w:t>
      </w:r>
      <w:hyperlink r:id="rId43" w:history="1">
        <w:r>
          <w:rPr>
            <w:rStyle w:val="Hyperlink"/>
            <w:rFonts w:cs="Arial"/>
            <w:szCs w:val="20"/>
          </w:rPr>
          <w:t>Software Package Data Exchange (SPDX)</w:t>
        </w:r>
      </w:hyperlink>
      <w:r>
        <w:rPr>
          <w:rFonts w:ascii="Arial" w:hAnsi="Arial" w:cs="Arial"/>
          <w:color w:val="000000"/>
          <w:sz w:val="20"/>
          <w:szCs w:val="20"/>
        </w:rPr>
        <w:t> standard and is provided in JSON format. SBOM data enables robust software supply chain transparency and rapid vulnerability scanning and response and is a critical component of Zero Trust Architecture.</w:t>
      </w:r>
    </w:p>
    <w:p w14:paraId="4E77CB03"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Design and Develop</w:t>
      </w:r>
    </w:p>
    <w:p w14:paraId="64B41E49"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As hardware products are designed and the software code is developed to enable the hardware to perform its functions as designed, Dell utilizes the practice of intrinsic security. This practice includes processes and policies that ensure security features are implemented at the time of product hardware and software inception and continue throughout the development cycle. In essence, it is security that is ‘built’ </w:t>
      </w:r>
      <w:r w:rsidRPr="185DD110">
        <w:rPr>
          <w:rFonts w:ascii="Arial" w:hAnsi="Arial" w:cs="Arial"/>
          <w:color w:val="000000" w:themeColor="text1"/>
          <w:sz w:val="20"/>
          <w:szCs w:val="20"/>
        </w:rPr>
        <w:lastRenderedPageBreak/>
        <w:t xml:space="preserve">in. </w:t>
      </w:r>
      <w:proofErr w:type="gramStart"/>
      <w:r w:rsidRPr="185DD110">
        <w:rPr>
          <w:rFonts w:ascii="Arial" w:hAnsi="Arial" w:cs="Arial"/>
          <w:color w:val="000000" w:themeColor="text1"/>
          <w:sz w:val="20"/>
          <w:szCs w:val="20"/>
        </w:rPr>
        <w:t>In order to</w:t>
      </w:r>
      <w:proofErr w:type="gramEnd"/>
      <w:r w:rsidRPr="185DD110">
        <w:rPr>
          <w:rFonts w:ascii="Arial" w:hAnsi="Arial" w:cs="Arial"/>
          <w:color w:val="000000" w:themeColor="text1"/>
          <w:sz w:val="20"/>
          <w:szCs w:val="20"/>
        </w:rPr>
        <w:t xml:space="preserve"> effectively execute this practice, engineers are required to take mandatory security training before handling the code in any way. Security champions are assigned to each development team to drive a security culture within the organization.</w:t>
      </w:r>
    </w:p>
    <w:p w14:paraId="6CFABB72"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Secure Development Lifecycle</w:t>
      </w:r>
    </w:p>
    <w:p w14:paraId="69F5F7F4"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Dell’s Secure Development Lifecycle (SDL) program is based on industry standards and best practices. It includes a comprehensive catalogue of security controls that Dell product teams implement throughout the product development lifecycle to produce secure code. In addition to the SDL program, which is aligned with the ISO 27034 standard for Application Security, Dell collaborates with many industry standards organizations such as </w:t>
      </w:r>
      <w:proofErr w:type="spellStart"/>
      <w:r>
        <w:rPr>
          <w:rFonts w:ascii="Arial" w:hAnsi="Arial" w:cs="Arial"/>
          <w:color w:val="000000"/>
          <w:sz w:val="20"/>
          <w:szCs w:val="20"/>
        </w:rPr>
        <w:t>SAFECode</w:t>
      </w:r>
      <w:bookmarkStart w:id="17" w:name="_ftnref3"/>
      <w:bookmarkEnd w:id="17"/>
      <w:proofErr w:type="spellEnd"/>
      <w:r>
        <w:rPr>
          <w:rFonts w:ascii="Arial" w:hAnsi="Arial" w:cs="Arial"/>
          <w:color w:val="000000"/>
          <w:sz w:val="20"/>
          <w:szCs w:val="20"/>
        </w:rPr>
        <w:fldChar w:fldCharType="begin"/>
      </w:r>
      <w:r>
        <w:rPr>
          <w:rFonts w:ascii="Arial" w:hAnsi="Arial" w:cs="Arial"/>
          <w:color w:val="000000"/>
          <w:sz w:val="20"/>
          <w:szCs w:val="20"/>
        </w:rPr>
        <w:instrText>HYPERLINK "https://rpe.us.dell.com/SearchPage" \l "_ftn3"</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[3]</w:t>
      </w:r>
      <w:r>
        <w:rPr>
          <w:rFonts w:ascii="Arial" w:hAnsi="Arial" w:cs="Arial"/>
          <w:color w:val="000000"/>
          <w:sz w:val="20"/>
          <w:szCs w:val="20"/>
        </w:rPr>
        <w:fldChar w:fldCharType="end"/>
      </w:r>
      <w:r>
        <w:rPr>
          <w:rFonts w:ascii="Arial" w:hAnsi="Arial" w:cs="Arial"/>
          <w:color w:val="000000"/>
          <w:sz w:val="20"/>
          <w:szCs w:val="20"/>
        </w:rPr>
        <w:t>, Building Security in Maturity Model (BSIMM) and the Institute of Electrical and Electronics Engineers (IEEE) Center for Secure Design to ensure that SDL controls are tightly aligned with industry best practices.</w:t>
      </w:r>
    </w:p>
    <w:p w14:paraId="1C362914" w14:textId="1C12F44F"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noProof/>
          <w:sz w:val="20"/>
          <w:lang w:eastAsia="en-US"/>
        </w:rPr>
        <w:drawing>
          <wp:inline distT="0" distB="0" distL="0" distR="0" wp14:anchorId="71FC7922" wp14:editId="1F3A5671">
            <wp:extent cx="3070860" cy="3070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0860" cy="3070860"/>
                    </a:xfrm>
                    <a:prstGeom prst="rect">
                      <a:avLst/>
                    </a:prstGeom>
                    <a:noFill/>
                    <a:ln>
                      <a:noFill/>
                    </a:ln>
                  </pic:spPr>
                </pic:pic>
              </a:graphicData>
            </a:graphic>
          </wp:inline>
        </w:drawing>
      </w:r>
      <w:r>
        <w:rPr>
          <w:rFonts w:ascii="Arial" w:hAnsi="Arial" w:cs="Arial"/>
          <w:color w:val="000000"/>
          <w:sz w:val="20"/>
          <w:szCs w:val="20"/>
        </w:rPr>
        <w:t>Dell’s SDL includes both analysis activities and prescriptive proactive controls around identified key risk areas. Analysis activities, such as threat modelling, static code analysis, vulnerability scanning and security testing, are integrated to more effectively uncover and remediate thousands of potential security weaknesses and vulnerabilities throughout the development lifecycle. SDL helps mitigate many common design weaknesses in the software and in web applications, including unauthenticated code updates, exposed or enabled debug interfaces, insecure default settings and hard-coded passwords. Dell’s SDL leverages tools that have been developed by industry and public-private partnerships to identify and address new and existing weaknesses and vulnerabilities discovered over time in code, to include the CVE (Common Vulnerabilities and Exposures)</w:t>
      </w:r>
      <w:bookmarkStart w:id="18" w:name="_ftnref4"/>
      <w:bookmarkEnd w:id="18"/>
      <w:r>
        <w:rPr>
          <w:rFonts w:ascii="Arial" w:hAnsi="Arial" w:cs="Arial"/>
          <w:color w:val="000000"/>
          <w:sz w:val="20"/>
          <w:szCs w:val="20"/>
        </w:rPr>
        <w:fldChar w:fldCharType="begin"/>
      </w:r>
      <w:r>
        <w:rPr>
          <w:rFonts w:ascii="Arial" w:hAnsi="Arial" w:cs="Arial"/>
          <w:color w:val="000000"/>
          <w:sz w:val="20"/>
          <w:szCs w:val="20"/>
        </w:rPr>
        <w:instrText>HYPERLINK "https://rpe.us.dell.com/SearchPage" \l "_ftn4"</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[4]</w:t>
      </w:r>
      <w:r>
        <w:rPr>
          <w:rFonts w:ascii="Arial" w:hAnsi="Arial" w:cs="Arial"/>
          <w:color w:val="000000"/>
          <w:sz w:val="20"/>
          <w:szCs w:val="20"/>
        </w:rPr>
        <w:fldChar w:fldCharType="end"/>
      </w:r>
      <w:r>
        <w:rPr>
          <w:rFonts w:ascii="Arial" w:hAnsi="Arial" w:cs="Arial"/>
          <w:color w:val="000000"/>
          <w:sz w:val="20"/>
          <w:szCs w:val="20"/>
        </w:rPr>
        <w:t> and CWE (Common Weaknesses Enumeration)</w:t>
      </w:r>
      <w:bookmarkStart w:id="19" w:name="_ftnref5"/>
      <w:bookmarkEnd w:id="19"/>
      <w:r>
        <w:rPr>
          <w:rFonts w:ascii="Arial" w:hAnsi="Arial" w:cs="Arial"/>
          <w:color w:val="000000"/>
          <w:sz w:val="20"/>
          <w:szCs w:val="20"/>
        </w:rPr>
        <w:fldChar w:fldCharType="begin"/>
      </w:r>
      <w:r>
        <w:rPr>
          <w:rFonts w:ascii="Arial" w:hAnsi="Arial" w:cs="Arial"/>
          <w:color w:val="000000"/>
          <w:sz w:val="20"/>
          <w:szCs w:val="20"/>
        </w:rPr>
        <w:instrText>HYPERLINK "https://rpe.us.dell.com/SearchPage" \l "_ftn5"</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[5]</w:t>
      </w:r>
      <w:r>
        <w:rPr>
          <w:rFonts w:ascii="Arial" w:hAnsi="Arial" w:cs="Arial"/>
          <w:color w:val="000000"/>
          <w:sz w:val="20"/>
          <w:szCs w:val="20"/>
        </w:rPr>
        <w:fldChar w:fldCharType="end"/>
      </w:r>
      <w:r>
        <w:rPr>
          <w:rFonts w:ascii="Arial" w:hAnsi="Arial" w:cs="Arial"/>
          <w:color w:val="000000"/>
          <w:sz w:val="20"/>
          <w:szCs w:val="20"/>
        </w:rPr>
        <w:t> published by MITRE, the OWASP (Open Web Application Security Project) Top 10</w:t>
      </w:r>
      <w:bookmarkStart w:id="20" w:name="_ftnref6"/>
      <w:bookmarkEnd w:id="20"/>
      <w:r>
        <w:rPr>
          <w:rFonts w:ascii="Arial" w:hAnsi="Arial" w:cs="Arial"/>
          <w:color w:val="000000"/>
          <w:sz w:val="20"/>
          <w:szCs w:val="20"/>
        </w:rPr>
        <w:fldChar w:fldCharType="begin"/>
      </w:r>
      <w:r>
        <w:rPr>
          <w:rFonts w:ascii="Arial" w:hAnsi="Arial" w:cs="Arial"/>
          <w:color w:val="000000"/>
          <w:sz w:val="20"/>
          <w:szCs w:val="20"/>
        </w:rPr>
        <w:instrText>HYPERLINK "https://rpe.us.dell.com/SearchPage" \l "_ftn6"</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[6]</w:t>
      </w:r>
      <w:r>
        <w:rPr>
          <w:rFonts w:ascii="Arial" w:hAnsi="Arial" w:cs="Arial"/>
          <w:color w:val="000000"/>
          <w:sz w:val="20"/>
          <w:szCs w:val="20"/>
        </w:rPr>
        <w:fldChar w:fldCharType="end"/>
      </w:r>
      <w:r>
        <w:rPr>
          <w:rFonts w:ascii="Arial" w:hAnsi="Arial" w:cs="Arial"/>
          <w:color w:val="000000"/>
          <w:sz w:val="20"/>
          <w:szCs w:val="20"/>
        </w:rPr>
        <w:t> and the SANS Top 25 Most Dangerous Software Errors</w:t>
      </w:r>
      <w:bookmarkStart w:id="21" w:name="_ftnref7"/>
      <w:bookmarkEnd w:id="21"/>
      <w:r>
        <w:rPr>
          <w:rFonts w:ascii="Arial" w:hAnsi="Arial" w:cs="Arial"/>
          <w:color w:val="000000"/>
          <w:sz w:val="20"/>
          <w:szCs w:val="20"/>
        </w:rPr>
        <w:fldChar w:fldCharType="begin"/>
      </w:r>
      <w:r>
        <w:rPr>
          <w:rFonts w:ascii="Arial" w:hAnsi="Arial" w:cs="Arial"/>
          <w:color w:val="000000"/>
          <w:sz w:val="20"/>
          <w:szCs w:val="20"/>
        </w:rPr>
        <w:instrText>HYPERLINK "https://rpe.us.dell.com/SearchPage" \l "_ftn7"</w:instrText>
      </w:r>
      <w:r>
        <w:rPr>
          <w:rFonts w:ascii="Arial" w:hAnsi="Arial" w:cs="Arial"/>
          <w:color w:val="000000"/>
          <w:sz w:val="20"/>
          <w:szCs w:val="20"/>
        </w:rPr>
      </w:r>
      <w:r>
        <w:rPr>
          <w:rFonts w:ascii="Arial" w:hAnsi="Arial" w:cs="Arial"/>
          <w:color w:val="000000"/>
          <w:sz w:val="20"/>
          <w:szCs w:val="20"/>
        </w:rPr>
        <w:fldChar w:fldCharType="separate"/>
      </w:r>
      <w:r>
        <w:rPr>
          <w:rStyle w:val="Hyperlink"/>
          <w:color w:val="000000"/>
          <w:sz w:val="16"/>
          <w:szCs w:val="16"/>
          <w:vertAlign w:val="superscript"/>
        </w:rPr>
        <w:t>[7]</w:t>
      </w:r>
      <w:r>
        <w:rPr>
          <w:rFonts w:ascii="Arial" w:hAnsi="Arial" w:cs="Arial"/>
          <w:color w:val="000000"/>
          <w:sz w:val="20"/>
          <w:szCs w:val="20"/>
        </w:rPr>
        <w:fldChar w:fldCharType="end"/>
      </w:r>
      <w:r>
        <w:rPr>
          <w:rFonts w:ascii="Arial" w:hAnsi="Arial" w:cs="Arial"/>
          <w:color w:val="000000"/>
          <w:sz w:val="20"/>
          <w:szCs w:val="20"/>
        </w:rPr>
        <w:t>.</w:t>
      </w:r>
    </w:p>
    <w:p w14:paraId="64D2AB2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Dell’s SDL program governs the design and testing of all software and firmware. When engineers begin designing new features and functionality, they are required to follow a set of strict procedures defined by the SDL, which prevents vulnerabilities,</w:t>
      </w:r>
    </w:p>
    <w:p w14:paraId="00FCA434"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in both proprietary code and </w:t>
      </w:r>
      <w:proofErr w:type="gramStart"/>
      <w:r w:rsidRPr="185DD110">
        <w:rPr>
          <w:rFonts w:ascii="Arial" w:hAnsi="Arial" w:cs="Arial"/>
          <w:color w:val="000000" w:themeColor="text1"/>
          <w:sz w:val="20"/>
          <w:szCs w:val="20"/>
        </w:rPr>
        <w:t>third party</w:t>
      </w:r>
      <w:proofErr w:type="gramEnd"/>
      <w:r w:rsidRPr="185DD110">
        <w:rPr>
          <w:rFonts w:ascii="Arial" w:hAnsi="Arial" w:cs="Arial"/>
          <w:color w:val="000000" w:themeColor="text1"/>
          <w:sz w:val="20"/>
          <w:szCs w:val="20"/>
        </w:rPr>
        <w:t xml:space="preserve"> components. During product design, the engineering team creates threat assessments and a model to determine what the threat surface is and where testing should be focused after the code is developed. Once they have created and refined the code, they must follow a rigorous three-part testing process. Typically for </w:t>
      </w:r>
      <w:proofErr w:type="gramStart"/>
      <w:r w:rsidRPr="185DD110">
        <w:rPr>
          <w:rFonts w:ascii="Arial" w:hAnsi="Arial" w:cs="Arial"/>
          <w:color w:val="000000" w:themeColor="text1"/>
          <w:sz w:val="20"/>
          <w:szCs w:val="20"/>
        </w:rPr>
        <w:t>the engineers</w:t>
      </w:r>
      <w:proofErr w:type="gramEnd"/>
      <w:r w:rsidRPr="185DD110">
        <w:rPr>
          <w:rFonts w:ascii="Arial" w:hAnsi="Arial" w:cs="Arial"/>
          <w:color w:val="000000" w:themeColor="text1"/>
          <w:sz w:val="20"/>
          <w:szCs w:val="20"/>
        </w:rPr>
        <w:t xml:space="preserve"> developing software or firmware, this starts </w:t>
      </w:r>
      <w:r w:rsidRPr="185DD110">
        <w:rPr>
          <w:rFonts w:ascii="Arial" w:hAnsi="Arial" w:cs="Arial"/>
          <w:color w:val="000000" w:themeColor="text1"/>
          <w:sz w:val="20"/>
          <w:szCs w:val="20"/>
        </w:rPr>
        <w:lastRenderedPageBreak/>
        <w:t xml:space="preserve">with a static code </w:t>
      </w:r>
      <w:proofErr w:type="gramStart"/>
      <w:r w:rsidRPr="185DD110">
        <w:rPr>
          <w:rFonts w:ascii="Arial" w:hAnsi="Arial" w:cs="Arial"/>
          <w:color w:val="000000" w:themeColor="text1"/>
          <w:sz w:val="20"/>
          <w:szCs w:val="20"/>
        </w:rPr>
        <w:t>analysis—</w:t>
      </w:r>
      <w:proofErr w:type="gramEnd"/>
      <w:r w:rsidRPr="185DD110">
        <w:rPr>
          <w:rFonts w:ascii="Arial" w:hAnsi="Arial" w:cs="Arial"/>
          <w:color w:val="000000" w:themeColor="text1"/>
          <w:sz w:val="20"/>
          <w:szCs w:val="20"/>
        </w:rPr>
        <w:t>an automated process which uses special tools for finding and fixing weaknesses and vulnerabilities. The second phase of the testing process features a comprehensive approach, where a team of engineers conduct a line-by-line reading of the source code. It is rigorous work that usually points to previously unknown mistakes in the code rather than malicious activities. However, it provides further assurance that the source code has been designed in a safe way.</w:t>
      </w:r>
    </w:p>
    <w:p w14:paraId="773418BB"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Towards the end of the design stage, risk assessments are conducted using special tools to </w:t>
      </w:r>
      <w:proofErr w:type="gramStart"/>
      <w:r w:rsidRPr="185DD110">
        <w:rPr>
          <w:rFonts w:ascii="Arial" w:hAnsi="Arial" w:cs="Arial"/>
          <w:color w:val="000000" w:themeColor="text1"/>
          <w:sz w:val="20"/>
          <w:szCs w:val="20"/>
        </w:rPr>
        <w:t>scan for</w:t>
      </w:r>
      <w:proofErr w:type="gramEnd"/>
      <w:r w:rsidRPr="185DD110">
        <w:rPr>
          <w:rFonts w:ascii="Arial" w:hAnsi="Arial" w:cs="Arial"/>
          <w:color w:val="000000" w:themeColor="text1"/>
          <w:sz w:val="20"/>
          <w:szCs w:val="20"/>
        </w:rPr>
        <w:t xml:space="preserve"> known security vulnerabilities, and, when finalized, verify that the threat model is accurate. Software in the combined integration and delivery pipeline leverages the SDL automation in building, testing and deployment of applications, ensuring that security is integrated at each phase of the lifecycle.</w:t>
      </w:r>
    </w:p>
    <w:p w14:paraId="24A5C6D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Finally, a team of expert hackers is sometimes directed to undertake penetration testing—depending on the outcome of </w:t>
      </w:r>
      <w:proofErr w:type="gramStart"/>
      <w:r w:rsidRPr="185DD110">
        <w:rPr>
          <w:rFonts w:ascii="Arial" w:hAnsi="Arial" w:cs="Arial"/>
          <w:color w:val="000000" w:themeColor="text1"/>
          <w:sz w:val="20"/>
          <w:szCs w:val="20"/>
        </w:rPr>
        <w:t>the threat</w:t>
      </w:r>
      <w:proofErr w:type="gramEnd"/>
      <w:r w:rsidRPr="185DD110">
        <w:rPr>
          <w:rFonts w:ascii="Arial" w:hAnsi="Arial" w:cs="Arial"/>
          <w:color w:val="000000" w:themeColor="text1"/>
          <w:sz w:val="20"/>
          <w:szCs w:val="20"/>
        </w:rPr>
        <w:t xml:space="preserve"> assessment and model. This red team may find potential vulnerabilities that were missed in the earlier phases. These findings are mitigated again based on risk, so that any additional identified exposure has been documented and corrected.</w:t>
      </w:r>
    </w:p>
    <w:p w14:paraId="06C99301"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Additional information on Dell’s Secure Development Lifecycle can be found on the </w:t>
      </w:r>
      <w:hyperlink r:id="rId45" w:anchor="tab0=0?" w:history="1">
        <w:r>
          <w:rPr>
            <w:rStyle w:val="Hyperlink"/>
            <w:rFonts w:cs="Arial"/>
            <w:szCs w:val="20"/>
          </w:rPr>
          <w:t>Dell Security and Trust Center</w:t>
        </w:r>
      </w:hyperlink>
      <w:r>
        <w:rPr>
          <w:rFonts w:ascii="Arial" w:hAnsi="Arial" w:cs="Arial"/>
          <w:color w:val="000000"/>
          <w:sz w:val="20"/>
          <w:szCs w:val="20"/>
        </w:rPr>
        <w:t>.</w:t>
      </w:r>
    </w:p>
    <w:p w14:paraId="7E19349F"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Firmware Digital Signing</w:t>
      </w:r>
    </w:p>
    <w:p w14:paraId="2804BEDC"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One potential threat to any supply chain is the risk of unauthorized code or data modifications. Dell engineers add a cryptographic digital signature to software, application and firmware to enable confirmation of authenticity and integrity—a process known as code signing.</w:t>
      </w:r>
    </w:p>
    <w:p w14:paraId="591AC494"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The process follows these steps:</w:t>
      </w:r>
    </w:p>
    <w:p w14:paraId="72F4469E"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0017629E">
        <w:rPr>
          <w:rFonts w:ascii="Arial" w:hAnsi="Arial" w:cs="Arial"/>
          <w:color w:val="000000" w:themeColor="text1"/>
          <w:sz w:val="20"/>
          <w:szCs w:val="20"/>
          <w:highlight w:val="yellow"/>
        </w:rPr>
        <w:t>Dell’s Core BIOS</w:t>
      </w:r>
      <w:r w:rsidRPr="185DD110">
        <w:rPr>
          <w:rFonts w:ascii="Arial" w:hAnsi="Arial" w:cs="Arial"/>
          <w:color w:val="000000" w:themeColor="text1"/>
          <w:sz w:val="20"/>
          <w:szCs w:val="20"/>
        </w:rPr>
        <w:t xml:space="preserve"> is architected and developed predominately in the U.S. for Dell commercial client products (OptiPlex, Latitude, Precision and XPS Notebooks) and Dell servers and storage.</w:t>
      </w:r>
    </w:p>
    <w:p w14:paraId="204607F9"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PC and data center infrastructure Original Equipment Manufacturers (OEMs), including Dell, incorporate chipset and BIOS firmware components provided by technology partners.</w:t>
      </w:r>
    </w:p>
    <w:p w14:paraId="39AC9693"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Select platform-specific features are developed and technology partner firmware is integrated into Dell’s</w:t>
      </w:r>
    </w:p>
    <w:p w14:paraId="2D196B4E"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Core BIOS by the Dell firmware development team in Taiwan.</w:t>
      </w:r>
    </w:p>
    <w:p w14:paraId="43366A60"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Final production BIOS </w:t>
      </w:r>
      <w:proofErr w:type="gramStart"/>
      <w:r w:rsidRPr="185DD110">
        <w:rPr>
          <w:rFonts w:ascii="Arial" w:hAnsi="Arial" w:cs="Arial"/>
          <w:color w:val="000000" w:themeColor="text1"/>
          <w:sz w:val="20"/>
          <w:szCs w:val="20"/>
        </w:rPr>
        <w:t>builds</w:t>
      </w:r>
      <w:proofErr w:type="gramEnd"/>
      <w:r w:rsidRPr="185DD110">
        <w:rPr>
          <w:rFonts w:ascii="Arial" w:hAnsi="Arial" w:cs="Arial"/>
          <w:color w:val="000000" w:themeColor="text1"/>
          <w:sz w:val="20"/>
          <w:szCs w:val="20"/>
        </w:rPr>
        <w:t xml:space="preserve"> and digital signing are performed on all commercial systems physically located within Dell facilities in the U.S.</w:t>
      </w:r>
    </w:p>
    <w:p w14:paraId="199BB2F4"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Penetration Testing</w:t>
      </w:r>
    </w:p>
    <w:p w14:paraId="052CF87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Penetration testing, or “</w:t>
      </w:r>
      <w:proofErr w:type="spellStart"/>
      <w:r w:rsidRPr="185DD110">
        <w:rPr>
          <w:rFonts w:ascii="Arial" w:hAnsi="Arial" w:cs="Arial"/>
          <w:color w:val="000000" w:themeColor="text1"/>
          <w:sz w:val="20"/>
          <w:szCs w:val="20"/>
        </w:rPr>
        <w:t>pentesting</w:t>
      </w:r>
      <w:proofErr w:type="spellEnd"/>
      <w:r w:rsidRPr="185DD110">
        <w:rPr>
          <w:rFonts w:ascii="Arial" w:hAnsi="Arial" w:cs="Arial"/>
          <w:color w:val="000000" w:themeColor="text1"/>
          <w:sz w:val="20"/>
          <w:szCs w:val="20"/>
        </w:rPr>
        <w:t xml:space="preserve">”, has become synonymous with mature security practices across the industry. Dell leverages in-house teams and external vendors to </w:t>
      </w:r>
      <w:proofErr w:type="spellStart"/>
      <w:r w:rsidRPr="185DD110">
        <w:rPr>
          <w:rFonts w:ascii="Arial" w:hAnsi="Arial" w:cs="Arial"/>
          <w:color w:val="000000" w:themeColor="text1"/>
          <w:sz w:val="20"/>
          <w:szCs w:val="20"/>
        </w:rPr>
        <w:t>pentest</w:t>
      </w:r>
      <w:proofErr w:type="spellEnd"/>
      <w:r w:rsidRPr="185DD110">
        <w:rPr>
          <w:rFonts w:ascii="Arial" w:hAnsi="Arial" w:cs="Arial"/>
          <w:color w:val="000000" w:themeColor="text1"/>
          <w:sz w:val="20"/>
          <w:szCs w:val="20"/>
        </w:rPr>
        <w:t xml:space="preserve"> its PCs, servers and storage devices while these products are still in the engineering phases of development. These tests focus on physical access and are prioritized based on risk assessments of individual components integrated into the device.</w:t>
      </w:r>
    </w:p>
    <w:p w14:paraId="294474BA"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BIOS Protections</w:t>
      </w:r>
    </w:p>
    <w:p w14:paraId="423EBD57"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BIOS is firmware which facilitates the hardware initialization process and transition control to the operating system. In effect, it controls the device, so if an attacker managed to corrupt the BIOS,</w:t>
      </w:r>
    </w:p>
    <w:p w14:paraId="7BF28E2A"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they would be able to gain control of the device because of </w:t>
      </w:r>
      <w:proofErr w:type="gramStart"/>
      <w:r>
        <w:rPr>
          <w:rFonts w:ascii="Arial" w:hAnsi="Arial" w:cs="Arial"/>
          <w:color w:val="000000"/>
          <w:sz w:val="20"/>
          <w:szCs w:val="20"/>
        </w:rPr>
        <w:t>the BIOS’s</w:t>
      </w:r>
      <w:proofErr w:type="gramEnd"/>
      <w:r>
        <w:rPr>
          <w:rFonts w:ascii="Arial" w:hAnsi="Arial" w:cs="Arial"/>
          <w:color w:val="000000"/>
          <w:sz w:val="20"/>
          <w:szCs w:val="20"/>
        </w:rPr>
        <w:t xml:space="preserve"> unique and privileged position within the device architecture.</w:t>
      </w:r>
    </w:p>
    <w:p w14:paraId="2344E01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has implemented procedures across our commercial servers and PCs in accordance with the NIST SP 800-147, BIOS Protection Guidelines. They specify that only signed and authorized BIOS should run on the system and include security guidelines and management best practices which prevent </w:t>
      </w:r>
      <w:proofErr w:type="gramStart"/>
      <w:r w:rsidRPr="185DD110">
        <w:rPr>
          <w:rFonts w:ascii="Arial" w:hAnsi="Arial" w:cs="Arial"/>
          <w:color w:val="000000" w:themeColor="text1"/>
          <w:sz w:val="20"/>
          <w:szCs w:val="20"/>
        </w:rPr>
        <w:t>the BIOS</w:t>
      </w:r>
      <w:proofErr w:type="gramEnd"/>
      <w:r w:rsidRPr="185DD110">
        <w:rPr>
          <w:rFonts w:ascii="Arial" w:hAnsi="Arial" w:cs="Arial"/>
          <w:color w:val="000000" w:themeColor="text1"/>
          <w:sz w:val="20"/>
          <w:szCs w:val="20"/>
        </w:rPr>
        <w:t xml:space="preserve"> from </w:t>
      </w:r>
      <w:proofErr w:type="gramStart"/>
      <w:r w:rsidRPr="185DD110">
        <w:rPr>
          <w:rFonts w:ascii="Arial" w:hAnsi="Arial" w:cs="Arial"/>
          <w:color w:val="000000" w:themeColor="text1"/>
          <w:sz w:val="20"/>
          <w:szCs w:val="20"/>
        </w:rPr>
        <w:t>attack</w:t>
      </w:r>
      <w:proofErr w:type="gramEnd"/>
      <w:r w:rsidRPr="185DD110">
        <w:rPr>
          <w:rFonts w:ascii="Arial" w:hAnsi="Arial" w:cs="Arial"/>
          <w:color w:val="000000" w:themeColor="text1"/>
          <w:sz w:val="20"/>
          <w:szCs w:val="20"/>
        </w:rPr>
        <w:t>.</w:t>
      </w:r>
    </w:p>
    <w:p w14:paraId="24567FF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lastRenderedPageBreak/>
        <w:t>Dell deploys silicon-based security and cryptographic hardware root of trust (</w:t>
      </w:r>
      <w:proofErr w:type="spellStart"/>
      <w:r w:rsidRPr="185DD110">
        <w:rPr>
          <w:rFonts w:ascii="Arial" w:hAnsi="Arial" w:cs="Arial"/>
          <w:color w:val="000000" w:themeColor="text1"/>
          <w:sz w:val="20"/>
          <w:szCs w:val="20"/>
        </w:rPr>
        <w:t>HwROT</w:t>
      </w:r>
      <w:proofErr w:type="spellEnd"/>
      <w:r w:rsidRPr="185DD110">
        <w:rPr>
          <w:rFonts w:ascii="Arial" w:hAnsi="Arial" w:cs="Arial"/>
          <w:color w:val="000000" w:themeColor="text1"/>
          <w:sz w:val="20"/>
          <w:szCs w:val="20"/>
        </w:rPr>
        <w:t>) to authenticate server and storage booting and firmware updates. Read-only encryption keys are burned into the silicon microchips of processors used in Dell designs so that they cannot be altered or erased. At power on, the chip verifies that the BIOS code is legitimate. This technology significantly mitigates the risk of undetected BIOS modification and reduces the risk of pre-boot malware or unwanted functionality.</w:t>
      </w:r>
    </w:p>
    <w:p w14:paraId="25771E5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Additionally, BIOS safeguards have been created that comply with SP 800-193 NIST Platform Firmware Resiliency standards. These ensure that unauthorized BIOS and firmware code simply cannot run. If the code is somehow replaced with malware, the device will not function. This resilience is intended to last for the device’s lifespan, from deployment to decommissioning.</w:t>
      </w:r>
    </w:p>
    <w:p w14:paraId="65D49925"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Chassis Intrusion</w:t>
      </w:r>
    </w:p>
    <w:p w14:paraId="28040599"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With Dell PowerEdge products, if the chassis has been opened, an entry is registered with the Integrated </w:t>
      </w:r>
      <w:r w:rsidRPr="0017629E">
        <w:rPr>
          <w:rFonts w:ascii="Arial" w:hAnsi="Arial" w:cs="Arial"/>
          <w:color w:val="000000"/>
          <w:sz w:val="20"/>
          <w:szCs w:val="20"/>
          <w:highlight w:val="yellow"/>
        </w:rPr>
        <w:t>Dell Remote Access Controller (iDRAC)—</w:t>
      </w:r>
      <w:r>
        <w:rPr>
          <w:rFonts w:ascii="Arial" w:hAnsi="Arial" w:cs="Arial"/>
          <w:color w:val="000000"/>
          <w:sz w:val="20"/>
          <w:szCs w:val="20"/>
        </w:rPr>
        <w:t>a specialized microcontroller that sits on the motherboard and allows administrators to update and manage the system, even when the server is turned off—and this makes it possible to track the source of the intrusion.</w:t>
      </w:r>
    </w:p>
    <w:p w14:paraId="3D577A4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Similarly, many </w:t>
      </w:r>
      <w:proofErr w:type="gramStart"/>
      <w:r w:rsidRPr="185DD110">
        <w:rPr>
          <w:rFonts w:ascii="Arial" w:hAnsi="Arial" w:cs="Arial"/>
          <w:color w:val="000000" w:themeColor="text1"/>
          <w:sz w:val="20"/>
          <w:szCs w:val="20"/>
        </w:rPr>
        <w:t>Dell</w:t>
      </w:r>
      <w:proofErr w:type="gramEnd"/>
      <w:r w:rsidRPr="185DD110">
        <w:rPr>
          <w:rFonts w:ascii="Arial" w:hAnsi="Arial" w:cs="Arial"/>
          <w:color w:val="000000" w:themeColor="text1"/>
          <w:sz w:val="20"/>
          <w:szCs w:val="20"/>
        </w:rPr>
        <w:t xml:space="preserve"> commercial client devices include a chassis intrusion capability that can be monitored via management tools, including Microsoft Configuration Endpoint Manager and Dell Command Suite.</w:t>
      </w:r>
    </w:p>
    <w:p w14:paraId="5FFBACE5"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Additional Built-In Security Measures: Dell Servers and Storage</w:t>
      </w:r>
    </w:p>
    <w:p w14:paraId="5524ADA0"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PowerEdge servers have enjoyed robust security for many years. The 14th Generation PowerEdge servers are “cyber-resilient,” meaning they have a hardened server design for protecting against, detecting and recovering from cyber-attacks. The latest servers also have reliable recovery features that ensure any firmware-based cyber-attacks can be overcome with little or no interruption to the business. For example, </w:t>
      </w:r>
      <w:proofErr w:type="gramStart"/>
      <w:r w:rsidRPr="185DD110">
        <w:rPr>
          <w:rFonts w:ascii="Arial" w:hAnsi="Arial" w:cs="Arial"/>
          <w:color w:val="000000" w:themeColor="text1"/>
          <w:sz w:val="20"/>
          <w:szCs w:val="20"/>
        </w:rPr>
        <w:t>the iDRAC</w:t>
      </w:r>
      <w:proofErr w:type="gramEnd"/>
      <w:r w:rsidRPr="185DD110">
        <w:rPr>
          <w:rFonts w:ascii="Arial" w:hAnsi="Arial" w:cs="Arial"/>
          <w:color w:val="000000" w:themeColor="text1"/>
          <w:sz w:val="20"/>
          <w:szCs w:val="20"/>
        </w:rPr>
        <w:t xml:space="preserve"> allows customers to </w:t>
      </w:r>
      <w:proofErr w:type="gramStart"/>
      <w:r w:rsidRPr="185DD110">
        <w:rPr>
          <w:rFonts w:ascii="Arial" w:hAnsi="Arial" w:cs="Arial"/>
          <w:color w:val="000000" w:themeColor="text1"/>
          <w:sz w:val="20"/>
          <w:szCs w:val="20"/>
        </w:rPr>
        <w:t>backup</w:t>
      </w:r>
      <w:proofErr w:type="gramEnd"/>
      <w:r w:rsidRPr="185DD110">
        <w:rPr>
          <w:rFonts w:ascii="Arial" w:hAnsi="Arial" w:cs="Arial"/>
          <w:color w:val="000000" w:themeColor="text1"/>
          <w:sz w:val="20"/>
          <w:szCs w:val="20"/>
        </w:rPr>
        <w:t xml:space="preserve"> and restore a PowerEdge server’s configuration and firmware with minimal effort, should the motherboards fail or become corrupted and need to be replaced.</w:t>
      </w:r>
    </w:p>
    <w:p w14:paraId="7B25A43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Like servers, Dell’s storage platforms employ equally robust security measures required to protect customer data.</w:t>
      </w:r>
    </w:p>
    <w:p w14:paraId="6E190088"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Dell </w:t>
      </w:r>
      <w:proofErr w:type="spellStart"/>
      <w:r w:rsidRPr="185DD110">
        <w:rPr>
          <w:rFonts w:ascii="Arial" w:hAnsi="Arial" w:cs="Arial"/>
          <w:color w:val="000000" w:themeColor="text1"/>
          <w:sz w:val="20"/>
          <w:szCs w:val="20"/>
        </w:rPr>
        <w:t>PowerStore</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PowerScale</w:t>
      </w:r>
      <w:proofErr w:type="spellEnd"/>
      <w:r w:rsidRPr="185DD110">
        <w:rPr>
          <w:rFonts w:ascii="Arial" w:hAnsi="Arial" w:cs="Arial"/>
          <w:color w:val="000000" w:themeColor="text1"/>
          <w:sz w:val="20"/>
          <w:szCs w:val="20"/>
        </w:rPr>
        <w:t xml:space="preserve"> have followed applicable security standards such as NIST SP800-193 Platform Firmware Resiliency Guidelines and NIST 800-147 BIOS Protection</w:t>
      </w:r>
    </w:p>
    <w:p w14:paraId="503650AD"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Guideline specifications. These specifications are integrated into our Trusted Platform Module (TPM), digitally signed firmware updates, Unified Extensible Firmware Interface (UEFI) secure boot, Intel </w:t>
      </w:r>
      <w:proofErr w:type="spellStart"/>
      <w:r w:rsidRPr="185DD110">
        <w:rPr>
          <w:rFonts w:ascii="Arial" w:hAnsi="Arial" w:cs="Arial"/>
          <w:color w:val="000000" w:themeColor="text1"/>
          <w:sz w:val="20"/>
          <w:szCs w:val="20"/>
        </w:rPr>
        <w:t>bootguard</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HwROT</w:t>
      </w:r>
      <w:proofErr w:type="spellEnd"/>
      <w:r w:rsidRPr="185DD110">
        <w:rPr>
          <w:rFonts w:ascii="Arial" w:hAnsi="Arial" w:cs="Arial"/>
          <w:color w:val="000000" w:themeColor="text1"/>
          <w:sz w:val="20"/>
          <w:szCs w:val="20"/>
        </w:rPr>
        <w:t xml:space="preserve"> product capabilities.</w:t>
      </w:r>
    </w:p>
    <w:p w14:paraId="4EC1CCA5"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Additionally, </w:t>
      </w:r>
      <w:proofErr w:type="spellStart"/>
      <w:r w:rsidRPr="185DD110">
        <w:rPr>
          <w:rFonts w:ascii="Arial" w:hAnsi="Arial" w:cs="Arial"/>
          <w:color w:val="000000" w:themeColor="text1"/>
          <w:sz w:val="20"/>
          <w:szCs w:val="20"/>
        </w:rPr>
        <w:t>PowerScale</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PowerProtect</w:t>
      </w:r>
      <w:proofErr w:type="spellEnd"/>
      <w:r w:rsidRPr="185DD110">
        <w:rPr>
          <w:rFonts w:ascii="Arial" w:hAnsi="Arial" w:cs="Arial"/>
          <w:color w:val="000000" w:themeColor="text1"/>
          <w:sz w:val="20"/>
          <w:szCs w:val="20"/>
        </w:rPr>
        <w:t xml:space="preserve"> products built on PowerEdge hardware benefit from the PowerEdge security resiliency features directly.</w:t>
      </w:r>
    </w:p>
    <w:p w14:paraId="7BD4C0F0"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Next generation </w:t>
      </w:r>
      <w:proofErr w:type="spellStart"/>
      <w:r w:rsidRPr="185DD110">
        <w:rPr>
          <w:rFonts w:ascii="Arial" w:hAnsi="Arial" w:cs="Arial"/>
          <w:color w:val="000000" w:themeColor="text1"/>
          <w:sz w:val="20"/>
          <w:szCs w:val="20"/>
        </w:rPr>
        <w:t>PowerStore</w:t>
      </w:r>
      <w:proofErr w:type="spellEnd"/>
      <w:r w:rsidRPr="185DD110">
        <w:rPr>
          <w:rFonts w:ascii="Arial" w:hAnsi="Arial" w:cs="Arial"/>
          <w:color w:val="000000" w:themeColor="text1"/>
          <w:sz w:val="20"/>
          <w:szCs w:val="20"/>
        </w:rPr>
        <w:t xml:space="preserve">, </w:t>
      </w:r>
      <w:proofErr w:type="spellStart"/>
      <w:r w:rsidRPr="185DD110">
        <w:rPr>
          <w:rFonts w:ascii="Arial" w:hAnsi="Arial" w:cs="Arial"/>
          <w:color w:val="000000" w:themeColor="text1"/>
          <w:sz w:val="20"/>
          <w:szCs w:val="20"/>
        </w:rPr>
        <w:t>PowerScale</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PowerMax</w:t>
      </w:r>
      <w:proofErr w:type="spellEnd"/>
      <w:r w:rsidRPr="185DD110">
        <w:rPr>
          <w:rFonts w:ascii="Arial" w:hAnsi="Arial" w:cs="Arial"/>
          <w:color w:val="000000" w:themeColor="text1"/>
          <w:sz w:val="20"/>
          <w:szCs w:val="20"/>
        </w:rPr>
        <w:t xml:space="preserve"> build on top of the current features to include </w:t>
      </w:r>
      <w:proofErr w:type="spellStart"/>
      <w:r w:rsidRPr="185DD110">
        <w:rPr>
          <w:rFonts w:ascii="Arial" w:hAnsi="Arial" w:cs="Arial"/>
          <w:color w:val="000000" w:themeColor="text1"/>
          <w:sz w:val="20"/>
          <w:szCs w:val="20"/>
        </w:rPr>
        <w:t>HwROT</w:t>
      </w:r>
      <w:proofErr w:type="spellEnd"/>
      <w:r w:rsidRPr="185DD110">
        <w:rPr>
          <w:rFonts w:ascii="Arial" w:hAnsi="Arial" w:cs="Arial"/>
          <w:color w:val="000000" w:themeColor="text1"/>
          <w:sz w:val="20"/>
          <w:szCs w:val="20"/>
        </w:rPr>
        <w:t xml:space="preserve"> at the disk array and fabric levels, setting Dell apart from its competitors. In addition, the BMC </w:t>
      </w:r>
      <w:proofErr w:type="spellStart"/>
      <w:r w:rsidRPr="185DD110">
        <w:rPr>
          <w:rFonts w:ascii="Arial" w:hAnsi="Arial" w:cs="Arial"/>
          <w:color w:val="000000" w:themeColor="text1"/>
          <w:sz w:val="20"/>
          <w:szCs w:val="20"/>
        </w:rPr>
        <w:t>HwROT</w:t>
      </w:r>
      <w:proofErr w:type="spellEnd"/>
      <w:r w:rsidRPr="185DD110">
        <w:rPr>
          <w:rFonts w:ascii="Arial" w:hAnsi="Arial" w:cs="Arial"/>
          <w:color w:val="000000" w:themeColor="text1"/>
          <w:sz w:val="20"/>
          <w:szCs w:val="20"/>
        </w:rPr>
        <w:t xml:space="preserve"> has been upgraded to support National Security Agency (NSA) Top secret grade algorithms </w:t>
      </w:r>
      <w:proofErr w:type="gramStart"/>
      <w:r w:rsidRPr="185DD110">
        <w:rPr>
          <w:rFonts w:ascii="Arial" w:hAnsi="Arial" w:cs="Arial"/>
          <w:color w:val="000000" w:themeColor="text1"/>
          <w:sz w:val="20"/>
          <w:szCs w:val="20"/>
        </w:rPr>
        <w:t>in order to</w:t>
      </w:r>
      <w:proofErr w:type="gramEnd"/>
      <w:r w:rsidRPr="185DD110">
        <w:rPr>
          <w:rFonts w:ascii="Arial" w:hAnsi="Arial" w:cs="Arial"/>
          <w:color w:val="000000" w:themeColor="text1"/>
          <w:sz w:val="20"/>
          <w:szCs w:val="20"/>
        </w:rPr>
        <w:t xml:space="preserve"> support their longer service life. Similarly, with the enablement of secure UEFI boot features and cryptographic signing, </w:t>
      </w:r>
      <w:proofErr w:type="spellStart"/>
      <w:r w:rsidRPr="185DD110">
        <w:rPr>
          <w:rFonts w:ascii="Arial" w:hAnsi="Arial" w:cs="Arial"/>
          <w:color w:val="000000" w:themeColor="text1"/>
          <w:sz w:val="20"/>
          <w:szCs w:val="20"/>
        </w:rPr>
        <w:t>HwROT</w:t>
      </w:r>
      <w:proofErr w:type="spellEnd"/>
      <w:r w:rsidRPr="185DD110">
        <w:rPr>
          <w:rFonts w:ascii="Arial" w:hAnsi="Arial" w:cs="Arial"/>
          <w:color w:val="000000" w:themeColor="text1"/>
          <w:sz w:val="20"/>
          <w:szCs w:val="20"/>
        </w:rPr>
        <w:t xml:space="preserve"> ensures that malicious or unauthorized BIOS, firmware, drivers or application code simply cannot be installed or run within the storage platforms.</w:t>
      </w:r>
    </w:p>
    <w:p w14:paraId="2BFA9FB7"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Additionally, the new generation of Dell data storage devices—</w:t>
      </w:r>
      <w:proofErr w:type="spellStart"/>
      <w:r w:rsidRPr="185DD110">
        <w:rPr>
          <w:rFonts w:ascii="Arial" w:hAnsi="Arial" w:cs="Arial"/>
          <w:color w:val="000000" w:themeColor="text1"/>
          <w:sz w:val="20"/>
          <w:szCs w:val="20"/>
        </w:rPr>
        <w:t>PowerMax</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PowerStore</w:t>
      </w:r>
      <w:proofErr w:type="spellEnd"/>
      <w:r w:rsidRPr="185DD110">
        <w:rPr>
          <w:rFonts w:ascii="Arial" w:hAnsi="Arial" w:cs="Arial"/>
          <w:color w:val="000000" w:themeColor="text1"/>
          <w:sz w:val="20"/>
          <w:szCs w:val="20"/>
        </w:rPr>
        <w:t xml:space="preserve">— are fitted with additional lines of defense in the shape of TPM-by-default, data-at-rest and data-in-flight encryption and configuration locking. Typically, stored data is protected by passwords, firewalls, basic encryption and anti-virus software, but the </w:t>
      </w:r>
      <w:proofErr w:type="spellStart"/>
      <w:r w:rsidRPr="185DD110">
        <w:rPr>
          <w:rFonts w:ascii="Arial" w:hAnsi="Arial" w:cs="Arial"/>
          <w:color w:val="000000" w:themeColor="text1"/>
          <w:sz w:val="20"/>
          <w:szCs w:val="20"/>
        </w:rPr>
        <w:t>PowerMax</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PowerStore</w:t>
      </w:r>
      <w:proofErr w:type="spellEnd"/>
      <w:r w:rsidRPr="185DD110">
        <w:rPr>
          <w:rFonts w:ascii="Arial" w:hAnsi="Arial" w:cs="Arial"/>
          <w:color w:val="000000" w:themeColor="text1"/>
          <w:sz w:val="20"/>
          <w:szCs w:val="20"/>
        </w:rPr>
        <w:t xml:space="preserve"> have data-at-rest encryption that is validated to the Federal Information Processing Standard (FIPS) 140-2. It encrypts the data and delivers integration with external key managers, enabling customers to simplify security through a centralized key management platform.</w:t>
      </w:r>
    </w:p>
    <w:p w14:paraId="48CDF1F1"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lastRenderedPageBreak/>
        <w:t>Additional Built-In Security Measures: Dell PCs</w:t>
      </w:r>
    </w:p>
    <w:p w14:paraId="1FC788D0"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Dell has invested in the development of innovative world-class technologies for its commercial PCs, resulting in the industry’s most secure commercial PCs. Some of these features are more applicable to PCs in use than in production, but some features can be used during the production process to provide a higher level of assurance and prevent potential malware intrusion.</w:t>
      </w:r>
    </w:p>
    <w:p w14:paraId="44D85A5F"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These built-in security features include:</w:t>
      </w:r>
    </w:p>
    <w:p w14:paraId="3B0FBAF0"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Secure Off-Host </w:t>
      </w:r>
      <w:proofErr w:type="spellStart"/>
      <w:r w:rsidRPr="185DD110">
        <w:rPr>
          <w:rFonts w:ascii="Arial" w:hAnsi="Arial" w:cs="Arial"/>
          <w:color w:val="000000" w:themeColor="text1"/>
          <w:sz w:val="20"/>
          <w:szCs w:val="20"/>
        </w:rPr>
        <w:t>SafeBIOS</w:t>
      </w:r>
      <w:proofErr w:type="spellEnd"/>
      <w:r w:rsidRPr="185DD110">
        <w:rPr>
          <w:rFonts w:ascii="Arial" w:hAnsi="Arial" w:cs="Arial"/>
          <w:color w:val="000000" w:themeColor="text1"/>
          <w:sz w:val="20"/>
          <w:szCs w:val="20"/>
        </w:rPr>
        <w:t xml:space="preserve"> Verification – A secure verification of the BIOS image against a Dell-hosted off-host source.</w:t>
      </w:r>
    </w:p>
    <w:p w14:paraId="65836D84"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Secure Off-Host Firmware Verification – A secure verification of the critical firmware leveraging the Intel Manageability Engine associated with Intel vPro.</w:t>
      </w:r>
    </w:p>
    <w:p w14:paraId="7E0D431B"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Dell </w:t>
      </w:r>
      <w:proofErr w:type="spellStart"/>
      <w:r w:rsidRPr="185DD110">
        <w:rPr>
          <w:rFonts w:ascii="Arial" w:hAnsi="Arial" w:cs="Arial"/>
          <w:color w:val="000000" w:themeColor="text1"/>
          <w:sz w:val="20"/>
          <w:szCs w:val="20"/>
        </w:rPr>
        <w:t>SafeID</w:t>
      </w:r>
      <w:proofErr w:type="spellEnd"/>
      <w:r w:rsidRPr="185DD110">
        <w:rPr>
          <w:rFonts w:ascii="Arial" w:hAnsi="Arial" w:cs="Arial"/>
          <w:color w:val="000000" w:themeColor="text1"/>
          <w:sz w:val="20"/>
          <w:szCs w:val="20"/>
        </w:rPr>
        <w:t xml:space="preserve"> with </w:t>
      </w:r>
      <w:proofErr w:type="spellStart"/>
      <w:r w:rsidRPr="185DD110">
        <w:rPr>
          <w:rFonts w:ascii="Arial" w:hAnsi="Arial" w:cs="Arial"/>
          <w:color w:val="000000" w:themeColor="text1"/>
          <w:sz w:val="20"/>
          <w:szCs w:val="20"/>
        </w:rPr>
        <w:t>ControlVault</w:t>
      </w:r>
      <w:proofErr w:type="spellEnd"/>
      <w:r w:rsidRPr="185DD110">
        <w:rPr>
          <w:rFonts w:ascii="Arial" w:hAnsi="Arial" w:cs="Arial"/>
          <w:color w:val="000000" w:themeColor="text1"/>
          <w:sz w:val="20"/>
          <w:szCs w:val="20"/>
        </w:rPr>
        <w:t xml:space="preserve"> – Provides hardened storage of end-user credentials, which is the highest value target for attackers in a single chip.</w:t>
      </w:r>
    </w:p>
    <w:p w14:paraId="5DD46110"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proofErr w:type="spellStart"/>
      <w:r w:rsidRPr="185DD110">
        <w:rPr>
          <w:rFonts w:ascii="Arial" w:hAnsi="Arial" w:cs="Arial"/>
          <w:color w:val="000000" w:themeColor="text1"/>
          <w:sz w:val="20"/>
          <w:szCs w:val="20"/>
        </w:rPr>
        <w:t>SafeBIOS</w:t>
      </w:r>
      <w:proofErr w:type="spellEnd"/>
      <w:r w:rsidRPr="185DD110">
        <w:rPr>
          <w:rFonts w:ascii="Arial" w:hAnsi="Arial" w:cs="Arial"/>
          <w:color w:val="000000" w:themeColor="text1"/>
          <w:sz w:val="20"/>
          <w:szCs w:val="20"/>
        </w:rPr>
        <w:t xml:space="preserve"> Indicators of Attack – Detects advanced endpoint threats using behavior-based threat detection at the BIOS level.</w:t>
      </w:r>
    </w:p>
    <w:p w14:paraId="379C7F33"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proofErr w:type="spellStart"/>
      <w:r w:rsidRPr="185DD110">
        <w:rPr>
          <w:rFonts w:ascii="Arial" w:hAnsi="Arial" w:cs="Arial"/>
          <w:color w:val="000000" w:themeColor="text1"/>
          <w:sz w:val="20"/>
          <w:szCs w:val="20"/>
        </w:rPr>
        <w:t>SafeBIOS</w:t>
      </w:r>
      <w:proofErr w:type="spellEnd"/>
      <w:r w:rsidRPr="185DD110">
        <w:rPr>
          <w:rFonts w:ascii="Arial" w:hAnsi="Arial" w:cs="Arial"/>
          <w:color w:val="000000" w:themeColor="text1"/>
          <w:sz w:val="20"/>
          <w:szCs w:val="20"/>
        </w:rPr>
        <w:t xml:space="preserve"> Image Capture – If a compromised BIOS image is detected, it is captured and stored securely on the PC for retrieval and analysis to determine the nature of the attack.</w:t>
      </w:r>
    </w:p>
    <w:p w14:paraId="09C89FF2"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Dell Secured Component Verification (SCV) – Captures and generates a manifest of installed components which is cryptographically signed by a Dell Certificate Authority and stored securely within the system for future validation.</w:t>
      </w:r>
    </w:p>
    <w:p w14:paraId="70ACC74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commercial PCs incorporate a TPM, which coordinates with the BIOS during the UEFI boot process to maintain the authenticity of BIOS measurements, most importantly a Root of Trust for Measurement (RTM) and a Root of Trust for Reporting (RTR).</w:t>
      </w:r>
    </w:p>
    <w:p w14:paraId="2F65C9C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The Trusted Computing Group (TCG) Measured Boot uses the PC’s TPM as a protected storage area for storing hashes of BIOS and firmware code that is loaded and executed in the boot process. </w:t>
      </w:r>
      <w:proofErr w:type="gramStart"/>
      <w:r w:rsidRPr="185DD110">
        <w:rPr>
          <w:rFonts w:ascii="Arial" w:hAnsi="Arial" w:cs="Arial"/>
          <w:color w:val="000000" w:themeColor="text1"/>
          <w:sz w:val="20"/>
          <w:szCs w:val="20"/>
        </w:rPr>
        <w:t>The TPM</w:t>
      </w:r>
      <w:proofErr w:type="gramEnd"/>
      <w:r w:rsidRPr="185DD110">
        <w:rPr>
          <w:rFonts w:ascii="Arial" w:hAnsi="Arial" w:cs="Arial"/>
          <w:color w:val="000000" w:themeColor="text1"/>
          <w:sz w:val="20"/>
          <w:szCs w:val="20"/>
        </w:rPr>
        <w:t xml:space="preserve"> is designed to store these events in a secure way that can be verified post-boot through a process called attestation.</w:t>
      </w:r>
    </w:p>
    <w:p w14:paraId="6EF9DEBB" w14:textId="1BB1236B" w:rsidR="00EC3460" w:rsidRDefault="00EC3460" w:rsidP="00EC3460">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noProof/>
          <w:sz w:val="20"/>
          <w:lang w:eastAsia="en-US"/>
        </w:rPr>
        <w:drawing>
          <wp:inline distT="0" distB="0" distL="0" distR="0" wp14:anchorId="7DC004A2" wp14:editId="3F9A40B5">
            <wp:extent cx="5943600" cy="2712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02E2A22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BIOS supports two independent and persistent ‘tags’ to allow customers to discover and verify devices in their infrastructure. The Service Tag is programmed into the BIOS non-volatile RAM during the manufacturing process and is locked in place for the life of the system. This allows the device to be </w:t>
      </w:r>
      <w:r w:rsidRPr="185DD110">
        <w:rPr>
          <w:rFonts w:ascii="Arial" w:hAnsi="Arial" w:cs="Arial"/>
          <w:color w:val="000000" w:themeColor="text1"/>
          <w:sz w:val="20"/>
          <w:szCs w:val="20"/>
        </w:rPr>
        <w:lastRenderedPageBreak/>
        <w:t>identified for general asset management and service or warranty support. The Asset Tag is also stored in BIOS Non-Volatile Random Access Memory (NVRAM) and can be set, changed or cleared by the customer. The BIOS Administrator password can be used to provide control of authorization to modify the Asset Tag.</w:t>
      </w:r>
    </w:p>
    <w:p w14:paraId="4B743DBD"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Source</w:t>
      </w:r>
    </w:p>
    <w:p w14:paraId="457147A4"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Once a product design has been completed, it is ready to be transformed into a finished product. Dell directly manages approximately half of the global manufacturing sites it utilizes, while also working with a range of partner companies who supply additional manufacturing facilities as well as raw materials and individual components. Dell’s supplier selection process includes a rigorous onboarding process that involves several key procedures to ensure each meets our high standards for integrity, security, quality and reliability. These suppliers are vital to successfully delivering high-quality products and </w:t>
      </w:r>
      <w:proofErr w:type="gramStart"/>
      <w:r w:rsidRPr="185DD110">
        <w:rPr>
          <w:rFonts w:ascii="Arial" w:hAnsi="Arial" w:cs="Arial"/>
          <w:color w:val="000000" w:themeColor="text1"/>
          <w:sz w:val="20"/>
          <w:szCs w:val="20"/>
        </w:rPr>
        <w:t>mitigating</w:t>
      </w:r>
      <w:proofErr w:type="gramEnd"/>
      <w:r w:rsidRPr="185DD110">
        <w:rPr>
          <w:rFonts w:ascii="Arial" w:hAnsi="Arial" w:cs="Arial"/>
          <w:color w:val="000000" w:themeColor="text1"/>
          <w:sz w:val="20"/>
          <w:szCs w:val="20"/>
        </w:rPr>
        <w:t xml:space="preserve"> the rising number of security threats.</w:t>
      </w:r>
    </w:p>
    <w:p w14:paraId="25D6301A"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 remains thorough in the selection process, with the goal of selecting not just a supplier, but a partner.</w:t>
      </w:r>
    </w:p>
    <w:p w14:paraId="250020E6"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Supplier Relationship Management</w:t>
      </w:r>
    </w:p>
    <w:p w14:paraId="10FAEE06"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Quality control in the Dell Supply Chain is equally as important as security and integrity in a secure supply chain. Processes and controls in place reduce potential vulnerabilities and opportunities for exploitation.</w:t>
      </w:r>
    </w:p>
    <w:p w14:paraId="058A2730"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The Dell supplier selection process begins with the commodity managers preparing a target list of suppliers who align to the broader category strategy including country, region, cost, financial health, quality needs and more. Next, each is sent a very detailed set of product specifications, where they must provide a clause-by-clause response, showing how they could meet the specifications. Those suppliers then undergo an in- depth Quality Process Audit (QPA), which includes a stringent security assessment. The QPA is conducted on site and evaluates the end-to-end activities at the location. The security requirements often go beyond industry standards </w:t>
      </w:r>
      <w:proofErr w:type="gramStart"/>
      <w:r w:rsidRPr="185DD110">
        <w:rPr>
          <w:rFonts w:ascii="Arial" w:hAnsi="Arial" w:cs="Arial"/>
          <w:color w:val="000000" w:themeColor="text1"/>
          <w:sz w:val="20"/>
          <w:szCs w:val="20"/>
        </w:rPr>
        <w:t>in order to</w:t>
      </w:r>
      <w:proofErr w:type="gramEnd"/>
      <w:r w:rsidRPr="185DD110">
        <w:rPr>
          <w:rFonts w:ascii="Arial" w:hAnsi="Arial" w:cs="Arial"/>
          <w:color w:val="000000" w:themeColor="text1"/>
          <w:sz w:val="20"/>
          <w:szCs w:val="20"/>
        </w:rPr>
        <w:t xml:space="preserve"> meet Dell standards. Second, a “bench” level test of the devices that can be supplied is conducted —for instance, the motherboards or hard drives are evaluated. Typically, this involves a reliability demonstration test and a comprehensive destructive physical analysis, where each device is broken into its component parts. The supplier’s component or device is placed into the finished desktop, server or other product to see how it performs.</w:t>
      </w:r>
    </w:p>
    <w:p w14:paraId="200E0919"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As a routine part of our Supplier Relationship Management (SRM) strategy and approach, strategic suppliers must undergo periodic performance reviews. Suppliers are comprehensively reviewed using a predetermined list of criteria, including cost, delivery, innovation, security and adherence to Dell Supplier Principles, all of which are a condition </w:t>
      </w:r>
      <w:proofErr w:type="gramStart"/>
      <w:r w:rsidRPr="185DD110">
        <w:rPr>
          <w:rFonts w:ascii="Arial" w:hAnsi="Arial" w:cs="Arial"/>
          <w:color w:val="000000" w:themeColor="text1"/>
          <w:sz w:val="20"/>
          <w:szCs w:val="20"/>
        </w:rPr>
        <w:t>of</w:t>
      </w:r>
      <w:proofErr w:type="gramEnd"/>
      <w:r w:rsidRPr="185DD110">
        <w:rPr>
          <w:rFonts w:ascii="Arial" w:hAnsi="Arial" w:cs="Arial"/>
          <w:color w:val="000000" w:themeColor="text1"/>
          <w:sz w:val="20"/>
          <w:szCs w:val="20"/>
        </w:rPr>
        <w:t xml:space="preserve"> doing business with Dell. Facility Security Requirements (FSR) are embedded in Procurement contracts. Typically, supplier factories are assessed and audited against Dell’s expectations. If corrective actions are warranted, Dell will actively support the supplier’s efforts to make necessary adjustments and assist the supplier in building new capabilities.</w:t>
      </w:r>
    </w:p>
    <w:p w14:paraId="557FC173"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Our collaborative approach with partners in our supply chain spans many direct and sub-tier supplier facilities. In 2021, Dell assessed 317 factories across 16 countries and audited them for compliance with the sector-wide Responsible Business Alliance (RBA) code of conduct, which is a set of social, environmental and ethical industry standards. Additionally, Dell requires adherence to its Supply Chain Security Standards for our Logistics Service Provider (LSP) and ODM partners. These standards cover requirements in areas such as sourcing, cybersecurity, physical security, security management systems and are also used to measure against future Dell suppliers. Dell also requires LSPs to complete and submit an annual Risk Assessment and security self-audit to our dedicated Security and Resiliency Organization.</w:t>
      </w:r>
    </w:p>
    <w:p w14:paraId="212D298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Through our continuous improvement model spanning numerous supply chain focus areas, we partner with suppliers and provide robust capability building programs to enable suppliers to build their own in- house capabilities.</w:t>
      </w:r>
    </w:p>
    <w:p w14:paraId="5C9FD8B8"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lastRenderedPageBreak/>
        <w:t>The toughest customers are our best teachers, which is why Dell constantly challenges its suppliers to refine their best practices in security, quality, efficiency, logistics and excellence. These initiatives focused on sustainability, responsibility, integrity, quality and resilience have allowed Dell to build stronger ties with our suppliers, providing customers with greater levels of assurance.</w:t>
      </w:r>
    </w:p>
    <w:p w14:paraId="7B49E428"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Make</w:t>
      </w:r>
    </w:p>
    <w:p w14:paraId="5CC2C02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Today, there are numerous global sites that produce approximately 53 million Dell PCs every year for tens of millions of customers in 180 countries. Dell directly manages about half of these factories.</w:t>
      </w:r>
    </w:p>
    <w:p w14:paraId="3652681E"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However, whether they are managed by Dell, ODM or contract manufacturers, all are required to meet the TAPA facility security requirements as well as comply with Dell Supplier Security Standards.</w:t>
      </w:r>
    </w:p>
    <w:p w14:paraId="12711979"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These standards cover:</w:t>
      </w:r>
    </w:p>
    <w:p w14:paraId="17EAF0E1" w14:textId="77777777" w:rsidR="00EC3460" w:rsidRDefault="00EC3460" w:rsidP="00EC3460">
      <w:pPr>
        <w:numPr>
          <w:ilvl w:val="0"/>
          <w:numId w:val="39"/>
        </w:numPr>
        <w:shd w:val="clear" w:color="auto" w:fill="FFFFFF"/>
        <w:spacing w:before="120" w:after="80" w:line="240" w:lineRule="atLeast"/>
        <w:ind w:left="987"/>
        <w:rPr>
          <w:rFonts w:cs="Arial"/>
          <w:color w:val="000000"/>
          <w:sz w:val="20"/>
          <w:szCs w:val="20"/>
        </w:rPr>
      </w:pPr>
      <w:r>
        <w:rPr>
          <w:rFonts w:cs="Arial"/>
          <w:b/>
          <w:bCs/>
          <w:color w:val="000000"/>
          <w:sz w:val="20"/>
          <w:szCs w:val="20"/>
        </w:rPr>
        <w:t>Sourcing Security</w:t>
      </w:r>
      <w:r>
        <w:rPr>
          <w:rFonts w:cs="Arial"/>
          <w:color w:val="000000"/>
          <w:sz w:val="20"/>
          <w:szCs w:val="20"/>
        </w:rPr>
        <w:t> — with requirements for the management of component sourcing, inventory controls, software and firmware security, and counterfeit mitigation.</w:t>
      </w:r>
    </w:p>
    <w:p w14:paraId="2B27AAE0" w14:textId="77777777" w:rsidR="00EC3460" w:rsidRDefault="00EC3460" w:rsidP="00EC3460">
      <w:pPr>
        <w:numPr>
          <w:ilvl w:val="0"/>
          <w:numId w:val="39"/>
        </w:numPr>
        <w:shd w:val="clear" w:color="auto" w:fill="FFFFFF"/>
        <w:spacing w:before="120" w:after="80" w:line="240" w:lineRule="atLeast"/>
        <w:ind w:left="987"/>
        <w:rPr>
          <w:rFonts w:cs="Arial"/>
          <w:color w:val="000000"/>
          <w:sz w:val="20"/>
          <w:szCs w:val="20"/>
        </w:rPr>
      </w:pPr>
      <w:r>
        <w:rPr>
          <w:rFonts w:cs="Arial"/>
          <w:b/>
          <w:bCs/>
          <w:color w:val="000000"/>
          <w:sz w:val="20"/>
          <w:szCs w:val="20"/>
        </w:rPr>
        <w:t>Cybersecurity</w:t>
      </w:r>
      <w:r>
        <w:rPr>
          <w:rFonts w:cs="Arial"/>
          <w:color w:val="000000"/>
          <w:sz w:val="20"/>
          <w:szCs w:val="20"/>
        </w:rPr>
        <w:t> — with requirements on the supplier’s management of their own digital infrastructure from network security, encryption, patch and vulnerability to incident management and reporting.</w:t>
      </w:r>
    </w:p>
    <w:p w14:paraId="2BD323A0" w14:textId="77777777" w:rsidR="00EC3460" w:rsidRDefault="00EC3460" w:rsidP="00EC3460">
      <w:pPr>
        <w:numPr>
          <w:ilvl w:val="0"/>
          <w:numId w:val="39"/>
        </w:numPr>
        <w:shd w:val="clear" w:color="auto" w:fill="FFFFFF"/>
        <w:spacing w:before="120" w:after="80" w:line="240" w:lineRule="atLeast"/>
        <w:ind w:left="987"/>
        <w:rPr>
          <w:rFonts w:cs="Arial"/>
          <w:color w:val="000000"/>
          <w:sz w:val="20"/>
          <w:szCs w:val="20"/>
        </w:rPr>
      </w:pPr>
      <w:r>
        <w:rPr>
          <w:rFonts w:cs="Arial"/>
          <w:b/>
          <w:bCs/>
          <w:color w:val="000000"/>
          <w:sz w:val="20"/>
          <w:szCs w:val="20"/>
        </w:rPr>
        <w:t>Physical Security</w:t>
      </w:r>
      <w:r>
        <w:rPr>
          <w:rFonts w:cs="Arial"/>
          <w:color w:val="000000"/>
          <w:sz w:val="20"/>
          <w:szCs w:val="20"/>
        </w:rPr>
        <w:t> — with requirements for the protection of physical assets, both in transit and at the manufacturing facility, by means of access controls, documentation, and other related procedures.</w:t>
      </w:r>
    </w:p>
    <w:p w14:paraId="5E0A7934" w14:textId="77777777" w:rsidR="00EC3460" w:rsidRDefault="00EC3460" w:rsidP="00EC3460">
      <w:pPr>
        <w:numPr>
          <w:ilvl w:val="0"/>
          <w:numId w:val="39"/>
        </w:numPr>
        <w:shd w:val="clear" w:color="auto" w:fill="FFFFFF"/>
        <w:spacing w:before="120" w:after="80" w:line="240" w:lineRule="atLeast"/>
        <w:ind w:left="987"/>
        <w:rPr>
          <w:rFonts w:cs="Arial"/>
          <w:color w:val="000000"/>
          <w:sz w:val="20"/>
          <w:szCs w:val="20"/>
        </w:rPr>
      </w:pPr>
      <w:r>
        <w:rPr>
          <w:rFonts w:cs="Arial"/>
          <w:b/>
          <w:bCs/>
          <w:color w:val="000000"/>
          <w:sz w:val="20"/>
          <w:szCs w:val="20"/>
        </w:rPr>
        <w:t>Security Management Systems</w:t>
      </w:r>
      <w:r>
        <w:rPr>
          <w:rFonts w:cs="Arial"/>
          <w:color w:val="000000"/>
          <w:sz w:val="20"/>
          <w:szCs w:val="20"/>
        </w:rPr>
        <w:t> — with requirements for how suppliers should incorporate security into their overall operations, including but not limited to maintaining proper certifications, hiring practices, and security training.</w:t>
      </w:r>
    </w:p>
    <w:p w14:paraId="52D8B60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In addition to the security practices in the manufacturing facilities, we ensure that all the parts, components and raw materials that arrive at the site are genuine, authentic and new. The parts for Dell products are procured directly from the OCMs or an authorized reseller of the OCM on the approved vendor list. Once the necessary components have been acquired, they are handled through robust processes designed to minimize the risk of counterfeit components being embedded in hardware products, or malware being inserted into software or firmware. For example, Dell sites implement specific motherboard and Surface Mount Technology (SMT) assembly controls. Quality Engineers continuously augment and refine processes that inspect and verify motherboard parts and guarantee trusted personnel operate SMT lines. After motherboards are assembled, there are robust processes to verify the motherboards are manufactured as designed.</w:t>
      </w:r>
    </w:p>
    <w:p w14:paraId="5ECCFBB8"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Verification and Tracking</w:t>
      </w:r>
    </w:p>
    <w:p w14:paraId="78E1AA5E"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One of those controls in place for servers and client products is a requirement to affix a unique PPID label to specific high-risk components so that Dell can identify, authenticate and track. These PPID numbers contain information about the supplier, the part number, the country of origin, and the date of manufacture. Once assembled into the </w:t>
      </w:r>
      <w:proofErr w:type="gramStart"/>
      <w:r w:rsidRPr="185DD110">
        <w:rPr>
          <w:rFonts w:ascii="Arial" w:hAnsi="Arial" w:cs="Arial"/>
          <w:color w:val="000000" w:themeColor="text1"/>
          <w:sz w:val="20"/>
          <w:szCs w:val="20"/>
        </w:rPr>
        <w:t>end product</w:t>
      </w:r>
      <w:proofErr w:type="gramEnd"/>
      <w:r w:rsidRPr="185DD110">
        <w:rPr>
          <w:rFonts w:ascii="Arial" w:hAnsi="Arial" w:cs="Arial"/>
          <w:color w:val="000000" w:themeColor="text1"/>
          <w:sz w:val="20"/>
          <w:szCs w:val="20"/>
        </w:rPr>
        <w:t>, the PPIDs for those components are recorded</w:t>
      </w:r>
    </w:p>
    <w:p w14:paraId="0451C0E7"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and associated with the unique system tracking identification number to provide a history of the as- built configuration.</w:t>
      </w:r>
    </w:p>
    <w:p w14:paraId="4F620EFF"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Another control available is </w:t>
      </w:r>
      <w:hyperlink r:id="rId47" w:history="1">
        <w:r>
          <w:rPr>
            <w:rStyle w:val="Hyperlink"/>
            <w:rFonts w:cs="Arial"/>
            <w:szCs w:val="20"/>
          </w:rPr>
          <w:t>Secured Component Verification (SCV)</w:t>
        </w:r>
      </w:hyperlink>
      <w:r>
        <w:rPr>
          <w:rFonts w:ascii="Arial" w:hAnsi="Arial" w:cs="Arial"/>
          <w:color w:val="000000"/>
          <w:sz w:val="20"/>
          <w:szCs w:val="20"/>
        </w:rPr>
        <w:t>, a Dell capability intended to provide last-leg assurance of product integrity from the time an order is fulfilled at the Dell factory to end-user delivery. Once a client or server product is built, a manifest of installed components is generated, cryptographically signed by a Dell Certificate Authority, and stored securely within the system. Once the product is received, the customer will have a designated SCV validation application, allowing them to verify and validate that no unauthorized system modifications have been made to the components.</w:t>
      </w:r>
    </w:p>
    <w:p w14:paraId="7FE62580" w14:textId="6A43BC47" w:rsidR="00EC3460" w:rsidRDefault="00EC3460" w:rsidP="00EC3460">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noProof/>
          <w:sz w:val="20"/>
          <w:lang w:eastAsia="en-US"/>
        </w:rPr>
        <w:lastRenderedPageBreak/>
        <w:drawing>
          <wp:inline distT="0" distB="0" distL="0" distR="0" wp14:anchorId="4A7EC1A6" wp14:editId="3200F856">
            <wp:extent cx="5943600" cy="326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3B3989AD"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For certain smaller form factor components like processors and memory, as well as components used in storage and networking products that do not leverage the PPID labeling requirements or SCV capability, these components are uniquely labeled and identified by their OCMs either through serial numbers or electronic identifiers and that information is also associated with the unique system identifier for each of those products. From a quality standpoint, those controls allow Dell to monitor trends in performance for certain suppliers or lot codes. From an integrity and security standpoint, they allow authentication of the components prior to final assembly.</w:t>
      </w:r>
    </w:p>
    <w:p w14:paraId="29637429"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The core of this process is a series of inspections during production that help identify components that are mismarked, deviate from normal performance parameters, or contain an incorrect electronic identifier. Every system is functionally tested during the production process with the goal of closing any gaps in defensive measures to ensure that Dell products meet or exceed customer expectations and operate as intended.</w:t>
      </w:r>
    </w:p>
    <w:p w14:paraId="676C1937"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proofErr w:type="gramStart"/>
      <w:r>
        <w:rPr>
          <w:rFonts w:ascii="Arial Bold" w:hAnsi="Arial Bold" w:cs="Arial"/>
          <w:b/>
          <w:bCs/>
          <w:color w:val="0076CE"/>
          <w:sz w:val="32"/>
          <w:szCs w:val="32"/>
        </w:rPr>
        <w:t>Deliver</w:t>
      </w:r>
      <w:proofErr w:type="gramEnd"/>
    </w:p>
    <w:p w14:paraId="3910486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The final delivery of a product to the customer is the last stage of our supply chain process. Once a product is finished, it is either shipped directly from the factory to the customer, or it is routed to one of the many fulfilment hubs operating around the world. To get the product to the customer, Dell works with numerous trusted logistics providers by air, land, rail and sea that help fulfill more than 179,000 orders daily by carrying millions of products—enough to fill 34,000 ocean containers every year and 2.1 cargo jets every day. Each of our logistics service providers is required to conform with TAPA freight security requirements or similar regional guidelines. Compliance with Dell’s specially developed Freight Security Requirements, including a Cybersecurity framework, is also required.</w:t>
      </w:r>
    </w:p>
    <w:p w14:paraId="40B6165F"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Above and Beyond: How Dell Protects Products During Delivery</w:t>
      </w:r>
    </w:p>
    <w:p w14:paraId="2484FF8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 feature of Dell’s logistics security program is a series of risk management command-and-control centers located around the world that are staffed 24/7 with experts who can draw on the latest information about transport hotspots and track shipments using various monitoring technologies to ensure products reach their destination without disruption. The command centers collate real-time data and other information about planned routes to be taken by road vehicles. Specialists monitor various sensors on truck and cargo </w:t>
      </w:r>
      <w:r w:rsidRPr="185DD110">
        <w:rPr>
          <w:rFonts w:ascii="Arial" w:hAnsi="Arial" w:cs="Arial"/>
          <w:color w:val="000000" w:themeColor="text1"/>
          <w:sz w:val="20"/>
          <w:szCs w:val="20"/>
        </w:rPr>
        <w:lastRenderedPageBreak/>
        <w:t>assets with an eye towards the changing threat levels in different regions, providing information that can be used to make decisions about the required level of security. With this intelligence, the command center specialists can advise on in-transit security risks for the suppliers responsible for moving Dell products.</w:t>
      </w:r>
    </w:p>
    <w:p w14:paraId="1D4B765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For dedicated loads carrying Dell freight, logistics service providers are obligated to use tamper- evident seals and door locking mechanisms. Additionally, a variety of tracking devices are offered ranging from telematics data, imbedded GPS, Bluetooth tags and other covert trackers equipped with radio frequency technology for recovering stolen assets. These can alert the control centers if there are any unauthorized stops or route deviations. If requested and approved, the experts can even order an armored truck or a security escort to accompany it and, in an emergency, they can send in a dedicated Emergency Response Team (ERT). Just as cybersecurity defenses are tested by commissioning penetration tests from professional hackers, Dell tests transport and logistics security by commissioning simulations with shipments to test the control center’s response and reaction protocols. Dell also has the capacity to tailor security solutions to meet customer needs.</w:t>
      </w:r>
    </w:p>
    <w:p w14:paraId="7306FBEE"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In addition to security offerings, Dell can offer more services that further ensure integrity and document custodial control through the product’s journey to its destination. Initially developed for a unique Supply Chain Program, these services are now available to others. For example, the products stowed in the trucks can be put into boxes that are sealed with security tape that leaves telltale signs if they have been cut or removed.</w:t>
      </w:r>
    </w:p>
    <w:p w14:paraId="6DFBD8FD"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Additionally, the boxes themselves can then be placed onto pallets where the standard metal crimps are removed and replaced by special reinforced strapping. Once the pallets are loaded onto the truck, the doors can be safely locked with a serial numbered bolt seal that is verified by the customer upon arrival.</w:t>
      </w:r>
    </w:p>
    <w:p w14:paraId="71C041BE"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After Delivery</w:t>
      </w:r>
    </w:p>
    <w:p w14:paraId="77A6FC26"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Once our customers receive Dell products, the security program does not end there, because new vulnerabilities — particularly software- and firmware-</w:t>
      </w:r>
      <w:proofErr w:type="gramStart"/>
      <w:r>
        <w:rPr>
          <w:rFonts w:ascii="Arial" w:hAnsi="Arial" w:cs="Arial"/>
          <w:color w:val="000000"/>
          <w:sz w:val="20"/>
          <w:szCs w:val="20"/>
        </w:rPr>
        <w:t>related —</w:t>
      </w:r>
      <w:proofErr w:type="gramEnd"/>
      <w:r>
        <w:rPr>
          <w:rFonts w:ascii="Arial" w:hAnsi="Arial" w:cs="Arial"/>
          <w:color w:val="000000"/>
          <w:sz w:val="20"/>
          <w:szCs w:val="20"/>
        </w:rPr>
        <w:t xml:space="preserve"> are discovered regularly across the industry. For this reason, Dell established a Product Security Incident Response Team (PSIRT), which is responsible for coordinating the response and disclosure for all identified product vulnerabilities in accordance with </w:t>
      </w:r>
      <w:hyperlink r:id="rId49" w:history="1">
        <w:r>
          <w:rPr>
            <w:rStyle w:val="Hyperlink"/>
            <w:rFonts w:cs="Arial"/>
            <w:szCs w:val="20"/>
          </w:rPr>
          <w:t>Dell’s Vulnerability Response Policy</w:t>
        </w:r>
      </w:hyperlink>
      <w:r>
        <w:rPr>
          <w:rFonts w:ascii="Arial" w:hAnsi="Arial" w:cs="Arial"/>
          <w:color w:val="000000"/>
          <w:sz w:val="20"/>
          <w:szCs w:val="20"/>
        </w:rPr>
        <w:t>. Dell strives to provide customers with timely information, guidance and mitigation options to minimize risks associated with security vulnerabilities.</w:t>
      </w:r>
    </w:p>
    <w:p w14:paraId="5C242DD2"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Typically, security updates are released to customers as new threats are encountered. Dell Security Advisories and Notices are posted on the </w:t>
      </w:r>
      <w:hyperlink r:id="rId50" w:history="1">
        <w:r>
          <w:rPr>
            <w:rStyle w:val="Hyperlink"/>
            <w:rFonts w:cs="Arial"/>
            <w:szCs w:val="20"/>
          </w:rPr>
          <w:t>Security Advisories &amp; Notices</w:t>
        </w:r>
      </w:hyperlink>
      <w:r>
        <w:rPr>
          <w:rFonts w:ascii="Arial" w:hAnsi="Arial" w:cs="Arial"/>
          <w:color w:val="000000"/>
          <w:sz w:val="20"/>
          <w:szCs w:val="20"/>
        </w:rPr>
        <w:t> site. These updates might relate to our products or non-Dell products that customers use on Dell systems. Dell ensures that all updates to critical components—including BIOS, iDRAC, network adaptors and power supplies—are cryptographically signed by Dell. When combined with the hardware root of trust and the chain of trust that validates each component in the software and firmware, running the latest security update provides a strong cyber-resilient defensive boundary for Dell products.</w:t>
      </w:r>
    </w:p>
    <w:p w14:paraId="72FEC068"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Resilience in the Dell Supply Chain</w:t>
      </w:r>
    </w:p>
    <w:p w14:paraId="32283DEF"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Dell’s global footprint, supplier relationships and our agility are key to the resilience of our supply chain. In addition to our focus on continuous improvement in security, we have established business continuity, crisis management and disaster recovery programs across our operations. Through our strategic programs, Dell takes proactive steps to identify and mitigate risk, including performing business impact analysis and testing. This strategy of resilience has enabled Dell to develop a coordinated approach to assessing risk and making critical decisions with complex supply chain threats. Dell also maintains resilience and continuity of supply plans for critical operations and supplier locations and actively considers alternate locations as a part of our sourcing strategy.</w:t>
      </w:r>
    </w:p>
    <w:p w14:paraId="4CDCBFE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Through trusted relationships, and high standards of responsibility and integrity for ourselves and across our supply chain network, we drive greater flexibility in sourcing and </w:t>
      </w:r>
      <w:proofErr w:type="gramStart"/>
      <w:r w:rsidRPr="185DD110">
        <w:rPr>
          <w:rFonts w:ascii="Arial" w:hAnsi="Arial" w:cs="Arial"/>
          <w:color w:val="000000" w:themeColor="text1"/>
          <w:sz w:val="20"/>
          <w:szCs w:val="20"/>
        </w:rPr>
        <w:t>reliable</w:t>
      </w:r>
      <w:proofErr w:type="gramEnd"/>
      <w:r w:rsidRPr="185DD110">
        <w:rPr>
          <w:rFonts w:ascii="Arial" w:hAnsi="Arial" w:cs="Arial"/>
          <w:color w:val="000000" w:themeColor="text1"/>
          <w:sz w:val="20"/>
          <w:szCs w:val="20"/>
        </w:rPr>
        <w:t xml:space="preserve"> manufacturing our stakeholders can trust.</w:t>
      </w:r>
    </w:p>
    <w:p w14:paraId="4BBA1492"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lastRenderedPageBreak/>
        <w:t>Supply Chain Digital Transformation</w:t>
      </w:r>
    </w:p>
    <w:p w14:paraId="3CB40C37"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At Dell, our global supply chain footprint is large and complex, and we continue to evolve to better serve the business and our customers. In 2018, we began our digital transformation journey to improve our customer experience and build greater operational agility and optimize our efficiency. Our approach to delivering the key capabilities </w:t>
      </w:r>
      <w:proofErr w:type="gramStart"/>
      <w:r w:rsidRPr="185DD110">
        <w:rPr>
          <w:rFonts w:ascii="Arial" w:hAnsi="Arial" w:cs="Arial"/>
          <w:color w:val="000000" w:themeColor="text1"/>
          <w:sz w:val="20"/>
          <w:szCs w:val="20"/>
        </w:rPr>
        <w:t>across</w:t>
      </w:r>
      <w:proofErr w:type="gramEnd"/>
      <w:r w:rsidRPr="185DD110">
        <w:rPr>
          <w:rFonts w:ascii="Arial" w:hAnsi="Arial" w:cs="Arial"/>
          <w:color w:val="000000" w:themeColor="text1"/>
          <w:sz w:val="20"/>
          <w:szCs w:val="20"/>
        </w:rPr>
        <w:t xml:space="preserve"> these experiences is based on three fundamental principles:</w:t>
      </w:r>
    </w:p>
    <w:p w14:paraId="62457863"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Creating a modern, centralized and scalable data infrastructure, and implementing rigorous quality and governance processes that ensure a single source of truth.</w:t>
      </w:r>
    </w:p>
    <w:p w14:paraId="1E286913"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Building custom solutions that are scalable, using an agile development process. This allows us to start quickly, align goals while developing and at times fail fast if solutions or technologies fail to deliver.</w:t>
      </w:r>
    </w:p>
    <w:p w14:paraId="0F53C217"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Creating a supply chain digital twin of our processes, data, relationships and systems to integrate near real-time visibility and scenario planning into a single toolset and orchestration layer to create seamless interaction between the twins and enterprise systems.</w:t>
      </w:r>
    </w:p>
    <w:p w14:paraId="1B49AB13"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Our data structure enables access to accurate and timely data from internal systems, customers and suppliers while promoting data-driven solution implementations through:</w:t>
      </w:r>
    </w:p>
    <w:p w14:paraId="7434ACA6"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b/>
          <w:bCs/>
          <w:color w:val="000000" w:themeColor="text1"/>
          <w:sz w:val="20"/>
          <w:szCs w:val="20"/>
        </w:rPr>
        <w:t>Data governance</w:t>
      </w:r>
      <w:r w:rsidRPr="185DD110">
        <w:rPr>
          <w:rFonts w:ascii="Arial" w:hAnsi="Arial" w:cs="Arial"/>
          <w:color w:val="000000" w:themeColor="text1"/>
          <w:sz w:val="20"/>
          <w:szCs w:val="20"/>
        </w:rPr>
        <w:t> – Establishing oversight to ensure data consistency for data created going forward. Includes activities such as establishing frameworks and governance processes, assigning business data owners and stewards, data governance quality monitoring and management.</w:t>
      </w:r>
    </w:p>
    <w:p w14:paraId="23D057B7"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b/>
          <w:bCs/>
          <w:color w:val="000000" w:themeColor="text1"/>
          <w:sz w:val="20"/>
          <w:szCs w:val="20"/>
        </w:rPr>
        <w:t>Defining the right master and transactional data</w:t>
      </w:r>
      <w:r w:rsidRPr="185DD110">
        <w:rPr>
          <w:rFonts w:ascii="Arial" w:hAnsi="Arial" w:cs="Arial"/>
          <w:color w:val="000000" w:themeColor="text1"/>
          <w:sz w:val="20"/>
          <w:szCs w:val="20"/>
        </w:rPr>
        <w:t> – Master data includes data related to suppliers, sites, items, products and other reference data. Transactional data is stored using data models. These logical data models develop optimal relationships between fields and tables that help us map data flows to processes and systems.</w:t>
      </w:r>
    </w:p>
    <w:p w14:paraId="0AC1C141" w14:textId="77777777" w:rsidR="00EC3460" w:rsidRDefault="00EC3460"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b/>
          <w:bCs/>
          <w:color w:val="000000" w:themeColor="text1"/>
          <w:sz w:val="20"/>
          <w:szCs w:val="20"/>
        </w:rPr>
        <w:t>Building the right tools and infrastructure</w:t>
      </w:r>
      <w:r w:rsidRPr="185DD110">
        <w:rPr>
          <w:rFonts w:ascii="Arial" w:hAnsi="Arial" w:cs="Arial"/>
          <w:color w:val="000000" w:themeColor="text1"/>
          <w:sz w:val="20"/>
          <w:szCs w:val="20"/>
        </w:rPr>
        <w:t> – Deploying master/transactional data on optimal IT- supported infrastructure to ensure reliability.</w:t>
      </w:r>
    </w:p>
    <w:p w14:paraId="461F8FD0"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b/>
          <w:bCs/>
          <w:color w:val="000000"/>
          <w:sz w:val="20"/>
          <w:szCs w:val="20"/>
        </w:rPr>
        <w:t>Content management system</w:t>
      </w:r>
      <w:r>
        <w:rPr>
          <w:rFonts w:ascii="Arial" w:hAnsi="Arial" w:cs="Arial"/>
          <w:color w:val="000000"/>
          <w:sz w:val="20"/>
          <w:szCs w:val="20"/>
        </w:rPr>
        <w:t> – Creating a single management portal to access outputs of multiple tools across our global operations.</w:t>
      </w:r>
    </w:p>
    <w:p w14:paraId="43DCF70E" w14:textId="77777777" w:rsidR="00EC3460" w:rsidRDefault="00EC3460" w:rsidP="185DD110">
      <w:pPr>
        <w:pStyle w:val="NormalWeb"/>
        <w:shd w:val="clear" w:color="auto" w:fill="FFFFFF" w:themeFill="background1"/>
        <w:spacing w:before="0" w:beforeAutospacing="0" w:after="120" w:afterAutospacing="0" w:line="278" w:lineRule="atLeast"/>
        <w:rPr>
          <w:rFonts w:ascii="Arial" w:hAnsi="Arial" w:cs="Arial"/>
          <w:color w:val="000000"/>
          <w:sz w:val="26"/>
          <w:szCs w:val="26"/>
        </w:rPr>
      </w:pPr>
      <w:r w:rsidRPr="185DD110">
        <w:rPr>
          <w:rFonts w:ascii="Arial" w:hAnsi="Arial" w:cs="Arial"/>
          <w:b/>
          <w:bCs/>
          <w:color w:val="0076CE"/>
          <w:sz w:val="26"/>
          <w:szCs w:val="26"/>
        </w:rPr>
        <w:t>Future Focused: Leveraging Machine Learning and Artificial Intelligence (AI/ML)</w:t>
      </w:r>
    </w:p>
    <w:p w14:paraId="0EFE9B6C"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Diving deep into our scalable applications, these tools help our supply chain team gain end-to-end control across demand generation, supply matching, disruption management and setting inventory level targets. Some of the solutions we have built are described below.</w:t>
      </w:r>
    </w:p>
    <w:p w14:paraId="589D2EB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We have built a suite of Intelligent planning and forecasting modules that employ various data science models and efficient workflows throughout the end-to-end planning process to improve resiliency and robustness. It provides an automated statistical baseline forecast with a suite of anomaly detection tools that identify and manage disruptive demand. The resulting combined forecast drives an inventory optimization engine that balances the highest possible customer service levels with the lowest required working capital structure. The combination of these approaches substantially improves our forecast accuracy, working capital efficiency, lead times, fill rate and on-time delivery.</w:t>
      </w:r>
    </w:p>
    <w:p w14:paraId="2115E9F7"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We are scaling out our digital twin capabilities for the Build-to-Stock supply chain that would help us conduct what-if scenario analysis to evaluate business outcomes and assess risks when deploying new strategies.</w:t>
      </w:r>
    </w:p>
    <w:p w14:paraId="60BD672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This will be followed up by scaling the digital twin to incorporate various aspects of the supply chain, as well as challenges such as constrained supply, natural disasters, business expansion, geopolitical tensions and cyber-attacks. This will help executives evaluate strategies and footprint investments, compare expected results, assess business and financial risks and understand potential shortcomings under different market and economic conditions.</w:t>
      </w:r>
    </w:p>
    <w:p w14:paraId="5D2ADC0B"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lastRenderedPageBreak/>
        <w:t>We are developing machine learning models that can optimize inventory to minimize shortages and lower overstock inventory. As an extension of that, we are also building a dynamic inventory balancing application to facilitate and optimize rebalancing decisions to accelerate the material rebalancing strategies at hundreds of sites across the globe.</w:t>
      </w:r>
    </w:p>
    <w:p w14:paraId="5048778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Cost-effective supplier selection and business allocation are well-known and crucial aspects of procurement planning for multi-sourced commodities. With myriad factors influencing the buyer’s decision-making, optimizing the volume to source from each supplier for each part is a highly challenging task. To address those challenges, we are building a Total Addressable Market (TAM) optimizer engine to determine the optimal share of the business to suppliers. The objective is to achieve cost competency and reduce the risks for continuity of supply.</w:t>
      </w:r>
    </w:p>
    <w:p w14:paraId="071E2E3E"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We have also built a one-stop self-serve performance management and insights platform for our logistics and trade operations to track on-time performance, carbon measure, cycle times, direct-ships and consolidation opportunities, late order root causing and more. The platform helps track different key performance indicators (KPIs) across trade compliance use cases such as restricted third-party screening, product classification, license management and more.</w:t>
      </w:r>
    </w:p>
    <w:p w14:paraId="2BE0BCD8"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Looking at the future journey towards an autonomous state of the supply chain, we are investing in building a ‘Frictionless’ supply chain. This supply chain will utilize the existing layer of digital experiences to create an end state where machines and humans have seamless interlocks to do what they do best to their fullest extent. The Frictionless supply chain will not just be an incremental advancement over existing tools and processes but will focus on a fundamental change in roles and responsibilities and the operating model.</w:t>
      </w:r>
    </w:p>
    <w:p w14:paraId="67B96669"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It will enable us to:</w:t>
      </w:r>
    </w:p>
    <w:p w14:paraId="4E9AAFF9"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Connect our ecosystem: Get more value from our data across new and existing solutions with a platform that connects your entire supply chain.</w:t>
      </w:r>
    </w:p>
    <w:p w14:paraId="1F5DB787"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Better navigate disruption: Predict supply chain disruptions before they happen and proactively address risks through intelligent orchestration.</w:t>
      </w:r>
    </w:p>
    <w:p w14:paraId="6956883D"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Be agile: Build seamless supply chain flows with the agility to rapidly adjust to changing markets and meet evolving customer demands.</w:t>
      </w:r>
    </w:p>
    <w:p w14:paraId="37B56FF7"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is committed to advancing our supply chain security with digital transformation of our processes and orchestration of decisions with AI/ ML in our future frictionless supply chain. We want to create a </w:t>
      </w:r>
      <w:proofErr w:type="gramStart"/>
      <w:r w:rsidRPr="185DD110">
        <w:rPr>
          <w:rFonts w:ascii="Arial" w:hAnsi="Arial" w:cs="Arial"/>
          <w:color w:val="000000" w:themeColor="text1"/>
          <w:sz w:val="20"/>
          <w:szCs w:val="20"/>
        </w:rPr>
        <w:t>secured</w:t>
      </w:r>
      <w:proofErr w:type="gramEnd"/>
      <w:r w:rsidRPr="185DD110">
        <w:rPr>
          <w:rFonts w:ascii="Arial" w:hAnsi="Arial" w:cs="Arial"/>
          <w:color w:val="000000" w:themeColor="text1"/>
          <w:sz w:val="20"/>
          <w:szCs w:val="20"/>
        </w:rPr>
        <w:t xml:space="preserve"> supply chain with multiple levels of cybersecurity, physical management and endpoint security so that we continue to be a highly trusted, intelligent and responsive supply chain ecosystem.</w:t>
      </w:r>
    </w:p>
    <w:p w14:paraId="46952E79" w14:textId="77777777" w:rsidR="00EC3460" w:rsidRDefault="00EC3460" w:rsidP="00EC3460">
      <w:pPr>
        <w:pStyle w:val="NormalWeb"/>
        <w:shd w:val="clear" w:color="auto" w:fill="FFFFFF"/>
        <w:spacing w:before="0" w:beforeAutospacing="0" w:after="120" w:afterAutospacing="0" w:line="342" w:lineRule="atLeast"/>
        <w:rPr>
          <w:rFonts w:ascii="Arial" w:hAnsi="Arial" w:cs="Arial"/>
          <w:color w:val="000000"/>
          <w:sz w:val="32"/>
          <w:szCs w:val="32"/>
        </w:rPr>
      </w:pPr>
      <w:r>
        <w:rPr>
          <w:rFonts w:ascii="Arial Bold" w:hAnsi="Arial Bold" w:cs="Arial"/>
          <w:b/>
          <w:bCs/>
          <w:color w:val="0076CE"/>
          <w:sz w:val="32"/>
          <w:szCs w:val="32"/>
        </w:rPr>
        <w:t>The 24/7 Approach: Continuous Improvement</w:t>
      </w:r>
    </w:p>
    <w:p w14:paraId="6424A655"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The Dell supply chain security process is continuously evolving with the threat landscape. Dell is guided by the Supply Chain Risk Management framework that outlines how risks are mitigated and how security objectives must be met. The framework sets out how Dell continuously improves by responding to a range of factors, including changing threats, new legislative requirements, and new customer requirements and concerns.</w:t>
      </w:r>
    </w:p>
    <w:p w14:paraId="6D0DE491" w14:textId="77777777" w:rsidR="00EC3460" w:rsidRDefault="00EC3460" w:rsidP="00EC3460">
      <w:pPr>
        <w:pStyle w:val="NormalWeb"/>
        <w:shd w:val="clear" w:color="auto" w:fill="FFFFFF"/>
        <w:spacing w:before="0" w:beforeAutospacing="0" w:after="120" w:afterAutospacing="0" w:line="278" w:lineRule="atLeast"/>
        <w:rPr>
          <w:rFonts w:ascii="Arial" w:hAnsi="Arial" w:cs="Arial"/>
          <w:color w:val="000000"/>
          <w:sz w:val="26"/>
          <w:szCs w:val="26"/>
        </w:rPr>
      </w:pPr>
      <w:r>
        <w:rPr>
          <w:rFonts w:ascii="Arial" w:hAnsi="Arial" w:cs="Arial"/>
          <w:b/>
          <w:bCs/>
          <w:color w:val="0076CE"/>
          <w:sz w:val="26"/>
          <w:szCs w:val="26"/>
        </w:rPr>
        <w:t>Industry Collaboration</w:t>
      </w:r>
    </w:p>
    <w:p w14:paraId="490678C6"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Internally, Dell hosts numerous cross-functional security governance forums that constantly review existing threats and scan the horizon for potential threats. Externally, Dell follows the belief that we are “stronger together” by sending Dell supply chain assurance experts to work with trusted industry groups and public-private partnerships in the development of industry standards and regulatory requirements, often taking a leadership role. Because security touches so many different vendors, Dell participates in industry-wide groups to collaborate with other leading vendors in defining, evolving and sharing best practices on product security that further enhance the secure development of all IT products.</w:t>
      </w:r>
    </w:p>
    <w:p w14:paraId="18542590"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lastRenderedPageBreak/>
        <w:t>Examples of Dell industry collaboration include:</w:t>
      </w:r>
    </w:p>
    <w:p w14:paraId="6F31D2C9"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Dell co-founded and currently chairs the Board of Directors of The Software Assurance Forum for Excellence in Code (</w:t>
      </w:r>
      <w:proofErr w:type="spellStart"/>
      <w:r>
        <w:fldChar w:fldCharType="begin"/>
      </w:r>
      <w:r>
        <w:instrText>HYPERLINK "https://www.safecode.org/"</w:instrText>
      </w:r>
      <w:r>
        <w:fldChar w:fldCharType="separate"/>
      </w:r>
      <w:r>
        <w:rPr>
          <w:rStyle w:val="Hyperlink"/>
          <w:rFonts w:cs="Arial"/>
          <w:szCs w:val="20"/>
        </w:rPr>
        <w:t>SAFECode</w:t>
      </w:r>
      <w:proofErr w:type="spellEnd"/>
      <w:r>
        <w:fldChar w:fldCharType="end"/>
      </w:r>
      <w:r>
        <w:rPr>
          <w:rFonts w:ascii="Arial" w:hAnsi="Arial" w:cs="Arial"/>
          <w:color w:val="000000"/>
          <w:sz w:val="20"/>
          <w:szCs w:val="20"/>
        </w:rPr>
        <w:t xml:space="preserve">). Other board members include representatives from Microsoft, Adobe, SAP, Intel, Siemens and Symantec. </w:t>
      </w:r>
      <w:proofErr w:type="spellStart"/>
      <w:r>
        <w:rPr>
          <w:rFonts w:ascii="Arial" w:hAnsi="Arial" w:cs="Arial"/>
          <w:color w:val="000000"/>
          <w:sz w:val="20"/>
          <w:szCs w:val="20"/>
        </w:rPr>
        <w:t>SAFECode</w:t>
      </w:r>
      <w:proofErr w:type="spellEnd"/>
      <w:r>
        <w:rPr>
          <w:rFonts w:ascii="Arial" w:hAnsi="Arial" w:cs="Arial"/>
          <w:color w:val="000000"/>
          <w:sz w:val="20"/>
          <w:szCs w:val="20"/>
        </w:rPr>
        <w:t xml:space="preserve"> members share and publish software assurance practices and training.</w:t>
      </w:r>
    </w:p>
    <w:p w14:paraId="6570622D"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Dell is an active member of the Forum of Incident Response and Security Teams (</w:t>
      </w:r>
      <w:hyperlink r:id="rId51" w:history="1">
        <w:r>
          <w:rPr>
            <w:rStyle w:val="Hyperlink"/>
            <w:rFonts w:cs="Arial"/>
            <w:szCs w:val="20"/>
          </w:rPr>
          <w:t>FIRST</w:t>
        </w:r>
      </w:hyperlink>
      <w:r>
        <w:rPr>
          <w:rFonts w:ascii="Arial" w:hAnsi="Arial" w:cs="Arial"/>
          <w:color w:val="000000"/>
          <w:sz w:val="20"/>
          <w:szCs w:val="20"/>
        </w:rPr>
        <w:t>). FIRST is a recognized global leader in incident and vulnerability response.</w:t>
      </w:r>
    </w:p>
    <w:p w14:paraId="23734D9D"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 xml:space="preserve">Dell was among the nine companies that were first assessed by the Building Security </w:t>
      </w:r>
      <w:proofErr w:type="gramStart"/>
      <w:r>
        <w:rPr>
          <w:rFonts w:ascii="Arial" w:hAnsi="Arial" w:cs="Arial"/>
          <w:color w:val="000000"/>
          <w:sz w:val="20"/>
          <w:szCs w:val="20"/>
        </w:rPr>
        <w:t>In</w:t>
      </w:r>
      <w:proofErr w:type="gramEnd"/>
      <w:r>
        <w:rPr>
          <w:rFonts w:ascii="Arial" w:hAnsi="Arial" w:cs="Arial"/>
          <w:color w:val="000000"/>
          <w:sz w:val="20"/>
          <w:szCs w:val="20"/>
        </w:rPr>
        <w:t xml:space="preserve"> Maturity Model (</w:t>
      </w:r>
      <w:hyperlink r:id="rId52" w:history="1">
        <w:r>
          <w:rPr>
            <w:rStyle w:val="Hyperlink"/>
            <w:rFonts w:cs="Arial"/>
            <w:szCs w:val="20"/>
          </w:rPr>
          <w:t>BSIMM</w:t>
        </w:r>
      </w:hyperlink>
      <w:r>
        <w:rPr>
          <w:rFonts w:ascii="Arial" w:hAnsi="Arial" w:cs="Arial"/>
          <w:color w:val="000000"/>
          <w:sz w:val="20"/>
          <w:szCs w:val="20"/>
        </w:rPr>
        <w:t>) project in 2008 and has continued to be part of the project. A Dell representative is part of the BSIMM Board of Advisors.</w:t>
      </w:r>
    </w:p>
    <w:p w14:paraId="19753DC7" w14:textId="77777777" w:rsidR="00EC3460" w:rsidRDefault="00EC3460" w:rsidP="00EC3460">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Dell employees were founding members of the IEEE Center for Secure Design, which was launched under the IEEE cyber security initiative to help software architects understand and address prevalent security design flaws.</w:t>
      </w:r>
    </w:p>
    <w:p w14:paraId="41CFC88B"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Dell participates in </w:t>
      </w:r>
      <w:proofErr w:type="gramStart"/>
      <w:r>
        <w:rPr>
          <w:rFonts w:ascii="Arial" w:hAnsi="Arial" w:cs="Arial"/>
          <w:color w:val="000000"/>
          <w:sz w:val="20"/>
          <w:szCs w:val="20"/>
        </w:rPr>
        <w:t>industry wide</w:t>
      </w:r>
      <w:proofErr w:type="gramEnd"/>
      <w:r>
        <w:rPr>
          <w:rFonts w:ascii="Arial" w:hAnsi="Arial" w:cs="Arial"/>
          <w:color w:val="000000"/>
          <w:sz w:val="20"/>
          <w:szCs w:val="20"/>
        </w:rPr>
        <w:t xml:space="preserve"> engagements with governmental agencies around the world.  One of the recent engagements with the potential to help address these threats throughout the ICT (Information and Communications Technology) sector is the U.S. Department of Homeland Security’s ICT Supply Chain Risk Management (SCRM) Task Force. The Task Force consists of 20 federal partners as well as 20 companies across the IT and Communications sectors. Additionally, Dell contributed to NIST’s National Cybersecurity Center of Excellence (</w:t>
      </w:r>
      <w:proofErr w:type="spellStart"/>
      <w:r>
        <w:rPr>
          <w:rFonts w:ascii="Arial" w:hAnsi="Arial" w:cs="Arial"/>
          <w:color w:val="000000"/>
          <w:sz w:val="20"/>
          <w:szCs w:val="20"/>
        </w:rPr>
        <w:t>NCCoE</w:t>
      </w:r>
      <w:proofErr w:type="spellEnd"/>
      <w:r>
        <w:rPr>
          <w:rFonts w:ascii="Arial" w:hAnsi="Arial" w:cs="Arial"/>
          <w:color w:val="000000"/>
          <w:sz w:val="20"/>
          <w:szCs w:val="20"/>
        </w:rPr>
        <w:t>) in creating a guide through the project </w:t>
      </w:r>
      <w:hyperlink r:id="rId53" w:history="1">
        <w:r>
          <w:rPr>
            <w:rStyle w:val="Hyperlink"/>
            <w:rFonts w:cs="Arial"/>
            <w:szCs w:val="20"/>
          </w:rPr>
          <w:t>Validating the Integrity of Computing Devices</w:t>
        </w:r>
      </w:hyperlink>
      <w:r>
        <w:rPr>
          <w:rFonts w:ascii="Arial" w:hAnsi="Arial" w:cs="Arial"/>
          <w:color w:val="000000"/>
          <w:sz w:val="20"/>
          <w:szCs w:val="20"/>
        </w:rPr>
        <w:t>.</w:t>
      </w:r>
    </w:p>
    <w:p w14:paraId="5B4D60C0"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While the industry groups and public-private partnerships are tremendously helpful in raising the bar for the industry, Dell’s most important initiatives are typically identified through direct collaboration with our customers. From our earliest days, it has been a hallmark of Dell to listen to, learn from, and deliver for our customers. Dell has a vast sales force, who actively engage and interact with customers worldwide. Dell hosts Executive Briefing Programs that provide customers the opportunity to engage directly with Dell’s top leaders, designers, technologists and engineers to explore ideas, strategize and share insights.</w:t>
      </w:r>
    </w:p>
    <w:p w14:paraId="428580F0"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Security is deep in our DNA. We provide security through every stage of the supply chain: from designing a product, through sourcing the components and making the product, to delivering it to the customer. Our aim, as it has been since Michael Dell founded the company in 1984, is to deliver trustworthy products straight out of the box and into the hands of our valued customers.</w:t>
      </w:r>
    </w:p>
    <w:p w14:paraId="270846C9" w14:textId="77777777" w:rsidR="00EC3460" w:rsidRDefault="00EC3460" w:rsidP="00EC3460">
      <w:pPr>
        <w:pStyle w:val="DHHeading1"/>
      </w:pPr>
      <w:bookmarkStart w:id="22" w:name="_Toc161930384"/>
      <w:r>
        <w:lastRenderedPageBreak/>
        <w:t>Privacy and Data Security</w:t>
      </w:r>
      <w:bookmarkEnd w:id="22"/>
    </w:p>
    <w:p w14:paraId="79EE9E95" w14:textId="77777777" w:rsidR="00EC3460" w:rsidRDefault="00EC3460" w:rsidP="00EC3460">
      <w:pPr>
        <w:pStyle w:val="NormalWeb"/>
        <w:shd w:val="clear" w:color="auto" w:fill="FFFFFF"/>
        <w:spacing w:before="120" w:beforeAutospacing="0" w:after="120" w:afterAutospacing="0"/>
        <w:rPr>
          <w:rFonts w:ascii="Arial" w:hAnsi="Arial" w:cs="Arial"/>
          <w:color w:val="000000"/>
          <w:sz w:val="28"/>
          <w:szCs w:val="28"/>
        </w:rPr>
      </w:pPr>
      <w:r>
        <w:rPr>
          <w:rFonts w:ascii="Arial" w:hAnsi="Arial" w:cs="Arial"/>
          <w:b/>
          <w:bCs/>
          <w:color w:val="0672CB"/>
          <w:sz w:val="28"/>
          <w:szCs w:val="28"/>
        </w:rPr>
        <w:t>Privacy: Protection of Customer Information</w:t>
      </w:r>
    </w:p>
    <w:p w14:paraId="5246ACB2" w14:textId="77777777" w:rsidR="00EC3460" w:rsidRDefault="00EC346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respects your privacy. Across our business, around the world, we will only collect, store and use your personal information for defined purposes. We use your information to support and enhance our relationship with you, for example, to process your purchase, provide service and support, and share product, service and company news and offerings with you. We do not sell your personal information. We only share your personal data outside the Dell family of companies with your consent, as required by law or to protect Dell, its customers, or the public, or with companies that help Dell fulfill its obligations with you, and then only with partners who share Dell's commitment to protecting your privacy and data. At any </w:t>
      </w:r>
      <w:proofErr w:type="gramStart"/>
      <w:r w:rsidRPr="185DD110">
        <w:rPr>
          <w:rFonts w:ascii="Arial" w:hAnsi="Arial" w:cs="Arial"/>
          <w:color w:val="000000" w:themeColor="text1"/>
          <w:sz w:val="20"/>
          <w:szCs w:val="20"/>
        </w:rPr>
        <w:t>time</w:t>
      </w:r>
      <w:proofErr w:type="gramEnd"/>
      <w:r w:rsidRPr="185DD110">
        <w:rPr>
          <w:rFonts w:ascii="Arial" w:hAnsi="Arial" w:cs="Arial"/>
          <w:color w:val="000000" w:themeColor="text1"/>
          <w:sz w:val="20"/>
          <w:szCs w:val="20"/>
        </w:rPr>
        <w:t xml:space="preserve"> you may contact Dell with any </w:t>
      </w:r>
      <w:proofErr w:type="gramStart"/>
      <w:r w:rsidRPr="185DD110">
        <w:rPr>
          <w:rFonts w:ascii="Arial" w:hAnsi="Arial" w:cs="Arial"/>
          <w:color w:val="000000" w:themeColor="text1"/>
          <w:sz w:val="20"/>
          <w:szCs w:val="20"/>
        </w:rPr>
        <w:t>privacy</w:t>
      </w:r>
      <w:proofErr w:type="gramEnd"/>
      <w:r w:rsidRPr="185DD110">
        <w:rPr>
          <w:rFonts w:ascii="Arial" w:hAnsi="Arial" w:cs="Arial"/>
          <w:color w:val="000000" w:themeColor="text1"/>
          <w:sz w:val="20"/>
          <w:szCs w:val="20"/>
        </w:rPr>
        <w:t xml:space="preserve"> questions or concerns you may have. You also may ask at any time to see the personal data you have given us and request correction or deletion. We strive to protect the security of your personal data by </w:t>
      </w:r>
      <w:proofErr w:type="gramStart"/>
      <w:r w:rsidRPr="185DD110">
        <w:rPr>
          <w:rFonts w:ascii="Arial" w:hAnsi="Arial" w:cs="Arial"/>
          <w:color w:val="000000" w:themeColor="text1"/>
          <w:sz w:val="20"/>
          <w:szCs w:val="20"/>
        </w:rPr>
        <w:t>use of</w:t>
      </w:r>
      <w:proofErr w:type="gramEnd"/>
      <w:r w:rsidRPr="185DD110">
        <w:rPr>
          <w:rFonts w:ascii="Arial" w:hAnsi="Arial" w:cs="Arial"/>
          <w:color w:val="000000" w:themeColor="text1"/>
          <w:sz w:val="20"/>
          <w:szCs w:val="20"/>
        </w:rPr>
        <w:t xml:space="preserve"> appropriate measures and processes.</w:t>
      </w:r>
    </w:p>
    <w:p w14:paraId="7C5BF829" w14:textId="77777777" w:rsidR="00EC3460" w:rsidRDefault="00EC3460" w:rsidP="00EC346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Privacy and Data Security</w:t>
      </w:r>
    </w:p>
    <w:p w14:paraId="6F4C3261"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At Dell, your right to privacy and data security is a primary concern. That's why, when you visit dell.com, we help you maintain control over your personal data on the Internet. Below are the guidelines we use for protecting the information you provide us during a visit to our Internet site or when you use our online support offerings such as </w:t>
      </w:r>
      <w:hyperlink r:id="rId54" w:history="1">
        <w:r>
          <w:rPr>
            <w:rStyle w:val="Hyperlink"/>
            <w:rFonts w:cs="Arial"/>
            <w:color w:val="000000"/>
            <w:szCs w:val="20"/>
          </w:rPr>
          <w:t>support.dell.com</w:t>
        </w:r>
      </w:hyperlink>
      <w:r>
        <w:rPr>
          <w:rFonts w:ascii="Arial" w:hAnsi="Arial" w:cs="Arial"/>
          <w:color w:val="000000"/>
          <w:sz w:val="20"/>
          <w:szCs w:val="20"/>
        </w:rPr>
        <w:t> or support applications loaded on your computer. Please refer to your warranty statement or Dell's Return Policy for policies that apply to information contained on hard drives returned to Dell. </w:t>
      </w:r>
      <w:hyperlink r:id="rId55" w:history="1">
        <w:r>
          <w:rPr>
            <w:rStyle w:val="Hyperlink"/>
            <w:rFonts w:cs="Arial"/>
            <w:color w:val="000000"/>
            <w:szCs w:val="20"/>
          </w:rPr>
          <w:t>Other Dell and Dell co-branded sites may operate under their own privacy and security policies</w:t>
        </w:r>
      </w:hyperlink>
      <w:r>
        <w:rPr>
          <w:rFonts w:ascii="Arial" w:hAnsi="Arial" w:cs="Arial"/>
          <w:color w:val="000000"/>
          <w:sz w:val="20"/>
          <w:szCs w:val="20"/>
        </w:rPr>
        <w:t>. Visit </w:t>
      </w:r>
      <w:hyperlink r:id="rId56" w:history="1">
        <w:r>
          <w:rPr>
            <w:rStyle w:val="Hyperlink"/>
            <w:rFonts w:cs="Arial"/>
            <w:color w:val="000000"/>
            <w:szCs w:val="20"/>
          </w:rPr>
          <w:t>www.nclnet.org/essentials</w:t>
        </w:r>
      </w:hyperlink>
      <w:r>
        <w:rPr>
          <w:rFonts w:ascii="Arial" w:hAnsi="Arial" w:cs="Arial"/>
          <w:color w:val="000000"/>
          <w:sz w:val="20"/>
          <w:szCs w:val="20"/>
        </w:rPr>
        <w:t> to learn more about how to protect your privacy on the Internet through a consumer education campaign called Online E-</w:t>
      </w:r>
      <w:proofErr w:type="spellStart"/>
      <w:r>
        <w:rPr>
          <w:rFonts w:ascii="Arial" w:hAnsi="Arial" w:cs="Arial"/>
          <w:color w:val="000000"/>
          <w:sz w:val="20"/>
          <w:szCs w:val="20"/>
        </w:rPr>
        <w:t>ssentials</w:t>
      </w:r>
      <w:proofErr w:type="spellEnd"/>
      <w:r>
        <w:rPr>
          <w:rFonts w:ascii="Arial" w:hAnsi="Arial" w:cs="Arial"/>
          <w:color w:val="000000"/>
          <w:sz w:val="20"/>
          <w:szCs w:val="20"/>
        </w:rPr>
        <w:t>, developed by Dell in partnership with the National Consumers League.</w:t>
      </w:r>
    </w:p>
    <w:p w14:paraId="5935AC3F"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Dell is a proud participant in the BBB </w:t>
      </w:r>
      <w:proofErr w:type="spellStart"/>
      <w:r>
        <w:rPr>
          <w:rFonts w:ascii="Arial" w:hAnsi="Arial" w:cs="Arial"/>
          <w:color w:val="000000"/>
          <w:sz w:val="20"/>
          <w:szCs w:val="20"/>
        </w:rPr>
        <w:t>OnLine</w:t>
      </w:r>
      <w:proofErr w:type="spellEnd"/>
      <w:r>
        <w:rPr>
          <w:rFonts w:ascii="Arial" w:hAnsi="Arial" w:cs="Arial"/>
          <w:color w:val="000000"/>
          <w:sz w:val="20"/>
          <w:szCs w:val="20"/>
        </w:rPr>
        <w:t xml:space="preserve"> Privacy Program. The BBB </w:t>
      </w:r>
      <w:proofErr w:type="spellStart"/>
      <w:r>
        <w:rPr>
          <w:rFonts w:ascii="Arial" w:hAnsi="Arial" w:cs="Arial"/>
          <w:color w:val="000000"/>
          <w:sz w:val="20"/>
          <w:szCs w:val="20"/>
        </w:rPr>
        <w:t>OnLine</w:t>
      </w:r>
      <w:proofErr w:type="spellEnd"/>
      <w:r>
        <w:rPr>
          <w:rFonts w:ascii="Arial" w:hAnsi="Arial" w:cs="Arial"/>
          <w:color w:val="000000"/>
          <w:sz w:val="20"/>
          <w:szCs w:val="20"/>
        </w:rPr>
        <w:t xml:space="preserve"> Privacy Program is backed by an organization noted for its expertise and experience in conducting successful national self-regulation programs--the Council of Better Business Bureaus. The mission of BBB </w:t>
      </w:r>
      <w:proofErr w:type="spellStart"/>
      <w:r>
        <w:rPr>
          <w:rFonts w:ascii="Arial" w:hAnsi="Arial" w:cs="Arial"/>
          <w:color w:val="000000"/>
          <w:sz w:val="20"/>
          <w:szCs w:val="20"/>
        </w:rPr>
        <w:t>OnLine</w:t>
      </w:r>
      <w:proofErr w:type="spellEnd"/>
      <w:r>
        <w:rPr>
          <w:rFonts w:ascii="Arial" w:hAnsi="Arial" w:cs="Arial"/>
          <w:color w:val="000000"/>
          <w:sz w:val="20"/>
          <w:szCs w:val="20"/>
        </w:rPr>
        <w:t xml:space="preserve"> is to promote trust and confidence on the Internet by advocating ethical online business practices. Further information about this program is available at </w:t>
      </w:r>
      <w:hyperlink r:id="rId57" w:tgtFrame="offdell" w:history="1">
        <w:r>
          <w:rPr>
            <w:rStyle w:val="Hyperlink"/>
            <w:rFonts w:cs="Arial"/>
            <w:color w:val="000000"/>
            <w:szCs w:val="20"/>
          </w:rPr>
          <w:t>www.BBBOnLine.org</w:t>
        </w:r>
      </w:hyperlink>
      <w:r>
        <w:rPr>
          <w:rFonts w:ascii="Arial" w:hAnsi="Arial" w:cs="Arial"/>
          <w:color w:val="000000"/>
          <w:sz w:val="20"/>
          <w:szCs w:val="20"/>
        </w:rPr>
        <w:t>.</w:t>
      </w:r>
    </w:p>
    <w:p w14:paraId="7B1DD436"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For further details on Dell’s privacy policy, please see </w:t>
      </w:r>
      <w:hyperlink r:id="rId58" w:history="1">
        <w:r>
          <w:rPr>
            <w:rStyle w:val="Hyperlink"/>
            <w:rFonts w:cs="Arial"/>
            <w:szCs w:val="20"/>
          </w:rPr>
          <w:t>https://www.dell.com/learn/us/en/uscorp1/policies-privacy</w:t>
        </w:r>
      </w:hyperlink>
      <w:r>
        <w:rPr>
          <w:rFonts w:ascii="Arial" w:hAnsi="Arial" w:cs="Arial"/>
          <w:color w:val="000000"/>
          <w:sz w:val="20"/>
          <w:szCs w:val="20"/>
        </w:rPr>
        <w:t>.</w:t>
      </w:r>
    </w:p>
    <w:p w14:paraId="426307F7" w14:textId="77777777" w:rsidR="00EC3460" w:rsidRDefault="00EC3460" w:rsidP="00EC346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For Dell’s privacy policy per location please see </w:t>
      </w:r>
      <w:hyperlink r:id="rId59" w:history="1">
        <w:r>
          <w:rPr>
            <w:rStyle w:val="Hyperlink"/>
            <w:rFonts w:cs="Arial"/>
            <w:szCs w:val="20"/>
          </w:rPr>
          <w:t>https://www.dell.com/learn/us/en/uscorp1/policies-privacy-country-specific-privacy-policy</w:t>
        </w:r>
      </w:hyperlink>
    </w:p>
    <w:p w14:paraId="21F43EA4" w14:textId="77777777" w:rsidR="00EC3460" w:rsidRPr="00EC3460" w:rsidRDefault="00EC3460" w:rsidP="00EC3460">
      <w:pPr>
        <w:pStyle w:val="DBBody"/>
      </w:pPr>
    </w:p>
    <w:p w14:paraId="53AA778D" w14:textId="7A90D76F" w:rsidR="00EC3460" w:rsidRDefault="000972E7" w:rsidP="00EC3460">
      <w:pPr>
        <w:pStyle w:val="DHHeading1"/>
      </w:pPr>
      <w:bookmarkStart w:id="23" w:name="_Toc161930385"/>
      <w:r>
        <w:lastRenderedPageBreak/>
        <w:t>Product Specifications</w:t>
      </w:r>
      <w:bookmarkEnd w:id="23"/>
    </w:p>
    <w:p w14:paraId="37476B22" w14:textId="77777777" w:rsidR="00EA27B0" w:rsidRDefault="00EA27B0" w:rsidP="00EA27B0">
      <w:pPr>
        <w:pStyle w:val="NormalWeb"/>
        <w:shd w:val="clear" w:color="auto" w:fill="FFFFFF"/>
        <w:spacing w:before="240" w:beforeAutospacing="0" w:after="120" w:afterAutospacing="0"/>
        <w:rPr>
          <w:rFonts w:ascii="Arial" w:hAnsi="Arial" w:cs="Arial"/>
          <w:color w:val="000000"/>
          <w:sz w:val="32"/>
          <w:szCs w:val="32"/>
        </w:rPr>
      </w:pPr>
      <w:r>
        <w:rPr>
          <w:rFonts w:ascii="Arial" w:hAnsi="Arial" w:cs="Arial"/>
          <w:b/>
          <w:bCs/>
          <w:color w:val="0672CB"/>
          <w:sz w:val="32"/>
          <w:szCs w:val="32"/>
        </w:rPr>
        <w:t>Latitude 5440 Laptop</w:t>
      </w:r>
    </w:p>
    <w:p w14:paraId="49E5D157" w14:textId="77777777" w:rsidR="00EA27B0" w:rsidRDefault="00EA27B0" w:rsidP="00EA27B0">
      <w:pPr>
        <w:pStyle w:val="NormalWeb"/>
        <w:shd w:val="clear" w:color="auto" w:fill="FFFFFF"/>
        <w:spacing w:before="0" w:beforeAutospacing="0" w:after="160" w:afterAutospacing="0" w:line="214" w:lineRule="atLeast"/>
        <w:rPr>
          <w:rFonts w:ascii="Arial" w:hAnsi="Arial" w:cs="Arial"/>
          <w:color w:val="000000"/>
          <w:sz w:val="20"/>
          <w:szCs w:val="20"/>
        </w:rPr>
      </w:pPr>
      <w:r>
        <w:rPr>
          <w:rFonts w:ascii="Arial" w:hAnsi="Arial" w:cs="Arial"/>
          <w:b/>
          <w:bCs/>
          <w:color w:val="0672CB"/>
          <w:sz w:val="20"/>
          <w:szCs w:val="20"/>
        </w:rPr>
        <w:t>Work anywhere on our most scalable</w:t>
      </w:r>
      <w:hyperlink r:id="rId60" w:anchor="_ftn1" w:history="1">
        <w:r>
          <w:rPr>
            <w:rStyle w:val="Hyperlink"/>
            <w:rFonts w:cs="Arial"/>
            <w:b/>
            <w:bCs/>
            <w:color w:val="0076CE"/>
            <w:sz w:val="13"/>
            <w:szCs w:val="13"/>
            <w:vertAlign w:val="superscript"/>
          </w:rPr>
          <w:t>[1]</w:t>
        </w:r>
      </w:hyperlink>
      <w:r>
        <w:rPr>
          <w:rFonts w:ascii="Arial" w:hAnsi="Arial" w:cs="Arial"/>
          <w:b/>
          <w:bCs/>
          <w:color w:val="0672CB"/>
          <w:sz w:val="20"/>
          <w:szCs w:val="20"/>
        </w:rPr>
        <w:t> and sustainable Latitude.</w:t>
      </w:r>
    </w:p>
    <w:p w14:paraId="109CD638"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World’s smallest and most secure</w:t>
      </w:r>
      <w:hyperlink r:id="rId61" w:anchor="_ftn2" w:history="1">
        <w:r>
          <w:rPr>
            <w:rStyle w:val="Hyperlink"/>
            <w:rFonts w:cs="Arial"/>
            <w:color w:val="000000"/>
            <w:sz w:val="13"/>
            <w:szCs w:val="13"/>
            <w:vertAlign w:val="superscript"/>
          </w:rPr>
          <w:t>[2]</w:t>
        </w:r>
      </w:hyperlink>
      <w:r>
        <w:rPr>
          <w:rFonts w:ascii="Arial" w:hAnsi="Arial" w:cs="Arial"/>
          <w:color w:val="000000"/>
          <w:sz w:val="20"/>
          <w:szCs w:val="20"/>
        </w:rPr>
        <w:t> mainstream business laptop offering scalable performance options, enterprise-level security and the world’s most innovative use of sustainable materials</w:t>
      </w:r>
      <w:r>
        <w:rPr>
          <w:rFonts w:ascii="Arial" w:hAnsi="Arial" w:cs="Arial"/>
          <w:color w:val="000000"/>
          <w:sz w:val="13"/>
          <w:szCs w:val="13"/>
          <w:vertAlign w:val="superscript"/>
        </w:rPr>
        <w:t>2</w:t>
      </w:r>
      <w:r>
        <w:rPr>
          <w:rFonts w:ascii="Arial" w:hAnsi="Arial" w:cs="Arial"/>
          <w:color w:val="000000"/>
          <w:sz w:val="20"/>
          <w:szCs w:val="20"/>
        </w:rPr>
        <w:t>.</w:t>
      </w:r>
    </w:p>
    <w:p w14:paraId="6BD2CD20"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Ideal for those in specialized and complex fields who aim to produce results and strive for efficiency. They need the highest security and scalable performance offerings for desk productivity with the flexibility to work remotely.</w:t>
      </w:r>
    </w:p>
    <w:p w14:paraId="111439F7" w14:textId="0C6F1E1A" w:rsidR="00EA27B0" w:rsidRDefault="00EA27B0" w:rsidP="00EA27B0">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noProof/>
          <w:sz w:val="20"/>
          <w:lang w:eastAsia="en-US"/>
        </w:rPr>
        <w:drawing>
          <wp:inline distT="0" distB="0" distL="0" distR="0" wp14:anchorId="56954365" wp14:editId="0BCB2C4C">
            <wp:extent cx="3924300" cy="2293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300" cy="2293620"/>
                    </a:xfrm>
                    <a:prstGeom prst="rect">
                      <a:avLst/>
                    </a:prstGeom>
                    <a:noFill/>
                    <a:ln>
                      <a:noFill/>
                    </a:ln>
                  </pic:spPr>
                </pic:pic>
              </a:graphicData>
            </a:graphic>
          </wp:inline>
        </w:drawing>
      </w:r>
    </w:p>
    <w:p w14:paraId="50007D97" w14:textId="77777777" w:rsidR="00EA27B0" w:rsidRDefault="00EA27B0" w:rsidP="00EA27B0">
      <w:pPr>
        <w:pStyle w:val="NormalWeb"/>
        <w:shd w:val="clear" w:color="auto" w:fill="FFFFFF"/>
        <w:spacing w:before="0" w:beforeAutospacing="0" w:after="60" w:afterAutospacing="0" w:line="240" w:lineRule="atLeast"/>
        <w:jc w:val="center"/>
        <w:rPr>
          <w:rFonts w:ascii="Arial" w:hAnsi="Arial" w:cs="Arial"/>
          <w:color w:val="000000"/>
          <w:sz w:val="20"/>
          <w:szCs w:val="20"/>
        </w:rPr>
      </w:pPr>
      <w:r>
        <w:rPr>
          <w:rFonts w:ascii="Arial" w:hAnsi="Arial" w:cs="Arial"/>
          <w:b/>
          <w:bCs/>
          <w:color w:val="444444"/>
          <w:sz w:val="20"/>
          <w:szCs w:val="20"/>
        </w:rPr>
        <w:t>Latitude 5440 Laptop</w:t>
      </w:r>
    </w:p>
    <w:p w14:paraId="3DDEE0EC"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The World’s Smallest Commercial Mainstream PC</w:t>
      </w:r>
      <w:r>
        <w:rPr>
          <w:rFonts w:ascii="Arial" w:hAnsi="Arial" w:cs="Arial"/>
          <w:color w:val="0672CB"/>
          <w:sz w:val="16"/>
          <w:szCs w:val="16"/>
          <w:vertAlign w:val="superscript"/>
        </w:rPr>
        <w:t>2</w:t>
      </w:r>
    </w:p>
    <w:p w14:paraId="2A679A1F" w14:textId="77777777" w:rsidR="00EA27B0" w:rsidRDefault="00EA27B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Small and versatile with even more features </w:t>
      </w:r>
      <w:proofErr w:type="gramStart"/>
      <w:r w:rsidRPr="185DD110">
        <w:rPr>
          <w:rFonts w:ascii="Arial" w:hAnsi="Arial" w:cs="Arial"/>
          <w:color w:val="000000" w:themeColor="text1"/>
          <w:sz w:val="20"/>
          <w:szCs w:val="20"/>
        </w:rPr>
        <w:t>that</w:t>
      </w:r>
      <w:proofErr w:type="gramEnd"/>
      <w:r w:rsidRPr="185DD110">
        <w:rPr>
          <w:rFonts w:ascii="Arial" w:hAnsi="Arial" w:cs="Arial"/>
          <w:color w:val="000000" w:themeColor="text1"/>
          <w:sz w:val="20"/>
          <w:szCs w:val="20"/>
        </w:rPr>
        <w:t xml:space="preserve"> you expect from our most scalable Latitude.</w:t>
      </w:r>
    </w:p>
    <w:p w14:paraId="63906FAD" w14:textId="77777777" w:rsidR="00EA27B0" w:rsidRDefault="00EA27B0" w:rsidP="185DD110">
      <w:pPr>
        <w:pStyle w:val="NormalWeb"/>
        <w:shd w:val="clear" w:color="auto" w:fill="FFFFFF" w:themeFill="background1"/>
        <w:spacing w:before="120" w:beforeAutospacing="0" w:after="120" w:afterAutospacing="0"/>
        <w:rPr>
          <w:rFonts w:ascii="Arial" w:hAnsi="Arial" w:cs="Arial"/>
          <w:color w:val="000000"/>
        </w:rPr>
      </w:pPr>
      <w:proofErr w:type="spellStart"/>
      <w:r w:rsidRPr="185DD110">
        <w:rPr>
          <w:rFonts w:ascii="Arial" w:hAnsi="Arial" w:cs="Arial"/>
          <w:color w:val="0672CB"/>
        </w:rPr>
        <w:t>ExpressSign</w:t>
      </w:r>
      <w:proofErr w:type="spellEnd"/>
      <w:r w:rsidRPr="185DD110">
        <w:rPr>
          <w:rFonts w:ascii="Arial" w:hAnsi="Arial" w:cs="Arial"/>
          <w:color w:val="0672CB"/>
        </w:rPr>
        <w:t>-In</w:t>
      </w:r>
    </w:p>
    <w:p w14:paraId="37192693"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Wake your system when you approach and lock it when you step away.</w:t>
      </w:r>
    </w:p>
    <w:p w14:paraId="5AE9B05D"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Displays for Every User</w:t>
      </w:r>
    </w:p>
    <w:p w14:paraId="521FCD41" w14:textId="77777777" w:rsidR="00EA27B0" w:rsidRDefault="00EA27B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Improved entry-level screen and camera to </w:t>
      </w:r>
      <w:proofErr w:type="gramStart"/>
      <w:r w:rsidRPr="185DD110">
        <w:rPr>
          <w:rFonts w:ascii="Arial" w:hAnsi="Arial" w:cs="Arial"/>
          <w:color w:val="000000" w:themeColor="text1"/>
          <w:sz w:val="20"/>
          <w:szCs w:val="20"/>
        </w:rPr>
        <w:t>FHD, and</w:t>
      </w:r>
      <w:proofErr w:type="gramEnd"/>
      <w:r w:rsidRPr="185DD110">
        <w:rPr>
          <w:rFonts w:ascii="Arial" w:hAnsi="Arial" w:cs="Arial"/>
          <w:color w:val="000000" w:themeColor="text1"/>
          <w:sz w:val="20"/>
          <w:szCs w:val="20"/>
        </w:rPr>
        <w:t xml:space="preserve"> choose from </w:t>
      </w:r>
      <w:proofErr w:type="spellStart"/>
      <w:r w:rsidRPr="185DD110">
        <w:rPr>
          <w:rFonts w:ascii="Arial" w:hAnsi="Arial" w:cs="Arial"/>
          <w:color w:val="000000" w:themeColor="text1"/>
          <w:sz w:val="20"/>
          <w:szCs w:val="20"/>
        </w:rPr>
        <w:t>ComfortView</w:t>
      </w:r>
      <w:proofErr w:type="spellEnd"/>
      <w:r w:rsidRPr="185DD110">
        <w:rPr>
          <w:rFonts w:ascii="Arial" w:hAnsi="Arial" w:cs="Arial"/>
          <w:color w:val="000000" w:themeColor="text1"/>
          <w:sz w:val="20"/>
          <w:szCs w:val="20"/>
        </w:rPr>
        <w:t xml:space="preserve"> Plus/Low Blue Light options. Maximize your productivity with battery life saving panels and experience Gorilla Glass screen on 13” 2-in-1.</w:t>
      </w:r>
    </w:p>
    <w:p w14:paraId="29121EEA"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Onlooker Detection</w:t>
      </w:r>
    </w:p>
    <w:p w14:paraId="3738CADA"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Alerts you of onlookers and protects data on screen.</w:t>
      </w:r>
    </w:p>
    <w:p w14:paraId="18CAF0DA"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Look-Away Detect</w:t>
      </w:r>
    </w:p>
    <w:p w14:paraId="3C86A500" w14:textId="77777777" w:rsidR="00EA27B0" w:rsidRDefault="00EA27B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Knows when you’re not looking at screen &amp; dims for privacy and battery savings.</w:t>
      </w:r>
    </w:p>
    <w:p w14:paraId="1474C79F"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Premium Click-Pad</w:t>
      </w:r>
    </w:p>
    <w:p w14:paraId="5F1AD156"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Upgraded click-pad with an improved feel for better productivity.</w:t>
      </w:r>
    </w:p>
    <w:p w14:paraId="22DDC163"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lastRenderedPageBreak/>
        <w:t>Intelligent Audio with Neural Noise Cancellation</w:t>
      </w:r>
    </w:p>
    <w:p w14:paraId="3050B115"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Collaborate confidently with AI-based background noise elimination.</w:t>
      </w:r>
    </w:p>
    <w:p w14:paraId="22A63C5C"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Enhanced Audio</w:t>
      </w:r>
    </w:p>
    <w:p w14:paraId="5E666512" w14:textId="77777777" w:rsidR="00EA27B0" w:rsidRDefault="00EA27B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Experience improved audio quality for optimal collaboration.</w:t>
      </w:r>
    </w:p>
    <w:p w14:paraId="1940409A"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Superior Thermals</w:t>
      </w:r>
    </w:p>
    <w:p w14:paraId="50FB1E59"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Improved temperature and acoustic performance across the series</w:t>
      </w:r>
      <w:r>
        <w:rPr>
          <w:rFonts w:ascii="Arial" w:hAnsi="Arial" w:cs="Arial"/>
          <w:color w:val="000000"/>
          <w:sz w:val="13"/>
          <w:szCs w:val="13"/>
          <w:vertAlign w:val="superscript"/>
        </w:rPr>
        <w:t>4</w:t>
      </w:r>
      <w:r>
        <w:rPr>
          <w:rFonts w:ascii="Arial" w:hAnsi="Arial" w:cs="Arial"/>
          <w:color w:val="000000"/>
          <w:sz w:val="20"/>
          <w:szCs w:val="20"/>
        </w:rPr>
        <w:t>, plus Dual Opposite Outlet fans on 14”/15”.</w:t>
      </w:r>
    </w:p>
    <w:p w14:paraId="4CC82455"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More Scalable Performance Options</w:t>
      </w:r>
    </w:p>
    <w:p w14:paraId="3526AF37"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Latest Intel vPro with 13</w:t>
      </w:r>
      <w:r>
        <w:rPr>
          <w:rFonts w:ascii="Arial" w:hAnsi="Arial" w:cs="Arial"/>
          <w:color w:val="000000"/>
          <w:sz w:val="13"/>
          <w:szCs w:val="13"/>
          <w:vertAlign w:val="superscript"/>
        </w:rPr>
        <w:t>th</w:t>
      </w:r>
      <w:r>
        <w:rPr>
          <w:rFonts w:ascii="Arial" w:hAnsi="Arial" w:cs="Arial"/>
          <w:color w:val="000000"/>
          <w:sz w:val="20"/>
          <w:szCs w:val="20"/>
        </w:rPr>
        <w:t> Gen U and P series processors. Offering a vast array of memory options with LPDDR5 (13”), optional DDR5 on 14”/15”, and discrete graphic card options (14”/15”).</w:t>
      </w:r>
    </w:p>
    <w:p w14:paraId="281C9EC2"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USB Type C &amp; Thunderbolt 4</w:t>
      </w:r>
    </w:p>
    <w:p w14:paraId="6D0340C8"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Dual USB Type C with Thunderbolt 4 ports are standard, HDMI 2.0, RJ45 (14”/15”) and more.</w:t>
      </w:r>
    </w:p>
    <w:p w14:paraId="30D91D5C" w14:textId="77777777" w:rsidR="00EA27B0" w:rsidRDefault="00EA27B0" w:rsidP="185DD110">
      <w:pPr>
        <w:pStyle w:val="NormalWeb"/>
        <w:shd w:val="clear" w:color="auto" w:fill="FFFFFF" w:themeFill="background1"/>
        <w:spacing w:before="120" w:beforeAutospacing="0" w:after="120" w:afterAutospacing="0"/>
        <w:rPr>
          <w:rFonts w:ascii="Arial" w:hAnsi="Arial" w:cs="Arial"/>
          <w:color w:val="000000"/>
        </w:rPr>
      </w:pPr>
      <w:proofErr w:type="spellStart"/>
      <w:r w:rsidRPr="185DD110">
        <w:rPr>
          <w:rFonts w:ascii="Arial" w:hAnsi="Arial" w:cs="Arial"/>
          <w:color w:val="0672CB"/>
        </w:rPr>
        <w:t>ExpressConnect</w:t>
      </w:r>
      <w:proofErr w:type="spellEnd"/>
      <w:r w:rsidRPr="185DD110">
        <w:rPr>
          <w:rFonts w:ascii="Arial" w:hAnsi="Arial" w:cs="Arial"/>
          <w:color w:val="0672CB"/>
        </w:rPr>
        <w:t>, World’s 1st Simultaneous Multi-Network Connection</w:t>
      </w:r>
    </w:p>
    <w:p w14:paraId="1448310F"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Utilize 2 or more networks at once for faster data and video downloads.</w:t>
      </w:r>
    </w:p>
    <w:p w14:paraId="308ECFBC"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Wi-Fi 6E</w:t>
      </w:r>
      <w:hyperlink r:id="rId63" w:anchor="_ftn3" w:history="1">
        <w:r>
          <w:rPr>
            <w:rStyle w:val="Hyperlink"/>
            <w:rFonts w:cs="Arial"/>
            <w:color w:val="0672CB"/>
            <w:sz w:val="16"/>
            <w:szCs w:val="16"/>
            <w:vertAlign w:val="superscript"/>
          </w:rPr>
          <w:t>[3]</w:t>
        </w:r>
      </w:hyperlink>
      <w:r>
        <w:rPr>
          <w:rFonts w:ascii="Arial" w:hAnsi="Arial" w:cs="Arial"/>
          <w:color w:val="0672CB"/>
        </w:rPr>
        <w:t> and 5G Available on All Sizes</w:t>
      </w:r>
    </w:p>
    <w:p w14:paraId="71C43D7B"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Stay connected at your desk or on-the-go.</w:t>
      </w:r>
    </w:p>
    <w:p w14:paraId="10777DE4" w14:textId="77777777" w:rsidR="00EA27B0" w:rsidRDefault="00EA27B0" w:rsidP="185DD110">
      <w:pPr>
        <w:pStyle w:val="NormalWeb"/>
        <w:shd w:val="clear" w:color="auto" w:fill="FFFFFF" w:themeFill="background1"/>
        <w:spacing w:before="120" w:beforeAutospacing="0" w:after="120" w:afterAutospacing="0"/>
        <w:rPr>
          <w:rFonts w:ascii="Arial" w:hAnsi="Arial" w:cs="Arial"/>
          <w:color w:val="000000"/>
        </w:rPr>
      </w:pPr>
      <w:r w:rsidRPr="185DD110">
        <w:rPr>
          <w:rFonts w:ascii="Arial" w:hAnsi="Arial" w:cs="Arial"/>
          <w:color w:val="0672CB"/>
        </w:rPr>
        <w:t xml:space="preserve">Outstanding Run-Time Plus Charge Faster with </w:t>
      </w:r>
      <w:proofErr w:type="spellStart"/>
      <w:r w:rsidRPr="185DD110">
        <w:rPr>
          <w:rFonts w:ascii="Arial" w:hAnsi="Arial" w:cs="Arial"/>
          <w:color w:val="0672CB"/>
        </w:rPr>
        <w:t>ExpressCharge</w:t>
      </w:r>
      <w:proofErr w:type="spellEnd"/>
    </w:p>
    <w:p w14:paraId="53253E03"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Multiple battery options up to 54WH and next generation battery life saving panels.</w:t>
      </w:r>
    </w:p>
    <w:p w14:paraId="56C8DD0B"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Most Security Options of Any Mainstream Business Laptop</w:t>
      </w:r>
      <w:hyperlink r:id="rId64" w:anchor="_ftn4" w:history="1">
        <w:r>
          <w:rPr>
            <w:rStyle w:val="Hyperlink"/>
            <w:rFonts w:cs="Arial"/>
            <w:color w:val="0672CB"/>
            <w:sz w:val="16"/>
            <w:szCs w:val="16"/>
            <w:vertAlign w:val="superscript"/>
          </w:rPr>
          <w:t>[4]</w:t>
        </w:r>
      </w:hyperlink>
    </w:p>
    <w:p w14:paraId="72D4D4AC" w14:textId="77777777" w:rsidR="00EA27B0" w:rsidRDefault="00EA27B0" w:rsidP="00EA27B0">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Featuring options such as contacted/contactless smart card, TPM, Control Vault 3, fingerprint reader, wedge lock slot, privacy shutter, Windows Hello/IR camera and intelligent privacy.</w:t>
      </w:r>
    </w:p>
    <w:p w14:paraId="69EFB6FA"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Our Most Sustainable Latitude Series</w:t>
      </w:r>
    </w:p>
    <w:p w14:paraId="2C4B95A0" w14:textId="77777777" w:rsidR="00EA27B0" w:rsidRDefault="00EA27B0"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The Latitude 5000 series has increased its use of recycled and renewable plastics by 64% (by weight)</w:t>
      </w:r>
      <w:r w:rsidRPr="185DD110">
        <w:rPr>
          <w:rFonts w:ascii="Arial" w:hAnsi="Arial" w:cs="Arial"/>
          <w:color w:val="000000" w:themeColor="text1"/>
          <w:sz w:val="13"/>
          <w:szCs w:val="13"/>
          <w:vertAlign w:val="superscript"/>
        </w:rPr>
        <w:t>4</w:t>
      </w:r>
      <w:r w:rsidRPr="185DD110">
        <w:rPr>
          <w:rFonts w:ascii="Arial" w:hAnsi="Arial" w:cs="Arial"/>
          <w:color w:val="000000" w:themeColor="text1"/>
          <w:sz w:val="20"/>
          <w:szCs w:val="20"/>
        </w:rPr>
        <w:t>, with an expansion of Bio-based/PCR content into B/C/D covers, speaker housing, palm-rest and inner frame.</w:t>
      </w:r>
    </w:p>
    <w:p w14:paraId="6AB7D7D1" w14:textId="77777777" w:rsidR="00EA27B0" w:rsidRDefault="00EA27B0" w:rsidP="00EA27B0">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Technical Specifications</w:t>
      </w:r>
    </w:p>
    <w:p w14:paraId="29DF4BB6" w14:textId="77777777" w:rsidR="00EA27B0" w:rsidRDefault="00EA27B0" w:rsidP="00EA27B0">
      <w:pPr>
        <w:pStyle w:val="NormalWeb"/>
        <w:shd w:val="clear" w:color="auto" w:fill="FFFFFF"/>
        <w:spacing w:before="0" w:beforeAutospacing="0" w:after="160" w:afterAutospacing="0"/>
        <w:rPr>
          <w:rFonts w:ascii="Arial" w:hAnsi="Arial" w:cs="Arial"/>
          <w:color w:val="000000"/>
          <w:sz w:val="22"/>
          <w:szCs w:val="22"/>
        </w:rPr>
      </w:pPr>
      <w:hyperlink r:id="rId65" w:history="1">
        <w:r>
          <w:rPr>
            <w:rStyle w:val="Hyperlink"/>
            <w:rFonts w:cs="Arial"/>
            <w:szCs w:val="20"/>
          </w:rPr>
          <w:t>Latitude 5440 Laptop Spec Sheet</w:t>
        </w:r>
      </w:hyperlink>
    </w:p>
    <w:p w14:paraId="76685656" w14:textId="77777777" w:rsidR="00EA27B0" w:rsidRDefault="00EA27B0" w:rsidP="00EA27B0">
      <w:pPr>
        <w:pStyle w:val="NormalWeb"/>
        <w:shd w:val="clear" w:color="auto" w:fill="FFFFFF"/>
        <w:spacing w:before="0" w:beforeAutospacing="0" w:after="160" w:afterAutospacing="0"/>
        <w:rPr>
          <w:rFonts w:ascii="Arial" w:hAnsi="Arial" w:cs="Arial"/>
          <w:color w:val="000000"/>
          <w:sz w:val="22"/>
          <w:szCs w:val="22"/>
        </w:rPr>
      </w:pPr>
      <w:hyperlink r:id="rId66" w:history="1">
        <w:r>
          <w:rPr>
            <w:rStyle w:val="Hyperlink"/>
            <w:rFonts w:cs="Arial"/>
            <w:szCs w:val="20"/>
          </w:rPr>
          <w:t>Latitude Family Brochure</w:t>
        </w:r>
      </w:hyperlink>
    </w:p>
    <w:p w14:paraId="16F608E5" w14:textId="77777777" w:rsidR="007B1BF9" w:rsidRDefault="007B1BF9" w:rsidP="007B1BF9">
      <w:pPr>
        <w:pStyle w:val="NormalWeb"/>
        <w:shd w:val="clear" w:color="auto" w:fill="FFFFFF"/>
        <w:spacing w:before="240" w:beforeAutospacing="0" w:after="120" w:afterAutospacing="0"/>
        <w:rPr>
          <w:rFonts w:ascii="Arial" w:hAnsi="Arial" w:cs="Arial"/>
          <w:b/>
          <w:bCs/>
          <w:color w:val="0672CB"/>
          <w:sz w:val="32"/>
          <w:szCs w:val="32"/>
        </w:rPr>
      </w:pPr>
    </w:p>
    <w:p w14:paraId="58C41042" w14:textId="77777777" w:rsidR="007B1BF9" w:rsidRDefault="007B1BF9" w:rsidP="007B1BF9">
      <w:pPr>
        <w:pStyle w:val="NormalWeb"/>
        <w:shd w:val="clear" w:color="auto" w:fill="FFFFFF"/>
        <w:spacing w:before="240" w:beforeAutospacing="0" w:after="120" w:afterAutospacing="0"/>
        <w:rPr>
          <w:rFonts w:ascii="Arial" w:hAnsi="Arial" w:cs="Arial"/>
          <w:b/>
          <w:bCs/>
          <w:color w:val="0672CB"/>
          <w:sz w:val="32"/>
          <w:szCs w:val="32"/>
        </w:rPr>
      </w:pPr>
    </w:p>
    <w:p w14:paraId="10D8E263" w14:textId="77777777" w:rsidR="007B1BF9" w:rsidRDefault="007B1BF9" w:rsidP="007B1BF9">
      <w:pPr>
        <w:pStyle w:val="NormalWeb"/>
        <w:shd w:val="clear" w:color="auto" w:fill="FFFFFF"/>
        <w:spacing w:before="240" w:beforeAutospacing="0" w:after="120" w:afterAutospacing="0"/>
        <w:rPr>
          <w:rFonts w:ascii="Arial" w:hAnsi="Arial" w:cs="Arial"/>
          <w:b/>
          <w:bCs/>
          <w:color w:val="0672CB"/>
          <w:sz w:val="32"/>
          <w:szCs w:val="32"/>
        </w:rPr>
      </w:pPr>
    </w:p>
    <w:p w14:paraId="40BDBF0E" w14:textId="77777777" w:rsidR="007B1BF9" w:rsidRDefault="007B1BF9" w:rsidP="007B1BF9">
      <w:pPr>
        <w:pStyle w:val="NormalWeb"/>
        <w:shd w:val="clear" w:color="auto" w:fill="FFFFFF"/>
        <w:spacing w:before="240" w:beforeAutospacing="0" w:after="120" w:afterAutospacing="0"/>
        <w:rPr>
          <w:rFonts w:ascii="Arial" w:hAnsi="Arial" w:cs="Arial"/>
          <w:b/>
          <w:bCs/>
          <w:color w:val="0672CB"/>
          <w:sz w:val="32"/>
          <w:szCs w:val="32"/>
        </w:rPr>
      </w:pPr>
    </w:p>
    <w:p w14:paraId="478E023D" w14:textId="613EC94F" w:rsidR="007B1BF9" w:rsidRDefault="007B1BF9" w:rsidP="007B1BF9">
      <w:pPr>
        <w:pStyle w:val="NormalWeb"/>
        <w:shd w:val="clear" w:color="auto" w:fill="FFFFFF"/>
        <w:spacing w:before="240" w:beforeAutospacing="0" w:after="120" w:afterAutospacing="0"/>
        <w:rPr>
          <w:rFonts w:ascii="Arial" w:hAnsi="Arial" w:cs="Arial"/>
          <w:color w:val="000000"/>
          <w:sz w:val="32"/>
          <w:szCs w:val="32"/>
        </w:rPr>
      </w:pPr>
      <w:r>
        <w:rPr>
          <w:rFonts w:ascii="Arial" w:hAnsi="Arial" w:cs="Arial"/>
          <w:b/>
          <w:bCs/>
          <w:color w:val="0672CB"/>
          <w:sz w:val="32"/>
          <w:szCs w:val="32"/>
        </w:rPr>
        <w:lastRenderedPageBreak/>
        <w:t>OptiPlex Micro</w:t>
      </w:r>
    </w:p>
    <w:p w14:paraId="2DF8BDFF" w14:textId="77777777" w:rsidR="007B1BF9" w:rsidRDefault="007B1BF9" w:rsidP="007B1BF9">
      <w:pPr>
        <w:pStyle w:val="NormalWeb"/>
        <w:shd w:val="clear" w:color="auto" w:fill="FFFFFF"/>
        <w:spacing w:before="0" w:beforeAutospacing="0" w:after="160" w:afterAutospacing="0" w:line="214" w:lineRule="atLeast"/>
        <w:rPr>
          <w:rFonts w:ascii="Arial" w:hAnsi="Arial" w:cs="Arial"/>
          <w:color w:val="000000"/>
          <w:sz w:val="20"/>
          <w:szCs w:val="20"/>
        </w:rPr>
      </w:pPr>
      <w:r>
        <w:rPr>
          <w:rFonts w:ascii="Arial" w:hAnsi="Arial" w:cs="Arial"/>
          <w:b/>
          <w:bCs/>
          <w:color w:val="0672CB"/>
          <w:sz w:val="20"/>
          <w:szCs w:val="20"/>
        </w:rPr>
        <w:t>Intelligent productivity in a modular, minimal design.</w:t>
      </w:r>
    </w:p>
    <w:p w14:paraId="3A9D9F54"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Intelligence meets simplicity. Free up your workspace with a super compact desktop and the most versatile mounting options from OptiPlex.</w:t>
      </w:r>
    </w:p>
    <w:p w14:paraId="4BF61C20" w14:textId="71C8A6D5" w:rsidR="007B1BF9" w:rsidRDefault="007B1BF9" w:rsidP="007B1BF9">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noProof/>
          <w:sz w:val="20"/>
          <w:lang w:eastAsia="en-US"/>
        </w:rPr>
        <w:drawing>
          <wp:inline distT="0" distB="0" distL="0" distR="0" wp14:anchorId="2118980E" wp14:editId="2D7161FB">
            <wp:extent cx="4191000" cy="2705100"/>
            <wp:effectExtent l="0" t="0" r="0" b="0"/>
            <wp:docPr id="15" name="Picture 15" descr="A picture containing text, electronics, computer,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electronics, computer, loudspeak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2705100"/>
                    </a:xfrm>
                    <a:prstGeom prst="rect">
                      <a:avLst/>
                    </a:prstGeom>
                    <a:noFill/>
                    <a:ln>
                      <a:noFill/>
                    </a:ln>
                  </pic:spPr>
                </pic:pic>
              </a:graphicData>
            </a:graphic>
          </wp:inline>
        </w:drawing>
      </w:r>
    </w:p>
    <w:p w14:paraId="3BA1E3D2" w14:textId="77777777" w:rsidR="007B1BF9" w:rsidRDefault="007B1BF9" w:rsidP="007B1BF9">
      <w:pPr>
        <w:pStyle w:val="NormalWeb"/>
        <w:shd w:val="clear" w:color="auto" w:fill="FFFFFF"/>
        <w:spacing w:before="0" w:beforeAutospacing="0" w:after="60" w:afterAutospacing="0" w:line="240" w:lineRule="atLeast"/>
        <w:jc w:val="center"/>
        <w:rPr>
          <w:rFonts w:ascii="Arial" w:hAnsi="Arial" w:cs="Arial"/>
          <w:color w:val="000000"/>
          <w:sz w:val="20"/>
          <w:szCs w:val="20"/>
        </w:rPr>
      </w:pPr>
      <w:r>
        <w:rPr>
          <w:rFonts w:ascii="Arial" w:hAnsi="Arial" w:cs="Arial"/>
          <w:b/>
          <w:bCs/>
          <w:color w:val="444444"/>
          <w:sz w:val="20"/>
          <w:szCs w:val="20"/>
        </w:rPr>
        <w:t>OptiPlex Micro                                                         OptiPlex Micro Plus</w:t>
      </w:r>
    </w:p>
    <w:p w14:paraId="4CADD438"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xml:space="preserve">Dell OptiPlex has 30 years of trusted innovation in </w:t>
      </w:r>
      <w:proofErr w:type="gramStart"/>
      <w:r>
        <w:rPr>
          <w:rFonts w:ascii="Arial" w:hAnsi="Arial" w:cs="Arial"/>
          <w:color w:val="000000"/>
          <w:sz w:val="20"/>
          <w:szCs w:val="20"/>
        </w:rPr>
        <w:t>the desktop</w:t>
      </w:r>
      <w:proofErr w:type="gramEnd"/>
      <w:r>
        <w:rPr>
          <w:rFonts w:ascii="Arial" w:hAnsi="Arial" w:cs="Arial"/>
          <w:color w:val="000000"/>
          <w:sz w:val="20"/>
          <w:szCs w:val="20"/>
        </w:rPr>
        <w:t xml:space="preserve"> experience. The next-gen OptiPlex family is easier than ever to configure, purchase, and manage. One product, two different configurations</w:t>
      </w:r>
      <w:hyperlink r:id="rId68" w:anchor="_ftn1" w:history="1">
        <w:r>
          <w:rPr>
            <w:rStyle w:val="Hyperlink"/>
            <w:rFonts w:cs="Arial"/>
            <w:color w:val="000000"/>
            <w:sz w:val="13"/>
            <w:szCs w:val="13"/>
            <w:vertAlign w:val="superscript"/>
          </w:rPr>
          <w:t>[1]</w:t>
        </w:r>
      </w:hyperlink>
      <w:r>
        <w:rPr>
          <w:rFonts w:ascii="Arial" w:hAnsi="Arial" w:cs="Arial"/>
          <w:color w:val="000000"/>
          <w:sz w:val="20"/>
          <w:szCs w:val="20"/>
        </w:rPr>
        <w:t> for expansion and performance capabilities. OptiPlex Micro offers 2 base configurations - </w:t>
      </w:r>
      <w:r>
        <w:rPr>
          <w:rFonts w:ascii="Arial" w:hAnsi="Arial" w:cs="Arial"/>
          <w:b/>
          <w:bCs/>
          <w:color w:val="000000"/>
          <w:sz w:val="20"/>
          <w:szCs w:val="20"/>
        </w:rPr>
        <w:t>OptiPlex Micro</w:t>
      </w:r>
      <w:r>
        <w:rPr>
          <w:rFonts w:ascii="Arial" w:hAnsi="Arial" w:cs="Arial"/>
          <w:color w:val="000000"/>
          <w:sz w:val="20"/>
          <w:szCs w:val="20"/>
        </w:rPr>
        <w:t> and </w:t>
      </w:r>
      <w:r>
        <w:rPr>
          <w:rFonts w:ascii="Arial" w:hAnsi="Arial" w:cs="Arial"/>
          <w:b/>
          <w:bCs/>
          <w:color w:val="000000"/>
          <w:sz w:val="20"/>
          <w:szCs w:val="20"/>
        </w:rPr>
        <w:t>OptiPlex Micro Plus</w:t>
      </w:r>
      <w:r>
        <w:rPr>
          <w:rFonts w:ascii="Arial" w:hAnsi="Arial" w:cs="Arial"/>
          <w:color w:val="000000"/>
          <w:sz w:val="20"/>
          <w:szCs w:val="20"/>
        </w:rPr>
        <w:t>. The base configuration determines the set of customizable features available for the desktop</w:t>
      </w:r>
      <w:hyperlink r:id="rId69" w:anchor="_ftn2" w:history="1">
        <w:r>
          <w:rPr>
            <w:rStyle w:val="Hyperlink"/>
            <w:rFonts w:cs="Arial"/>
            <w:color w:val="000000"/>
            <w:sz w:val="13"/>
            <w:szCs w:val="13"/>
            <w:vertAlign w:val="superscript"/>
          </w:rPr>
          <w:t>[2]</w:t>
        </w:r>
      </w:hyperlink>
      <w:r>
        <w:rPr>
          <w:rFonts w:ascii="Arial" w:hAnsi="Arial" w:cs="Arial"/>
          <w:color w:val="000000"/>
          <w:sz w:val="20"/>
          <w:szCs w:val="20"/>
        </w:rPr>
        <w:t>. This allows full customization autonomy over the feature selection.</w:t>
      </w:r>
    </w:p>
    <w:p w14:paraId="43B33585" w14:textId="77777777" w:rsidR="007B1BF9" w:rsidRDefault="007B1BF9"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u w:val="single"/>
        </w:rPr>
        <w:t xml:space="preserve">Free up IT management </w:t>
      </w:r>
      <w:proofErr w:type="gramStart"/>
      <w:r w:rsidRPr="185DD110">
        <w:rPr>
          <w:rFonts w:ascii="Arial" w:hAnsi="Arial" w:cs="Arial"/>
          <w:color w:val="000000" w:themeColor="text1"/>
          <w:sz w:val="20"/>
          <w:szCs w:val="20"/>
          <w:u w:val="single"/>
        </w:rPr>
        <w:t>time, and</w:t>
      </w:r>
      <w:proofErr w:type="gramEnd"/>
      <w:r w:rsidRPr="185DD110">
        <w:rPr>
          <w:rFonts w:ascii="Arial" w:hAnsi="Arial" w:cs="Arial"/>
          <w:color w:val="000000" w:themeColor="text1"/>
          <w:sz w:val="20"/>
          <w:szCs w:val="20"/>
          <w:u w:val="single"/>
        </w:rPr>
        <w:t xml:space="preserve"> efficiently put the best tech in the hands of end-users with 2 easy steps</w:t>
      </w:r>
      <w:r w:rsidRPr="185DD110">
        <w:rPr>
          <w:rFonts w:ascii="Arial" w:hAnsi="Arial" w:cs="Arial"/>
          <w:color w:val="000000" w:themeColor="text1"/>
          <w:sz w:val="20"/>
          <w:szCs w:val="20"/>
        </w:rPr>
        <w:t>.</w:t>
      </w:r>
    </w:p>
    <w:p w14:paraId="4D190C9A" w14:textId="77777777" w:rsidR="007B1BF9" w:rsidRDefault="007B1BF9" w:rsidP="007B1BF9">
      <w:pPr>
        <w:numPr>
          <w:ilvl w:val="0"/>
          <w:numId w:val="40"/>
        </w:numPr>
        <w:shd w:val="clear" w:color="auto" w:fill="FFFFFF"/>
        <w:spacing w:before="80" w:after="60" w:line="240" w:lineRule="atLeast"/>
        <w:ind w:left="1844" w:hanging="562"/>
        <w:rPr>
          <w:rFonts w:cs="Arial"/>
          <w:b/>
          <w:bCs/>
          <w:color w:val="000000"/>
          <w:sz w:val="20"/>
          <w:szCs w:val="20"/>
        </w:rPr>
      </w:pPr>
      <w:r>
        <w:rPr>
          <w:b/>
          <w:bCs/>
          <w:color w:val="000000"/>
          <w:sz w:val="14"/>
          <w:szCs w:val="14"/>
        </w:rPr>
        <w:t>            </w:t>
      </w:r>
      <w:r>
        <w:rPr>
          <w:rFonts w:cs="Arial"/>
          <w:b/>
          <w:bCs/>
          <w:color w:val="000000"/>
          <w:sz w:val="20"/>
          <w:szCs w:val="20"/>
        </w:rPr>
        <w:t>Choose the form factor that best suits your workspace needs:</w:t>
      </w:r>
    </w:p>
    <w:p w14:paraId="55054F41"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OptiPlex Micro</w:t>
      </w:r>
    </w:p>
    <w:p w14:paraId="47BE4C40"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OptiPlex Micro Plus</w:t>
      </w:r>
    </w:p>
    <w:p w14:paraId="6A8012B5" w14:textId="77777777" w:rsidR="007B1BF9" w:rsidRDefault="007B1BF9" w:rsidP="007B1BF9">
      <w:pPr>
        <w:numPr>
          <w:ilvl w:val="0"/>
          <w:numId w:val="41"/>
        </w:numPr>
        <w:shd w:val="clear" w:color="auto" w:fill="FFFFFF"/>
        <w:spacing w:before="80" w:after="60" w:line="240" w:lineRule="atLeast"/>
        <w:ind w:left="1844" w:hanging="562"/>
        <w:rPr>
          <w:rFonts w:cs="Arial"/>
          <w:b/>
          <w:bCs/>
          <w:color w:val="000000"/>
          <w:sz w:val="20"/>
          <w:szCs w:val="20"/>
        </w:rPr>
      </w:pPr>
      <w:r>
        <w:rPr>
          <w:b/>
          <w:bCs/>
          <w:color w:val="000000"/>
          <w:sz w:val="14"/>
          <w:szCs w:val="14"/>
        </w:rPr>
        <w:t>            </w:t>
      </w:r>
      <w:r>
        <w:rPr>
          <w:rFonts w:cs="Arial"/>
          <w:b/>
          <w:bCs/>
          <w:color w:val="000000"/>
          <w:sz w:val="20"/>
          <w:szCs w:val="20"/>
        </w:rPr>
        <w:t xml:space="preserve">Select </w:t>
      </w:r>
      <w:proofErr w:type="gramStart"/>
      <w:r>
        <w:rPr>
          <w:rFonts w:cs="Arial"/>
          <w:b/>
          <w:bCs/>
          <w:color w:val="000000"/>
          <w:sz w:val="20"/>
          <w:szCs w:val="20"/>
        </w:rPr>
        <w:t>the feature</w:t>
      </w:r>
      <w:proofErr w:type="gramEnd"/>
      <w:r>
        <w:rPr>
          <w:rFonts w:cs="Arial"/>
          <w:b/>
          <w:bCs/>
          <w:color w:val="000000"/>
          <w:sz w:val="20"/>
          <w:szCs w:val="20"/>
        </w:rPr>
        <w:t xml:space="preserve"> options</w:t>
      </w:r>
      <w:r>
        <w:rPr>
          <w:rFonts w:cs="Arial"/>
          <w:color w:val="000000"/>
          <w:sz w:val="13"/>
          <w:szCs w:val="13"/>
          <w:vertAlign w:val="superscript"/>
        </w:rPr>
        <w:t>2</w:t>
      </w:r>
      <w:r>
        <w:rPr>
          <w:rFonts w:cs="Arial"/>
          <w:b/>
          <w:bCs/>
          <w:color w:val="000000"/>
          <w:sz w:val="20"/>
          <w:szCs w:val="20"/>
        </w:rPr>
        <w:t> to configure the best solution for the user workstyle:</w:t>
      </w:r>
    </w:p>
    <w:p w14:paraId="4E5A9354"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CPU</w:t>
      </w:r>
    </w:p>
    <w:p w14:paraId="03D2D4BC"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Memory</w:t>
      </w:r>
    </w:p>
    <w:p w14:paraId="4A37F442"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Storage</w:t>
      </w:r>
    </w:p>
    <w:p w14:paraId="5FA25826"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Discrete Graphics</w:t>
      </w:r>
    </w:p>
    <w:p w14:paraId="721C9147" w14:textId="77777777" w:rsidR="007B1BF9" w:rsidRDefault="007B1BF9" w:rsidP="007B1BF9">
      <w:pPr>
        <w:pStyle w:val="NormalWeb"/>
        <w:shd w:val="clear" w:color="auto" w:fill="FFFFFF"/>
        <w:spacing w:before="60" w:beforeAutospacing="0" w:after="60" w:afterAutospacing="0" w:line="240" w:lineRule="atLeast"/>
        <w:ind w:left="1134" w:hanging="340"/>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Ports and Slots</w:t>
      </w:r>
    </w:p>
    <w:p w14:paraId="4CFE4B13"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OptiPlex Micro</w:t>
      </w:r>
    </w:p>
    <w:p w14:paraId="52930286"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Standard commercial desktop including DDR4 memory, 6 native USB ports, 1 native DisplayPort, and 1 native HDMI.</w:t>
      </w:r>
    </w:p>
    <w:p w14:paraId="67C23964" w14:textId="77777777" w:rsidR="00BB5E97" w:rsidRDefault="00BB5E97" w:rsidP="007B1BF9">
      <w:pPr>
        <w:pStyle w:val="NormalWeb"/>
        <w:shd w:val="clear" w:color="auto" w:fill="FFFFFF"/>
        <w:spacing w:before="120" w:beforeAutospacing="0" w:after="120" w:afterAutospacing="0"/>
        <w:rPr>
          <w:rFonts w:ascii="Arial" w:hAnsi="Arial" w:cs="Arial"/>
          <w:color w:val="0672CB"/>
        </w:rPr>
      </w:pPr>
    </w:p>
    <w:p w14:paraId="6CD4BAB9" w14:textId="25F29EC9"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lastRenderedPageBreak/>
        <w:t>OptiPlex Micro Plus</w:t>
      </w:r>
    </w:p>
    <w:p w14:paraId="380C4890"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High performance desktop with new DDR5 memory, 5 native USB ports including 1 USB-C, and 3 native Display Ports.</w:t>
      </w:r>
    </w:p>
    <w:p w14:paraId="4A4891CE"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Most Powerful OptiPlex Yet</w:t>
      </w:r>
    </w:p>
    <w:p w14:paraId="5D0E6F57"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Intel vPro with 13</w:t>
      </w:r>
      <w:r>
        <w:rPr>
          <w:rFonts w:ascii="Arial" w:hAnsi="Arial" w:cs="Arial"/>
          <w:color w:val="000000"/>
          <w:sz w:val="13"/>
          <w:szCs w:val="13"/>
          <w:vertAlign w:val="superscript"/>
        </w:rPr>
        <w:t>th</w:t>
      </w:r>
      <w:r>
        <w:rPr>
          <w:rFonts w:ascii="Arial" w:hAnsi="Arial" w:cs="Arial"/>
          <w:color w:val="000000"/>
          <w:sz w:val="20"/>
          <w:szCs w:val="20"/>
        </w:rPr>
        <w:t> Gen Intel Core i9 65W processors deliver business class performance that accelerates productivity while minimizing security risks by leveraging technologies deep in the silicon.</w:t>
      </w:r>
      <w:hyperlink r:id="rId70" w:anchor="_ftn3" w:history="1">
        <w:r>
          <w:rPr>
            <w:rStyle w:val="Hyperlink"/>
            <w:rFonts w:cs="Arial"/>
            <w:color w:val="000000"/>
            <w:sz w:val="13"/>
            <w:szCs w:val="13"/>
            <w:vertAlign w:val="superscript"/>
          </w:rPr>
          <w:t>[3]</w:t>
        </w:r>
      </w:hyperlink>
    </w:p>
    <w:p w14:paraId="0DD23ED7"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Most Intelligent with Dell Optimizer</w:t>
      </w:r>
      <w:hyperlink r:id="rId71" w:anchor="_ftn4" w:history="1">
        <w:r>
          <w:rPr>
            <w:rStyle w:val="Hyperlink"/>
            <w:rFonts w:cs="Arial"/>
            <w:color w:val="0672CB"/>
            <w:sz w:val="16"/>
            <w:szCs w:val="16"/>
            <w:vertAlign w:val="superscript"/>
          </w:rPr>
          <w:t>[4]</w:t>
        </w:r>
      </w:hyperlink>
    </w:p>
    <w:p w14:paraId="55C1769A" w14:textId="77777777" w:rsidR="007B1BF9" w:rsidRDefault="007B1BF9"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More intuitive app performance, connectivity and audio experiences.</w:t>
      </w:r>
    </w:p>
    <w:p w14:paraId="79EFCA22"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Speedier Memory and Storage at Full Capacity</w:t>
      </w:r>
    </w:p>
    <w:p w14:paraId="7F2A7288"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Up to 64GB DDR5 next gen memory technology and up to two M.2 Gen 4 SSD options.</w:t>
      </w:r>
    </w:p>
    <w:p w14:paraId="1A78D919"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Powerful Connected Collaboration</w:t>
      </w:r>
    </w:p>
    <w:p w14:paraId="292D5A24"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proofErr w:type="gramStart"/>
      <w:r>
        <w:rPr>
          <w:rFonts w:ascii="Arial" w:hAnsi="Arial" w:cs="Arial"/>
          <w:color w:val="000000"/>
          <w:sz w:val="20"/>
          <w:szCs w:val="20"/>
        </w:rPr>
        <w:t>Micro</w:t>
      </w:r>
      <w:proofErr w:type="gramEnd"/>
      <w:r>
        <w:rPr>
          <w:rFonts w:ascii="Arial" w:hAnsi="Arial" w:cs="Arial"/>
          <w:color w:val="000000"/>
          <w:sz w:val="20"/>
          <w:szCs w:val="20"/>
        </w:rPr>
        <w:t xml:space="preserve"> </w:t>
      </w:r>
      <w:proofErr w:type="gramStart"/>
      <w:r>
        <w:rPr>
          <w:rFonts w:ascii="Arial" w:hAnsi="Arial" w:cs="Arial"/>
          <w:color w:val="000000"/>
          <w:sz w:val="20"/>
          <w:szCs w:val="20"/>
        </w:rPr>
        <w:t>drives</w:t>
      </w:r>
      <w:proofErr w:type="gramEnd"/>
      <w:r>
        <w:rPr>
          <w:rFonts w:ascii="Arial" w:hAnsi="Arial" w:cs="Arial"/>
          <w:color w:val="000000"/>
          <w:sz w:val="20"/>
          <w:szCs w:val="20"/>
        </w:rPr>
        <w:t xml:space="preserve"> large displays and conference solutions for any workspace.</w:t>
      </w:r>
    </w:p>
    <w:p w14:paraId="4BE7EA8C"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Smart Connectivity</w:t>
      </w:r>
    </w:p>
    <w:p w14:paraId="1B1DE40A"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Faster native Type-C USB 3.2 Gen 2x2 (20Gbps) and up to 3 Display Ports with optional video ports available.</w:t>
      </w:r>
    </w:p>
    <w:p w14:paraId="64C20BAD"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Native Support for up to 4 Displays</w:t>
      </w:r>
    </w:p>
    <w:p w14:paraId="0346E6F5" w14:textId="77777777" w:rsidR="007B1BF9" w:rsidRDefault="007B1BF9"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Without the need for additional graphics card.</w:t>
      </w:r>
    </w:p>
    <w:p w14:paraId="52170930"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Easy to Manage</w:t>
      </w:r>
    </w:p>
    <w:p w14:paraId="58C85B84"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With a single BIOS across new Micro, Small Form Factor, and Tower configurations.</w:t>
      </w:r>
    </w:p>
    <w:p w14:paraId="196BC912"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Wi-Fi6E Option</w:t>
      </w:r>
    </w:p>
    <w:p w14:paraId="570D8384"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Future-proof your IT with the industry’s fastest speeds.</w:t>
      </w:r>
      <w:hyperlink r:id="rId72" w:anchor="_ftn5" w:history="1">
        <w:r>
          <w:rPr>
            <w:rStyle w:val="Hyperlink"/>
            <w:rFonts w:cs="Arial"/>
            <w:color w:val="000000"/>
            <w:sz w:val="13"/>
            <w:szCs w:val="13"/>
            <w:vertAlign w:val="superscript"/>
          </w:rPr>
          <w:t>[5]</w:t>
        </w:r>
      </w:hyperlink>
    </w:p>
    <w:p w14:paraId="3C7B3FD6" w14:textId="77777777" w:rsidR="007B1BF9" w:rsidRDefault="007B1BF9" w:rsidP="185DD110">
      <w:pPr>
        <w:pStyle w:val="NormalWeb"/>
        <w:shd w:val="clear" w:color="auto" w:fill="FFFFFF" w:themeFill="background1"/>
        <w:spacing w:before="120" w:beforeAutospacing="0" w:after="120" w:afterAutospacing="0"/>
        <w:rPr>
          <w:rFonts w:ascii="Arial" w:hAnsi="Arial" w:cs="Arial"/>
          <w:color w:val="000000"/>
        </w:rPr>
      </w:pPr>
      <w:r w:rsidRPr="185DD110">
        <w:rPr>
          <w:rFonts w:ascii="Arial" w:hAnsi="Arial" w:cs="Arial"/>
          <w:color w:val="0672CB"/>
        </w:rPr>
        <w:t xml:space="preserve">Clean, </w:t>
      </w:r>
      <w:proofErr w:type="gramStart"/>
      <w:r w:rsidRPr="185DD110">
        <w:rPr>
          <w:rFonts w:ascii="Arial" w:hAnsi="Arial" w:cs="Arial"/>
          <w:color w:val="0672CB"/>
        </w:rPr>
        <w:t>Hassle Free</w:t>
      </w:r>
      <w:proofErr w:type="gramEnd"/>
      <w:r w:rsidRPr="185DD110">
        <w:rPr>
          <w:rFonts w:ascii="Arial" w:hAnsi="Arial" w:cs="Arial"/>
          <w:color w:val="0672CB"/>
        </w:rPr>
        <w:t xml:space="preserve"> Workspace</w:t>
      </w:r>
    </w:p>
    <w:p w14:paraId="5F4CC942"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Create a Single Cable Type-C Power Delivery solution with Micro (35W), powered by a Dell USB-C Hub monitor, neatly mounted to a Micro All-in-One Stand.</w:t>
      </w:r>
    </w:p>
    <w:p w14:paraId="1FD1E4FC"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Sustainable Innovation</w:t>
      </w:r>
    </w:p>
    <w:p w14:paraId="524A62A0"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proofErr w:type="gramStart"/>
      <w:r>
        <w:rPr>
          <w:rFonts w:ascii="Arial" w:hAnsi="Arial" w:cs="Arial"/>
          <w:color w:val="000000"/>
          <w:sz w:val="20"/>
          <w:szCs w:val="20"/>
        </w:rPr>
        <w:t>With post-consumer</w:t>
      </w:r>
      <w:proofErr w:type="gramEnd"/>
      <w:r>
        <w:rPr>
          <w:rFonts w:ascii="Arial" w:hAnsi="Arial" w:cs="Arial"/>
          <w:color w:val="000000"/>
          <w:sz w:val="20"/>
          <w:szCs w:val="20"/>
        </w:rPr>
        <w:t xml:space="preserve"> recycled plastic, steel and Modern Standby; EPEAT Gold, ENERGY STAR and TCO 9.0 certifications (on select configurations).</w:t>
      </w:r>
    </w:p>
    <w:p w14:paraId="0AB66E1E"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Secure Access to Digital and Virtual Workspaces</w:t>
      </w:r>
    </w:p>
    <w:p w14:paraId="13AB2E26"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With Thin Client solutions powered by Dell Cloud Client Workspace.</w:t>
      </w:r>
      <w:hyperlink r:id="rId73" w:anchor="_ftn6" w:history="1">
        <w:r>
          <w:rPr>
            <w:rStyle w:val="Hyperlink"/>
            <w:rFonts w:cs="Arial"/>
            <w:color w:val="000000"/>
            <w:sz w:val="13"/>
            <w:szCs w:val="13"/>
            <w:vertAlign w:val="superscript"/>
          </w:rPr>
          <w:t>[6]</w:t>
        </w:r>
      </w:hyperlink>
    </w:p>
    <w:p w14:paraId="29161297" w14:textId="77777777" w:rsidR="007B1BF9" w:rsidRDefault="007B1BF9" w:rsidP="007B1BF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Technical Specifications</w:t>
      </w:r>
    </w:p>
    <w:p w14:paraId="4ED3F9D4" w14:textId="77777777" w:rsidR="007B1BF9" w:rsidRDefault="007B1BF9" w:rsidP="007B1BF9">
      <w:pPr>
        <w:pStyle w:val="NormalWeb"/>
        <w:shd w:val="clear" w:color="auto" w:fill="FFFFFF"/>
        <w:spacing w:before="0" w:beforeAutospacing="0" w:after="160" w:afterAutospacing="0"/>
        <w:rPr>
          <w:rFonts w:ascii="Arial" w:hAnsi="Arial" w:cs="Arial"/>
          <w:color w:val="000000"/>
          <w:sz w:val="22"/>
          <w:szCs w:val="22"/>
        </w:rPr>
      </w:pPr>
      <w:hyperlink r:id="rId74" w:history="1">
        <w:r>
          <w:rPr>
            <w:rStyle w:val="Hyperlink"/>
            <w:rFonts w:cs="Arial"/>
            <w:szCs w:val="20"/>
          </w:rPr>
          <w:t>OptiPlex Micro Spec Sheet</w:t>
        </w:r>
      </w:hyperlink>
    </w:p>
    <w:p w14:paraId="000AB43C" w14:textId="77777777" w:rsidR="00361169" w:rsidRDefault="00361169" w:rsidP="00361169">
      <w:pPr>
        <w:pStyle w:val="NormalWeb"/>
        <w:shd w:val="clear" w:color="auto" w:fill="FFFFFF"/>
        <w:spacing w:before="240" w:beforeAutospacing="0" w:after="120" w:afterAutospacing="0"/>
        <w:rPr>
          <w:rFonts w:ascii="Arial" w:hAnsi="Arial" w:cs="Arial"/>
          <w:b/>
          <w:bCs/>
          <w:color w:val="0672CB"/>
          <w:sz w:val="32"/>
          <w:szCs w:val="32"/>
        </w:rPr>
      </w:pPr>
    </w:p>
    <w:p w14:paraId="54E7CB2D" w14:textId="77777777" w:rsidR="00361169" w:rsidRDefault="00361169" w:rsidP="00361169">
      <w:pPr>
        <w:pStyle w:val="NormalWeb"/>
        <w:shd w:val="clear" w:color="auto" w:fill="FFFFFF"/>
        <w:spacing w:before="240" w:beforeAutospacing="0" w:after="120" w:afterAutospacing="0"/>
        <w:rPr>
          <w:rFonts w:ascii="Arial" w:hAnsi="Arial" w:cs="Arial"/>
          <w:b/>
          <w:bCs/>
          <w:color w:val="0672CB"/>
          <w:sz w:val="32"/>
          <w:szCs w:val="32"/>
        </w:rPr>
      </w:pPr>
    </w:p>
    <w:p w14:paraId="555CB0B4" w14:textId="77777777" w:rsidR="00361169" w:rsidRDefault="00361169" w:rsidP="00361169">
      <w:pPr>
        <w:pStyle w:val="NormalWeb"/>
        <w:shd w:val="clear" w:color="auto" w:fill="FFFFFF"/>
        <w:spacing w:before="240" w:beforeAutospacing="0" w:after="120" w:afterAutospacing="0"/>
        <w:rPr>
          <w:rFonts w:ascii="Arial" w:hAnsi="Arial" w:cs="Arial"/>
          <w:b/>
          <w:bCs/>
          <w:color w:val="0672CB"/>
          <w:sz w:val="32"/>
          <w:szCs w:val="32"/>
        </w:rPr>
      </w:pPr>
    </w:p>
    <w:p w14:paraId="03FCFAB0" w14:textId="1B097866" w:rsidR="00361169" w:rsidRDefault="00361169" w:rsidP="00361169">
      <w:pPr>
        <w:pStyle w:val="NormalWeb"/>
        <w:shd w:val="clear" w:color="auto" w:fill="FFFFFF"/>
        <w:spacing w:before="240" w:beforeAutospacing="0" w:after="120" w:afterAutospacing="0"/>
        <w:rPr>
          <w:rFonts w:ascii="Arial" w:hAnsi="Arial" w:cs="Arial"/>
          <w:color w:val="000000"/>
          <w:sz w:val="32"/>
          <w:szCs w:val="32"/>
        </w:rPr>
      </w:pPr>
      <w:r>
        <w:rPr>
          <w:rFonts w:ascii="Arial" w:hAnsi="Arial" w:cs="Arial"/>
          <w:b/>
          <w:bCs/>
          <w:color w:val="0672CB"/>
          <w:sz w:val="32"/>
          <w:szCs w:val="32"/>
        </w:rPr>
        <w:t>Precision 3581 Mobile Workstation</w:t>
      </w:r>
    </w:p>
    <w:p w14:paraId="1B29E125" w14:textId="77777777" w:rsidR="00361169" w:rsidRDefault="00361169" w:rsidP="0036116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b/>
          <w:bCs/>
          <w:color w:val="0672CB"/>
          <w:sz w:val="20"/>
          <w:szCs w:val="20"/>
        </w:rPr>
        <w:t>Take your projects to new heights with exceptional workstation-class performance.</w:t>
      </w:r>
    </w:p>
    <w:p w14:paraId="30AF0C8D" w14:textId="77777777" w:rsidR="00361169" w:rsidRDefault="00361169"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Affordable performance and reliability </w:t>
      </w:r>
      <w:proofErr w:type="gramStart"/>
      <w:r w:rsidRPr="185DD110">
        <w:rPr>
          <w:rFonts w:ascii="Arial" w:hAnsi="Arial" w:cs="Arial"/>
          <w:color w:val="000000" w:themeColor="text1"/>
          <w:sz w:val="20"/>
          <w:szCs w:val="20"/>
        </w:rPr>
        <w:t>essential</w:t>
      </w:r>
      <w:proofErr w:type="gramEnd"/>
      <w:r w:rsidRPr="185DD110">
        <w:rPr>
          <w:rFonts w:ascii="Arial" w:hAnsi="Arial" w:cs="Arial"/>
          <w:color w:val="000000" w:themeColor="text1"/>
          <w:sz w:val="20"/>
          <w:szCs w:val="20"/>
        </w:rPr>
        <w:t xml:space="preserve"> for design, financial analysis and web design.</w:t>
      </w:r>
    </w:p>
    <w:p w14:paraId="46815B55" w14:textId="68DB3A60" w:rsidR="00361169" w:rsidRDefault="00361169" w:rsidP="00361169">
      <w:pPr>
        <w:pStyle w:val="NormalWeb"/>
        <w:shd w:val="clear" w:color="auto" w:fill="FFFFFF"/>
        <w:spacing w:before="240" w:beforeAutospacing="0" w:after="120" w:afterAutospacing="0"/>
        <w:jc w:val="center"/>
        <w:rPr>
          <w:rFonts w:ascii="Arial" w:hAnsi="Arial" w:cs="Arial"/>
          <w:color w:val="000000"/>
          <w:sz w:val="16"/>
          <w:szCs w:val="16"/>
        </w:rPr>
      </w:pPr>
      <w:r>
        <w:rPr>
          <w:rFonts w:ascii="Arial" w:hAnsi="Arial" w:cs="Arial"/>
          <w:noProof/>
          <w:color w:val="000000"/>
          <w:sz w:val="22"/>
          <w:szCs w:val="22"/>
        </w:rPr>
        <w:drawing>
          <wp:inline distT="0" distB="0" distL="0" distR="0" wp14:anchorId="4486D743" wp14:editId="4287A53F">
            <wp:extent cx="3573780" cy="2468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3780" cy="2468880"/>
                    </a:xfrm>
                    <a:prstGeom prst="rect">
                      <a:avLst/>
                    </a:prstGeom>
                    <a:noFill/>
                    <a:ln>
                      <a:noFill/>
                    </a:ln>
                  </pic:spPr>
                </pic:pic>
              </a:graphicData>
            </a:graphic>
          </wp:inline>
        </w:drawing>
      </w:r>
    </w:p>
    <w:p w14:paraId="6B99AB1C" w14:textId="77777777" w:rsidR="00361169" w:rsidRDefault="00361169" w:rsidP="00361169">
      <w:pPr>
        <w:pStyle w:val="NormalWeb"/>
        <w:shd w:val="clear" w:color="auto" w:fill="FFFFFF"/>
        <w:spacing w:before="0" w:beforeAutospacing="0" w:after="60" w:afterAutospacing="0" w:line="240" w:lineRule="atLeast"/>
        <w:jc w:val="center"/>
        <w:rPr>
          <w:rFonts w:ascii="Arial" w:hAnsi="Arial" w:cs="Arial"/>
          <w:color w:val="000000"/>
          <w:sz w:val="20"/>
          <w:szCs w:val="20"/>
        </w:rPr>
      </w:pPr>
      <w:r>
        <w:rPr>
          <w:rFonts w:ascii="Arial" w:hAnsi="Arial" w:cs="Arial"/>
          <w:b/>
          <w:bCs/>
          <w:color w:val="444444"/>
          <w:sz w:val="20"/>
          <w:szCs w:val="20"/>
        </w:rPr>
        <w:t>Precision 3581 Mobile Workstation</w:t>
      </w:r>
    </w:p>
    <w:p w14:paraId="01464C35" w14:textId="77777777" w:rsidR="00361169" w:rsidRDefault="00361169" w:rsidP="0036116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Key Features</w:t>
      </w:r>
    </w:p>
    <w:p w14:paraId="00E64AA0"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 xml:space="preserve">Up to FHD IR camera with AI-based EMZA proximity sensors, contextual privacy, privacy </w:t>
      </w:r>
      <w:proofErr w:type="gramStart"/>
      <w:r>
        <w:rPr>
          <w:rFonts w:ascii="Arial" w:hAnsi="Arial" w:cs="Arial"/>
          <w:color w:val="000000"/>
          <w:sz w:val="20"/>
          <w:szCs w:val="20"/>
        </w:rPr>
        <w:t>shutter</w:t>
      </w:r>
      <w:proofErr w:type="gramEnd"/>
      <w:r>
        <w:rPr>
          <w:rFonts w:ascii="Arial" w:hAnsi="Arial" w:cs="Arial"/>
          <w:color w:val="000000"/>
          <w:sz w:val="20"/>
          <w:szCs w:val="20"/>
        </w:rPr>
        <w:t xml:space="preserve"> and intelligent noise cancellation</w:t>
      </w:r>
    </w:p>
    <w:p w14:paraId="1DC9868A"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Starting at 3.96 </w:t>
      </w:r>
      <w:proofErr w:type="spellStart"/>
      <w:r w:rsidRPr="185DD110">
        <w:rPr>
          <w:rFonts w:ascii="Arial" w:hAnsi="Arial" w:cs="Arial"/>
          <w:color w:val="000000" w:themeColor="text1"/>
          <w:sz w:val="20"/>
          <w:szCs w:val="20"/>
        </w:rPr>
        <w:t>lb</w:t>
      </w:r>
      <w:proofErr w:type="spellEnd"/>
      <w:r w:rsidRPr="185DD110">
        <w:rPr>
          <w:rFonts w:ascii="Arial" w:hAnsi="Arial" w:cs="Arial"/>
          <w:color w:val="000000" w:themeColor="text1"/>
          <w:sz w:val="20"/>
          <w:szCs w:val="20"/>
        </w:rPr>
        <w:t xml:space="preserve"> (1.80 kg)</w:t>
      </w:r>
    </w:p>
    <w:p w14:paraId="573B13C3"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Advanced thermal management, </w:t>
      </w:r>
      <w:proofErr w:type="spellStart"/>
      <w:r w:rsidRPr="185DD110">
        <w:rPr>
          <w:rFonts w:ascii="Arial" w:hAnsi="Arial" w:cs="Arial"/>
          <w:color w:val="000000" w:themeColor="text1"/>
          <w:sz w:val="20"/>
          <w:szCs w:val="20"/>
        </w:rPr>
        <w:t>withDual</w:t>
      </w:r>
      <w:proofErr w:type="spellEnd"/>
      <w:r w:rsidRPr="185DD110">
        <w:rPr>
          <w:rFonts w:ascii="Arial" w:hAnsi="Arial" w:cs="Arial"/>
          <w:color w:val="000000" w:themeColor="text1"/>
          <w:sz w:val="20"/>
          <w:szCs w:val="20"/>
        </w:rPr>
        <w:t xml:space="preserve"> Opposing Output (DOO) fan and User Selectable Thermal Tables</w:t>
      </w:r>
    </w:p>
    <w:p w14:paraId="1072172B"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Pro2 ID keyboard with an optional backlight and a 10-key number pad</w:t>
      </w:r>
    </w:p>
    <w:p w14:paraId="03EF7709"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Large glass-like, multi-touch </w:t>
      </w:r>
      <w:proofErr w:type="spellStart"/>
      <w:r w:rsidRPr="185DD110">
        <w:rPr>
          <w:rFonts w:ascii="Arial" w:hAnsi="Arial" w:cs="Arial"/>
          <w:color w:val="000000" w:themeColor="text1"/>
          <w:sz w:val="20"/>
          <w:szCs w:val="20"/>
        </w:rPr>
        <w:t>clickpad</w:t>
      </w:r>
      <w:proofErr w:type="spellEnd"/>
    </w:p>
    <w:p w14:paraId="14B64068"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Up to 6-cell, 97 </w:t>
      </w:r>
      <w:proofErr w:type="spellStart"/>
      <w:r w:rsidRPr="185DD110">
        <w:rPr>
          <w:rFonts w:ascii="Arial" w:hAnsi="Arial" w:cs="Arial"/>
          <w:color w:val="000000" w:themeColor="text1"/>
          <w:sz w:val="20"/>
          <w:szCs w:val="20"/>
        </w:rPr>
        <w:t>Whr</w:t>
      </w:r>
      <w:proofErr w:type="spellEnd"/>
      <w:r w:rsidRPr="185DD110">
        <w:rPr>
          <w:rFonts w:ascii="Arial" w:hAnsi="Arial" w:cs="Arial"/>
          <w:color w:val="000000" w:themeColor="text1"/>
          <w:sz w:val="20"/>
          <w:szCs w:val="20"/>
        </w:rPr>
        <w:t xml:space="preserve">, </w:t>
      </w:r>
      <w:proofErr w:type="spellStart"/>
      <w:r w:rsidRPr="185DD110">
        <w:rPr>
          <w:rFonts w:ascii="Arial" w:hAnsi="Arial" w:cs="Arial"/>
          <w:color w:val="000000" w:themeColor="text1"/>
          <w:sz w:val="20"/>
          <w:szCs w:val="20"/>
        </w:rPr>
        <w:t>ExpressCharge</w:t>
      </w:r>
      <w:proofErr w:type="spellEnd"/>
    </w:p>
    <w:p w14:paraId="2ED188BC"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15.6” display with up to FHD 100% sRGB, 400 nits, </w:t>
      </w:r>
      <w:proofErr w:type="spellStart"/>
      <w:r w:rsidRPr="185DD110">
        <w:rPr>
          <w:rFonts w:ascii="Arial" w:hAnsi="Arial" w:cs="Arial"/>
          <w:color w:val="000000" w:themeColor="text1"/>
          <w:sz w:val="20"/>
          <w:szCs w:val="20"/>
        </w:rPr>
        <w:t>PremierColor</w:t>
      </w:r>
      <w:proofErr w:type="spellEnd"/>
      <w:r w:rsidRPr="185DD110">
        <w:rPr>
          <w:rFonts w:ascii="Arial" w:hAnsi="Arial" w:cs="Arial"/>
          <w:color w:val="000000" w:themeColor="text1"/>
          <w:sz w:val="20"/>
          <w:szCs w:val="20"/>
        </w:rPr>
        <w:t xml:space="preserve">, Touch and </w:t>
      </w:r>
      <w:proofErr w:type="spellStart"/>
      <w:r w:rsidRPr="185DD110">
        <w:rPr>
          <w:rFonts w:ascii="Arial" w:hAnsi="Arial" w:cs="Arial"/>
          <w:color w:val="000000" w:themeColor="text1"/>
          <w:sz w:val="20"/>
          <w:szCs w:val="20"/>
        </w:rPr>
        <w:t>ComfortView</w:t>
      </w:r>
      <w:proofErr w:type="spellEnd"/>
      <w:r w:rsidRPr="185DD110">
        <w:rPr>
          <w:rFonts w:ascii="Arial" w:hAnsi="Arial" w:cs="Arial"/>
          <w:color w:val="000000" w:themeColor="text1"/>
          <w:sz w:val="20"/>
          <w:szCs w:val="20"/>
        </w:rPr>
        <w:t xml:space="preserve"> Plus, Low blue light (LBL) and super Low Power (SLP)</w:t>
      </w:r>
    </w:p>
    <w:p w14:paraId="37775B8E"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Optional Finger Reader, integrated with power button Windows Hello compatible</w:t>
      </w:r>
    </w:p>
    <w:p w14:paraId="79002675"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Optional mobile broadband 4G LTE or 5G</w:t>
      </w:r>
    </w:p>
    <w:p w14:paraId="15D04879"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Up to </w:t>
      </w:r>
      <w:proofErr w:type="spellStart"/>
      <w:r w:rsidRPr="185DD110">
        <w:rPr>
          <w:rFonts w:ascii="Arial" w:hAnsi="Arial" w:cs="Arial"/>
          <w:color w:val="000000" w:themeColor="text1"/>
          <w:sz w:val="20"/>
          <w:szCs w:val="20"/>
        </w:rPr>
        <w:t>WiFi</w:t>
      </w:r>
      <w:proofErr w:type="spellEnd"/>
      <w:r w:rsidRPr="185DD110">
        <w:rPr>
          <w:rFonts w:ascii="Arial" w:hAnsi="Arial" w:cs="Arial"/>
          <w:color w:val="000000" w:themeColor="text1"/>
          <w:sz w:val="20"/>
          <w:szCs w:val="20"/>
        </w:rPr>
        <w:t xml:space="preserve"> 6E (6 if 6E unavailable), Bluetooth 5.3</w:t>
      </w:r>
    </w:p>
    <w:p w14:paraId="72790812"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Titan Gray</w:t>
      </w:r>
    </w:p>
    <w:p w14:paraId="28378AA2"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Intelligent performance - Latest professional grade components with up to Intel’s 13th Gen Core i9, 14 Cores (6P+8E) processor (45W), NVIDIA RTX 2000 Ada Generation graphics (8GB), Gen 4 PCIe M.2 SSD (up to 4TB) storage, and up to 64GB of 4800 MT/s DDR5 memory (dual channel)</w:t>
      </w:r>
    </w:p>
    <w:p w14:paraId="75CE387F"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Wide variety of ports and input connections - (2) Thunderbolt 4 Type C, (2) USB 3.2 Gen 1 (1x power enabled), HDMI 2.0, RJ-45, universal audio port, microSD-card slot, nano-sim slot (for </w:t>
      </w:r>
      <w:r w:rsidRPr="185DD110">
        <w:rPr>
          <w:rFonts w:ascii="Arial" w:hAnsi="Arial" w:cs="Arial"/>
          <w:color w:val="000000" w:themeColor="text1"/>
          <w:sz w:val="20"/>
          <w:szCs w:val="20"/>
        </w:rPr>
        <w:lastRenderedPageBreak/>
        <w:t xml:space="preserve">WWAN configurations only), Smart Card (optional), Fingerprint reader (optional) </w:t>
      </w:r>
      <w:proofErr w:type="spellStart"/>
      <w:r w:rsidRPr="185DD110">
        <w:rPr>
          <w:rFonts w:ascii="Arial" w:hAnsi="Arial" w:cs="Arial"/>
          <w:color w:val="000000" w:themeColor="text1"/>
          <w:sz w:val="20"/>
          <w:szCs w:val="20"/>
        </w:rPr>
        <w:t>ExpressCharge</w:t>
      </w:r>
      <w:proofErr w:type="spellEnd"/>
      <w:r w:rsidRPr="185DD110">
        <w:rPr>
          <w:rFonts w:ascii="Arial" w:hAnsi="Arial" w:cs="Arial"/>
          <w:color w:val="000000" w:themeColor="text1"/>
          <w:sz w:val="20"/>
          <w:szCs w:val="20"/>
        </w:rPr>
        <w:t xml:space="preserve"> charges 80% in 1 hour+, charging 35% in 22 min++</w:t>
      </w:r>
    </w:p>
    <w:p w14:paraId="035A6391" w14:textId="77777777" w:rsidR="00361169" w:rsidRDefault="00361169" w:rsidP="0036116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Mission Critical Reliability and Security</w:t>
      </w:r>
    </w:p>
    <w:p w14:paraId="3DAA55DE"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Independent Software Vendor (ISV) Certified. This provides peace of mind knowing that Dell works with many independent software vendors (ISVs) to provide an exceptional, seamless user experience. To Dell, it means hundreds of engineering man-hours and rigorous testing that have been poured into Dell Precision workstations to optimize performance and reliability with leading industry applications</w:t>
      </w:r>
    </w:p>
    <w:p w14:paraId="4AACF539"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Tested to US military specifications to guarantee durability (MIL-STD tested)</w:t>
      </w:r>
    </w:p>
    <w:p w14:paraId="684861CC"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FIPS certified fingerprint and smartcard readers (optional)</w:t>
      </w:r>
    </w:p>
    <w:p w14:paraId="3BDCC400"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Intelligent privacy and enhanced contextual privacy through camera</w:t>
      </w:r>
    </w:p>
    <w:p w14:paraId="1F57F544" w14:textId="77777777" w:rsidR="00361169" w:rsidRDefault="00361169" w:rsidP="0036116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Immersive Productivity and Design</w:t>
      </w:r>
    </w:p>
    <w:p w14:paraId="0C68ED33"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Exceptional battery life helps keep you productive, while </w:t>
      </w:r>
      <w:proofErr w:type="spellStart"/>
      <w:r w:rsidRPr="185DD110">
        <w:rPr>
          <w:rFonts w:ascii="Arial" w:hAnsi="Arial" w:cs="Arial"/>
          <w:color w:val="000000" w:themeColor="text1"/>
          <w:sz w:val="20"/>
          <w:szCs w:val="20"/>
        </w:rPr>
        <w:t>ExpressCharge</w:t>
      </w:r>
      <w:proofErr w:type="spellEnd"/>
      <w:r w:rsidRPr="185DD110">
        <w:rPr>
          <w:rFonts w:ascii="Arial" w:hAnsi="Arial" w:cs="Arial"/>
          <w:color w:val="000000" w:themeColor="text1"/>
          <w:sz w:val="20"/>
          <w:szCs w:val="20"/>
        </w:rPr>
        <w:t xml:space="preserve"> and </w:t>
      </w:r>
      <w:proofErr w:type="spellStart"/>
      <w:r w:rsidRPr="185DD110">
        <w:rPr>
          <w:rFonts w:ascii="Arial" w:hAnsi="Arial" w:cs="Arial"/>
          <w:color w:val="000000" w:themeColor="text1"/>
          <w:sz w:val="20"/>
          <w:szCs w:val="20"/>
        </w:rPr>
        <w:t>ExpressCharge</w:t>
      </w:r>
      <w:proofErr w:type="spellEnd"/>
      <w:r w:rsidRPr="185DD110">
        <w:rPr>
          <w:rFonts w:ascii="Arial" w:hAnsi="Arial" w:cs="Arial"/>
          <w:color w:val="000000" w:themeColor="text1"/>
          <w:sz w:val="20"/>
          <w:szCs w:val="20"/>
        </w:rPr>
        <w:t xml:space="preserve"> Boost gets you recharged quickly</w:t>
      </w:r>
    </w:p>
    <w:p w14:paraId="3060798C"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Has up to 5G mobile broadband, FirstNet Certified, Wi-Fi 6E (6 if 6E unavailable) and Bluetooth for flexible connectivity options</w:t>
      </w:r>
    </w:p>
    <w:p w14:paraId="0023B64C" w14:textId="77777777" w:rsidR="00361169" w:rsidRDefault="00361169" w:rsidP="0036116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Dell Optimizer for Precision - Where Productivity Meets Intelligence</w:t>
      </w:r>
    </w:p>
    <w:p w14:paraId="75152B31" w14:textId="77777777" w:rsidR="00361169" w:rsidRDefault="00361169" w:rsidP="185DD110">
      <w:pPr>
        <w:pStyle w:val="NormalWeb"/>
        <w:shd w:val="clear" w:color="auto" w:fill="FFFFFF" w:themeFill="background1"/>
        <w:spacing w:before="120" w:beforeAutospacing="0" w:after="80" w:afterAutospacing="0" w:line="240" w:lineRule="atLeast"/>
        <w:rPr>
          <w:rFonts w:ascii="Arial" w:hAnsi="Arial" w:cs="Arial"/>
          <w:color w:val="000000"/>
          <w:sz w:val="20"/>
          <w:szCs w:val="20"/>
        </w:rPr>
      </w:pPr>
      <w:r w:rsidRPr="185DD110">
        <w:rPr>
          <w:rFonts w:ascii="Arial" w:hAnsi="Arial" w:cs="Arial"/>
          <w:color w:val="000000" w:themeColor="text1"/>
          <w:sz w:val="20"/>
          <w:szCs w:val="20"/>
        </w:rPr>
        <w:t xml:space="preserve">Dell Optimizer lets you accomplish anything with built-in intelligence that learns and adapts to the way you work. Elevate your work </w:t>
      </w:r>
      <w:proofErr w:type="gramStart"/>
      <w:r w:rsidRPr="185DD110">
        <w:rPr>
          <w:rFonts w:ascii="Arial" w:hAnsi="Arial" w:cs="Arial"/>
          <w:color w:val="000000" w:themeColor="text1"/>
          <w:sz w:val="20"/>
          <w:szCs w:val="20"/>
        </w:rPr>
        <w:t>on</w:t>
      </w:r>
      <w:proofErr w:type="gramEnd"/>
      <w:r w:rsidRPr="185DD110">
        <w:rPr>
          <w:rFonts w:ascii="Arial" w:hAnsi="Arial" w:cs="Arial"/>
          <w:color w:val="000000" w:themeColor="text1"/>
          <w:sz w:val="20"/>
          <w:szCs w:val="20"/>
        </w:rPr>
        <w:t xml:space="preserve"> the field with personalized performance extending from your Precision Mobile Workstation to the other Dell devices you use.</w:t>
      </w:r>
    </w:p>
    <w:p w14:paraId="4826EFBD"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An intelligent ecosystem: Enjoy easy pairing and management of your Dell monitors and accessories with the integration of Dell Display Manager and Dell Peripheral Manager.</w:t>
      </w:r>
    </w:p>
    <w:p w14:paraId="18C7EDF8"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Extended power: </w:t>
      </w:r>
      <w:proofErr w:type="spellStart"/>
      <w:r w:rsidRPr="185DD110">
        <w:rPr>
          <w:rFonts w:ascii="Arial" w:hAnsi="Arial" w:cs="Arial"/>
          <w:color w:val="000000" w:themeColor="text1"/>
          <w:sz w:val="20"/>
          <w:szCs w:val="20"/>
        </w:rPr>
        <w:t>ExpressCharge</w:t>
      </w:r>
      <w:proofErr w:type="spellEnd"/>
      <w:r w:rsidRPr="185DD110">
        <w:rPr>
          <w:rFonts w:ascii="Arial" w:hAnsi="Arial" w:cs="Arial"/>
          <w:color w:val="000000" w:themeColor="text1"/>
          <w:sz w:val="20"/>
          <w:szCs w:val="20"/>
        </w:rPr>
        <w:t xml:space="preserve"> analyzes your power usage habits to improve PC battery utilization and extends run times by charging your system faster when you need a boost in power.</w:t>
      </w:r>
    </w:p>
    <w:p w14:paraId="4901016F" w14:textId="77777777" w:rsidR="00361169" w:rsidRDefault="00361169" w:rsidP="185DD110">
      <w:pPr>
        <w:pStyle w:val="NormalWeb"/>
        <w:shd w:val="clear" w:color="auto" w:fill="FFFFFF" w:themeFill="background1"/>
        <w:spacing w:before="80" w:beforeAutospacing="0" w:after="60" w:afterAutospacing="0" w:line="240" w:lineRule="atLeast"/>
        <w:ind w:left="567" w:hanging="283"/>
        <w:rPr>
          <w:rFonts w:ascii="Arial" w:hAnsi="Arial" w:cs="Arial"/>
          <w:color w:val="000000"/>
          <w:sz w:val="20"/>
          <w:szCs w:val="20"/>
        </w:rPr>
      </w:pPr>
      <w:r w:rsidRPr="185DD110">
        <w:rPr>
          <w:rFonts w:ascii="Arial" w:hAnsi="Arial" w:cs="Arial"/>
          <w:color w:val="808080" w:themeColor="background1" w:themeShade="80"/>
          <w:sz w:val="20"/>
          <w:szCs w:val="20"/>
        </w:rPr>
        <w:t>●</w:t>
      </w:r>
      <w:r w:rsidRPr="185DD110">
        <w:rPr>
          <w:color w:val="000000" w:themeColor="text1"/>
          <w:sz w:val="14"/>
          <w:szCs w:val="14"/>
        </w:rPr>
        <w:t>     </w:t>
      </w:r>
      <w:r w:rsidRPr="185DD110">
        <w:rPr>
          <w:rFonts w:ascii="Arial" w:hAnsi="Arial" w:cs="Arial"/>
          <w:color w:val="000000" w:themeColor="text1"/>
          <w:sz w:val="20"/>
          <w:szCs w:val="20"/>
        </w:rPr>
        <w:t xml:space="preserve">Improved app performance: </w:t>
      </w:r>
      <w:proofErr w:type="spellStart"/>
      <w:r w:rsidRPr="185DD110">
        <w:rPr>
          <w:rFonts w:ascii="Arial" w:hAnsi="Arial" w:cs="Arial"/>
          <w:color w:val="000000" w:themeColor="text1"/>
          <w:sz w:val="20"/>
          <w:szCs w:val="20"/>
        </w:rPr>
        <w:t>ExpressResponse</w:t>
      </w:r>
      <w:proofErr w:type="spellEnd"/>
      <w:r w:rsidRPr="185DD110">
        <w:rPr>
          <w:rFonts w:ascii="Arial" w:hAnsi="Arial" w:cs="Arial"/>
          <w:color w:val="000000" w:themeColor="text1"/>
          <w:sz w:val="20"/>
          <w:szCs w:val="20"/>
        </w:rPr>
        <w:t xml:space="preserve"> analyzes how you use your preferred apps to boost performance.</w:t>
      </w:r>
    </w:p>
    <w:p w14:paraId="46A0DDF5"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Be heard in the field: In busy, noisy environments, Intelligent Audio delivers sound and mic enhancements and reduces background noise using neural noise cancellation and voice isolation technology. need a boost in power.</w:t>
      </w:r>
    </w:p>
    <w:p w14:paraId="246FE9A8"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 xml:space="preserve">Simplified manageability: Elevate work experience with an easy-to-manage application that provides </w:t>
      </w:r>
      <w:proofErr w:type="gramStart"/>
      <w:r>
        <w:rPr>
          <w:rFonts w:ascii="Arial" w:hAnsi="Arial" w:cs="Arial"/>
          <w:color w:val="000000"/>
          <w:sz w:val="20"/>
          <w:szCs w:val="20"/>
        </w:rPr>
        <w:t>a seamless</w:t>
      </w:r>
      <w:proofErr w:type="gramEnd"/>
      <w:r>
        <w:rPr>
          <w:rFonts w:ascii="Arial" w:hAnsi="Arial" w:cs="Arial"/>
          <w:color w:val="000000"/>
          <w:sz w:val="20"/>
          <w:szCs w:val="20"/>
        </w:rPr>
        <w:t xml:space="preserve"> experience for both end-users and IT decision-makers.</w:t>
      </w:r>
    </w:p>
    <w:p w14:paraId="746389DA" w14:textId="77777777" w:rsidR="00361169" w:rsidRDefault="00361169" w:rsidP="00361169">
      <w:pPr>
        <w:pStyle w:val="NormalWeb"/>
        <w:shd w:val="clear" w:color="auto" w:fill="FFFFFF"/>
        <w:spacing w:before="80" w:beforeAutospacing="0" w:after="60" w:afterAutospacing="0" w:line="240" w:lineRule="atLeast"/>
        <w:ind w:left="567" w:hanging="283"/>
        <w:rPr>
          <w:rFonts w:ascii="Arial" w:hAnsi="Arial" w:cs="Arial"/>
          <w:color w:val="000000"/>
          <w:sz w:val="20"/>
          <w:szCs w:val="20"/>
        </w:rPr>
      </w:pPr>
      <w:r>
        <w:rPr>
          <w:rFonts w:ascii="Arial" w:hAnsi="Arial" w:cs="Arial"/>
          <w:color w:val="808080"/>
          <w:sz w:val="20"/>
          <w:szCs w:val="20"/>
        </w:rPr>
        <w:t>●</w:t>
      </w:r>
      <w:r>
        <w:rPr>
          <w:color w:val="000000"/>
          <w:sz w:val="14"/>
          <w:szCs w:val="14"/>
        </w:rPr>
        <w:t>     </w:t>
      </w:r>
      <w:r>
        <w:rPr>
          <w:rFonts w:ascii="Arial" w:hAnsi="Arial" w:cs="Arial"/>
          <w:color w:val="000000"/>
          <w:sz w:val="20"/>
          <w:szCs w:val="20"/>
        </w:rPr>
        <w:t xml:space="preserve">Unmatched connectivity: </w:t>
      </w:r>
      <w:proofErr w:type="spellStart"/>
      <w:r>
        <w:rPr>
          <w:rFonts w:ascii="Arial" w:hAnsi="Arial" w:cs="Arial"/>
          <w:color w:val="000000"/>
          <w:sz w:val="20"/>
          <w:szCs w:val="20"/>
        </w:rPr>
        <w:t>ExpressConnect</w:t>
      </w:r>
      <w:proofErr w:type="spellEnd"/>
      <w:r>
        <w:rPr>
          <w:rFonts w:ascii="Arial" w:hAnsi="Arial" w:cs="Arial"/>
          <w:color w:val="000000"/>
          <w:sz w:val="20"/>
          <w:szCs w:val="20"/>
        </w:rPr>
        <w:t xml:space="preserve"> provides the world’s first simultaneous multi-network connection</w:t>
      </w:r>
      <w:hyperlink r:id="rId76" w:anchor="_ftn1" w:history="1">
        <w:r>
          <w:rPr>
            <w:rStyle w:val="Hyperlink"/>
            <w:rFonts w:cs="Arial"/>
            <w:color w:val="000000"/>
            <w:sz w:val="13"/>
            <w:szCs w:val="13"/>
            <w:vertAlign w:val="superscript"/>
          </w:rPr>
          <w:t>[1]</w:t>
        </w:r>
      </w:hyperlink>
      <w:r>
        <w:rPr>
          <w:rFonts w:ascii="Arial" w:hAnsi="Arial" w:cs="Arial"/>
          <w:color w:val="000000"/>
          <w:sz w:val="20"/>
          <w:szCs w:val="20"/>
        </w:rPr>
        <w:t> that joins the best network available and provides faster download speeds.</w:t>
      </w:r>
    </w:p>
    <w:p w14:paraId="29AC5666" w14:textId="77777777" w:rsidR="00361169" w:rsidRDefault="00361169" w:rsidP="00361169">
      <w:pPr>
        <w:pStyle w:val="NormalWeb"/>
        <w:shd w:val="clear" w:color="auto" w:fill="FFFFFF"/>
        <w:spacing w:before="120" w:beforeAutospacing="0" w:after="120" w:afterAutospacing="0"/>
        <w:rPr>
          <w:rFonts w:ascii="Arial" w:hAnsi="Arial" w:cs="Arial"/>
          <w:color w:val="000000"/>
        </w:rPr>
      </w:pPr>
      <w:r>
        <w:rPr>
          <w:rFonts w:ascii="Arial" w:hAnsi="Arial" w:cs="Arial"/>
          <w:color w:val="0672CB"/>
        </w:rPr>
        <w:t>Technical Specifications &amp; Additional Resources</w:t>
      </w:r>
    </w:p>
    <w:p w14:paraId="537B579A" w14:textId="77777777" w:rsidR="00361169" w:rsidRDefault="00361169" w:rsidP="00361169">
      <w:pPr>
        <w:pStyle w:val="NormalWeb"/>
        <w:shd w:val="clear" w:color="auto" w:fill="FFFFFF"/>
        <w:spacing w:before="0" w:beforeAutospacing="0" w:after="160" w:afterAutospacing="0"/>
        <w:rPr>
          <w:rFonts w:ascii="Arial" w:hAnsi="Arial" w:cs="Arial"/>
          <w:color w:val="000000"/>
          <w:sz w:val="22"/>
          <w:szCs w:val="22"/>
        </w:rPr>
      </w:pPr>
      <w:hyperlink r:id="rId77" w:history="1">
        <w:r>
          <w:rPr>
            <w:rStyle w:val="Hyperlink"/>
            <w:rFonts w:cs="Arial"/>
            <w:szCs w:val="20"/>
          </w:rPr>
          <w:t>Precision 3581 Mobile Workstation Spec Sheet</w:t>
        </w:r>
      </w:hyperlink>
    </w:p>
    <w:p w14:paraId="3DDC92E6" w14:textId="77777777" w:rsidR="00361169" w:rsidRDefault="00361169" w:rsidP="00361169">
      <w:pPr>
        <w:pStyle w:val="NormalWeb"/>
        <w:shd w:val="clear" w:color="auto" w:fill="FFFFFF"/>
        <w:spacing w:before="0" w:beforeAutospacing="0" w:after="160" w:afterAutospacing="0"/>
        <w:rPr>
          <w:rFonts w:ascii="Arial" w:hAnsi="Arial" w:cs="Arial"/>
          <w:color w:val="000000"/>
          <w:sz w:val="22"/>
          <w:szCs w:val="22"/>
        </w:rPr>
      </w:pPr>
      <w:hyperlink r:id="rId78" w:history="1">
        <w:r>
          <w:rPr>
            <w:rStyle w:val="Hyperlink"/>
            <w:rFonts w:cs="Arial"/>
            <w:szCs w:val="20"/>
          </w:rPr>
          <w:t>Precision Mobile Workstation Portfolio</w:t>
        </w:r>
      </w:hyperlink>
    </w:p>
    <w:p w14:paraId="25CCF208" w14:textId="77777777" w:rsidR="007B1BF9" w:rsidRDefault="007B1BF9" w:rsidP="007B1BF9">
      <w:pPr>
        <w:pStyle w:val="NormalWeb"/>
        <w:shd w:val="clear" w:color="auto" w:fill="FFFFFF"/>
        <w:spacing w:before="0" w:beforeAutospacing="0" w:after="160" w:afterAutospacing="0"/>
        <w:rPr>
          <w:rFonts w:ascii="Arial" w:hAnsi="Arial" w:cs="Arial"/>
          <w:color w:val="000000"/>
          <w:sz w:val="22"/>
          <w:szCs w:val="22"/>
        </w:rPr>
      </w:pPr>
    </w:p>
    <w:p w14:paraId="35242517" w14:textId="77777777" w:rsidR="007B1BF9" w:rsidRDefault="007B1BF9" w:rsidP="007B1BF9">
      <w:pPr>
        <w:pStyle w:val="NormalWeb"/>
        <w:shd w:val="clear" w:color="auto" w:fill="FFFFFF"/>
        <w:spacing w:before="120" w:beforeAutospacing="0" w:after="80" w:afterAutospacing="0" w:line="240" w:lineRule="atLeast"/>
        <w:rPr>
          <w:rFonts w:ascii="Arial" w:hAnsi="Arial" w:cs="Arial"/>
          <w:color w:val="000000"/>
          <w:sz w:val="20"/>
          <w:szCs w:val="20"/>
        </w:rPr>
      </w:pPr>
      <w:r>
        <w:rPr>
          <w:rFonts w:ascii="Arial" w:hAnsi="Arial" w:cs="Arial"/>
          <w:color w:val="000000"/>
          <w:sz w:val="20"/>
          <w:szCs w:val="20"/>
        </w:rPr>
        <w:t> </w:t>
      </w:r>
    </w:p>
    <w:p w14:paraId="390E4F27" w14:textId="77777777" w:rsidR="000972E7" w:rsidRPr="000972E7" w:rsidRDefault="000972E7" w:rsidP="000972E7">
      <w:pPr>
        <w:pStyle w:val="DBBody"/>
      </w:pPr>
    </w:p>
    <w:p w14:paraId="67A4055E" w14:textId="13CE4CF5" w:rsidR="000972E7" w:rsidRDefault="000972E7">
      <w:pPr>
        <w:spacing w:after="0" w:line="240" w:lineRule="auto"/>
        <w:rPr>
          <w:sz w:val="20"/>
          <w:szCs w:val="24"/>
          <w:lang w:eastAsia="en-US"/>
        </w:rPr>
      </w:pPr>
      <w:r>
        <w:br w:type="page"/>
      </w:r>
    </w:p>
    <w:p w14:paraId="6C6AFDC9" w14:textId="2524E5ED" w:rsidR="000972E7" w:rsidRDefault="0092247F" w:rsidP="000972E7">
      <w:pPr>
        <w:pStyle w:val="DHHeading1"/>
      </w:pPr>
      <w:bookmarkStart w:id="24" w:name="_Toc161930386"/>
      <w:r>
        <w:lastRenderedPageBreak/>
        <w:t>Service and Support</w:t>
      </w:r>
      <w:bookmarkEnd w:id="24"/>
    </w:p>
    <w:p w14:paraId="19159C1D" w14:textId="6027449B" w:rsidR="007B4B8E" w:rsidRPr="007B4B8E" w:rsidRDefault="007B4B8E" w:rsidP="007B4B8E">
      <w:pPr>
        <w:shd w:val="clear" w:color="auto" w:fill="FFFFFF"/>
        <w:spacing w:before="120" w:after="120" w:line="240" w:lineRule="auto"/>
        <w:rPr>
          <w:rFonts w:cs="Arial"/>
          <w:color w:val="000000"/>
          <w:sz w:val="20"/>
          <w:szCs w:val="20"/>
          <w:lang w:eastAsia="zh-CN"/>
        </w:rPr>
      </w:pPr>
      <w:proofErr w:type="spellStart"/>
      <w:r w:rsidRPr="007B4B8E">
        <w:rPr>
          <w:rFonts w:cs="Arial"/>
          <w:b/>
          <w:bCs/>
          <w:color w:val="0672CB"/>
          <w:sz w:val="28"/>
          <w:szCs w:val="28"/>
          <w:lang w:eastAsia="zh-CN"/>
        </w:rPr>
        <w:t>ProDeploy</w:t>
      </w:r>
      <w:proofErr w:type="spellEnd"/>
      <w:r w:rsidRPr="007B4B8E">
        <w:rPr>
          <w:rFonts w:cs="Arial"/>
          <w:b/>
          <w:bCs/>
          <w:color w:val="0672CB"/>
          <w:sz w:val="28"/>
          <w:szCs w:val="28"/>
          <w:lang w:eastAsia="zh-CN"/>
        </w:rPr>
        <w:t xml:space="preserve"> Client Suite</w:t>
      </w:r>
      <w:r w:rsidR="0078631F">
        <w:rPr>
          <w:rFonts w:cs="Arial"/>
          <w:b/>
          <w:bCs/>
          <w:color w:val="0672CB"/>
          <w:sz w:val="28"/>
          <w:szCs w:val="28"/>
          <w:lang w:eastAsia="zh-CN"/>
        </w:rPr>
        <w:t xml:space="preserve">- </w:t>
      </w:r>
      <w:r w:rsidR="0078631F" w:rsidRPr="0078631F">
        <w:rPr>
          <w:rFonts w:cs="Arial"/>
          <w:b/>
          <w:bCs/>
          <w:color w:val="0672CB"/>
          <w:sz w:val="20"/>
          <w:szCs w:val="20"/>
          <w:lang w:eastAsia="zh-CN"/>
        </w:rPr>
        <w:t xml:space="preserve">Please refer to </w:t>
      </w:r>
      <w:proofErr w:type="gramStart"/>
      <w:r w:rsidR="0078631F" w:rsidRPr="0078631F">
        <w:rPr>
          <w:rFonts w:cs="Arial"/>
          <w:b/>
          <w:bCs/>
          <w:color w:val="0672CB"/>
          <w:sz w:val="20"/>
          <w:szCs w:val="20"/>
          <w:lang w:eastAsia="zh-CN"/>
        </w:rPr>
        <w:t>attachment</w:t>
      </w:r>
      <w:proofErr w:type="gramEnd"/>
      <w:r w:rsidR="0078631F" w:rsidRPr="0078631F">
        <w:rPr>
          <w:rFonts w:cs="Arial"/>
          <w:b/>
          <w:bCs/>
          <w:color w:val="0672CB"/>
          <w:sz w:val="20"/>
          <w:szCs w:val="20"/>
          <w:lang w:eastAsia="zh-CN"/>
        </w:rPr>
        <w:t xml:space="preserve"> section for full information.</w:t>
      </w:r>
    </w:p>
    <w:p w14:paraId="6D12BCA7" w14:textId="77777777" w:rsidR="007B4B8E" w:rsidRPr="007B4B8E" w:rsidRDefault="007B4B8E" w:rsidP="007B4B8E">
      <w:pPr>
        <w:shd w:val="clear" w:color="auto" w:fill="FFFFFF"/>
        <w:spacing w:before="120" w:after="80" w:line="240" w:lineRule="atLeast"/>
        <w:rPr>
          <w:rFonts w:cs="Arial"/>
          <w:color w:val="000000"/>
          <w:sz w:val="20"/>
          <w:szCs w:val="20"/>
          <w:lang w:eastAsia="zh-CN"/>
        </w:rPr>
      </w:pPr>
      <w:bookmarkStart w:id="25" w:name="_Hlk117000039"/>
      <w:r w:rsidRPr="007B4B8E">
        <w:rPr>
          <w:rFonts w:cs="Arial"/>
          <w:b/>
          <w:bCs/>
          <w:color w:val="0672CB"/>
          <w:sz w:val="20"/>
          <w:szCs w:val="20"/>
          <w:u w:val="single"/>
          <w:lang w:eastAsia="zh-CN"/>
        </w:rPr>
        <w:t xml:space="preserve">Deploy PCs with cloud-based services </w:t>
      </w:r>
      <w:proofErr w:type="gramStart"/>
      <w:r w:rsidRPr="007B4B8E">
        <w:rPr>
          <w:rFonts w:cs="Arial"/>
          <w:b/>
          <w:bCs/>
          <w:color w:val="0672CB"/>
          <w:sz w:val="20"/>
          <w:szCs w:val="20"/>
          <w:u w:val="single"/>
          <w:lang w:eastAsia="zh-CN"/>
        </w:rPr>
        <w:t>offering</w:t>
      </w:r>
      <w:proofErr w:type="gramEnd"/>
      <w:r w:rsidRPr="007B4B8E">
        <w:rPr>
          <w:rFonts w:cs="Arial"/>
          <w:b/>
          <w:bCs/>
          <w:color w:val="0672CB"/>
          <w:sz w:val="20"/>
          <w:szCs w:val="20"/>
          <w:u w:val="single"/>
          <w:lang w:eastAsia="zh-CN"/>
        </w:rPr>
        <w:t xml:space="preserve"> greater speed, less effort, and more flexibility for an exceptional </w:t>
      </w:r>
      <w:proofErr w:type="spellStart"/>
      <w:proofErr w:type="gramStart"/>
      <w:r w:rsidRPr="007B4B8E">
        <w:rPr>
          <w:rFonts w:cs="Arial"/>
          <w:b/>
          <w:bCs/>
          <w:color w:val="0672CB"/>
          <w:sz w:val="20"/>
          <w:szCs w:val="20"/>
          <w:u w:val="single"/>
          <w:lang w:eastAsia="zh-CN"/>
        </w:rPr>
        <w:t>enduser</w:t>
      </w:r>
      <w:proofErr w:type="spellEnd"/>
      <w:proofErr w:type="gramEnd"/>
      <w:r w:rsidRPr="007B4B8E">
        <w:rPr>
          <w:rFonts w:cs="Arial"/>
          <w:b/>
          <w:bCs/>
          <w:color w:val="0672CB"/>
          <w:sz w:val="20"/>
          <w:szCs w:val="20"/>
          <w:u w:val="single"/>
          <w:lang w:eastAsia="zh-CN"/>
        </w:rPr>
        <w:t xml:space="preserve"> experience.</w:t>
      </w:r>
      <w:bookmarkEnd w:id="25"/>
    </w:p>
    <w:p w14:paraId="02DC54BF" w14:textId="77777777" w:rsidR="007B4B8E" w:rsidRPr="007B4B8E" w:rsidRDefault="007B4B8E" w:rsidP="007B4B8E">
      <w:pPr>
        <w:shd w:val="clear" w:color="auto" w:fill="FFFFFF"/>
        <w:spacing w:before="120" w:after="80" w:line="240" w:lineRule="atLeast"/>
        <w:rPr>
          <w:rFonts w:cs="Arial"/>
          <w:color w:val="000000"/>
          <w:sz w:val="20"/>
          <w:szCs w:val="20"/>
          <w:lang w:eastAsia="zh-CN"/>
        </w:rPr>
      </w:pPr>
      <w:r w:rsidRPr="007B4B8E">
        <w:rPr>
          <w:rFonts w:cs="Arial"/>
          <w:color w:val="000000"/>
          <w:sz w:val="20"/>
          <w:szCs w:val="20"/>
          <w:lang w:eastAsia="zh-CN"/>
        </w:rPr>
        <w:t xml:space="preserve">With </w:t>
      </w:r>
      <w:proofErr w:type="spellStart"/>
      <w:r w:rsidRPr="007B4B8E">
        <w:rPr>
          <w:rFonts w:cs="Arial"/>
          <w:color w:val="000000"/>
          <w:sz w:val="20"/>
          <w:szCs w:val="20"/>
          <w:lang w:eastAsia="zh-CN"/>
        </w:rPr>
        <w:t>ProDeploy</w:t>
      </w:r>
      <w:proofErr w:type="spellEnd"/>
      <w:r w:rsidRPr="007B4B8E">
        <w:rPr>
          <w:rFonts w:cs="Arial"/>
          <w:color w:val="000000"/>
          <w:sz w:val="20"/>
          <w:szCs w:val="20"/>
          <w:lang w:eastAsia="zh-CN"/>
        </w:rPr>
        <w:t xml:space="preserve"> Client Suite you can get an end-to-end deployment which includes comprehensive project planning, 24x7 onsite installation and 30-day post-deployment configuration support. Or, if you only need a little help, we can handle the imaging and configuration tasks which will save your staff time once your new PCs arrive on site.</w:t>
      </w:r>
    </w:p>
    <w:tbl>
      <w:tblPr>
        <w:tblW w:w="10160" w:type="dxa"/>
        <w:shd w:val="clear" w:color="auto" w:fill="FFFFFF"/>
        <w:tblCellMar>
          <w:left w:w="0" w:type="dxa"/>
          <w:right w:w="0" w:type="dxa"/>
        </w:tblCellMar>
        <w:tblLook w:val="04A0" w:firstRow="1" w:lastRow="0" w:firstColumn="1" w:lastColumn="0" w:noHBand="0" w:noVBand="1"/>
      </w:tblPr>
      <w:tblGrid>
        <w:gridCol w:w="1367"/>
        <w:gridCol w:w="2374"/>
        <w:gridCol w:w="2220"/>
        <w:gridCol w:w="2154"/>
        <w:gridCol w:w="2045"/>
      </w:tblGrid>
      <w:tr w:rsidR="007B4B8E" w:rsidRPr="007B4B8E" w14:paraId="32124249" w14:textId="77777777" w:rsidTr="007B4B8E">
        <w:trPr>
          <w:trHeight w:val="420"/>
        </w:trPr>
        <w:tc>
          <w:tcPr>
            <w:tcW w:w="1064" w:type="dxa"/>
            <w:vMerge w:val="restart"/>
            <w:tcBorders>
              <w:bottom w:val="single" w:sz="8" w:space="0" w:color="0672CB"/>
            </w:tcBorders>
            <w:shd w:val="clear" w:color="auto" w:fill="FFFFFF"/>
            <w:tcMar>
              <w:top w:w="0" w:type="dxa"/>
              <w:left w:w="108" w:type="dxa"/>
              <w:bottom w:w="0" w:type="dxa"/>
              <w:right w:w="108" w:type="dxa"/>
            </w:tcMar>
            <w:vAlign w:val="center"/>
            <w:hideMark/>
          </w:tcPr>
          <w:p w14:paraId="59ABE373" w14:textId="77777777" w:rsidR="007B4B8E" w:rsidRPr="007B4B8E" w:rsidRDefault="007B4B8E" w:rsidP="007B4B8E">
            <w:pPr>
              <w:spacing w:after="0" w:line="240" w:lineRule="auto"/>
              <w:rPr>
                <w:rFonts w:cs="Arial"/>
                <w:color w:val="000000"/>
                <w:sz w:val="20"/>
                <w:szCs w:val="20"/>
                <w:lang w:eastAsia="zh-CN"/>
              </w:rPr>
            </w:pPr>
            <w:r w:rsidRPr="007B4B8E">
              <w:rPr>
                <w:rFonts w:ascii="Times New Roman" w:hAnsi="Times New Roman"/>
                <w:color w:val="000000"/>
                <w:sz w:val="20"/>
                <w:szCs w:val="20"/>
                <w:lang w:eastAsia="zh-CN"/>
              </w:rPr>
              <w:t> </w:t>
            </w:r>
          </w:p>
        </w:tc>
        <w:tc>
          <w:tcPr>
            <w:tcW w:w="2164" w:type="dxa"/>
            <w:vMerge w:val="restart"/>
            <w:tcBorders>
              <w:bottom w:val="single" w:sz="8" w:space="0" w:color="0672CB"/>
              <w:right w:val="single" w:sz="8" w:space="0" w:color="0672CB"/>
            </w:tcBorders>
            <w:shd w:val="clear" w:color="auto" w:fill="FFFFFF"/>
            <w:tcMar>
              <w:top w:w="0" w:type="dxa"/>
              <w:left w:w="108" w:type="dxa"/>
              <w:bottom w:w="0" w:type="dxa"/>
              <w:right w:w="98" w:type="dxa"/>
            </w:tcMar>
            <w:vAlign w:val="center"/>
            <w:hideMark/>
          </w:tcPr>
          <w:p w14:paraId="3241983C" w14:textId="77777777" w:rsidR="007B4B8E" w:rsidRPr="007B4B8E" w:rsidRDefault="007B4B8E" w:rsidP="007B4B8E">
            <w:pPr>
              <w:spacing w:after="0" w:line="240" w:lineRule="auto"/>
              <w:jc w:val="center"/>
              <w:rPr>
                <w:rFonts w:cs="Arial"/>
                <w:color w:val="000000"/>
                <w:sz w:val="20"/>
                <w:szCs w:val="20"/>
                <w:lang w:eastAsia="zh-CN"/>
              </w:rPr>
            </w:pPr>
            <w:r w:rsidRPr="007B4B8E">
              <w:rPr>
                <w:rFonts w:ascii="Times New Roman" w:hAnsi="Times New Roman"/>
                <w:color w:val="FFFFFF"/>
                <w:sz w:val="20"/>
                <w:szCs w:val="20"/>
                <w:lang w:eastAsia="zh-CN"/>
              </w:rPr>
              <w:t> </w:t>
            </w:r>
          </w:p>
        </w:tc>
        <w:tc>
          <w:tcPr>
            <w:tcW w:w="2024" w:type="dxa"/>
            <w:tcBorders>
              <w:right w:val="single" w:sz="8" w:space="0" w:color="FFFFFF"/>
            </w:tcBorders>
            <w:shd w:val="clear" w:color="auto" w:fill="808080"/>
            <w:tcMar>
              <w:top w:w="0" w:type="dxa"/>
              <w:left w:w="108" w:type="dxa"/>
              <w:bottom w:w="0" w:type="dxa"/>
              <w:right w:w="98" w:type="dxa"/>
            </w:tcMar>
            <w:vAlign w:val="center"/>
            <w:hideMark/>
          </w:tcPr>
          <w:p w14:paraId="1979FE08" w14:textId="77777777" w:rsidR="007B4B8E" w:rsidRPr="007B4B8E" w:rsidRDefault="007B4B8E" w:rsidP="007B4B8E">
            <w:pPr>
              <w:spacing w:after="0" w:line="240" w:lineRule="auto"/>
              <w:jc w:val="center"/>
              <w:rPr>
                <w:rFonts w:cs="Arial"/>
                <w:color w:val="000000"/>
                <w:sz w:val="20"/>
                <w:szCs w:val="20"/>
                <w:lang w:eastAsia="zh-CN"/>
              </w:rPr>
            </w:pPr>
            <w:proofErr w:type="spellStart"/>
            <w:r w:rsidRPr="007B4B8E">
              <w:rPr>
                <w:rFonts w:cs="Arial"/>
                <w:b/>
                <w:bCs/>
                <w:color w:val="FFFFFF"/>
                <w:sz w:val="20"/>
                <w:szCs w:val="20"/>
                <w:lang w:eastAsia="zh-CN"/>
              </w:rPr>
              <w:t>ProDeploy</w:t>
            </w:r>
            <w:proofErr w:type="spellEnd"/>
            <w:r w:rsidRPr="007B4B8E">
              <w:rPr>
                <w:rFonts w:cs="Arial"/>
                <w:b/>
                <w:bCs/>
                <w:color w:val="FFFFFF"/>
                <w:sz w:val="20"/>
                <w:szCs w:val="20"/>
                <w:lang w:eastAsia="zh-CN"/>
              </w:rPr>
              <w:t xml:space="preserve"> Essentials*</w:t>
            </w:r>
          </w:p>
        </w:tc>
        <w:tc>
          <w:tcPr>
            <w:tcW w:w="1964" w:type="dxa"/>
            <w:tcBorders>
              <w:right w:val="single" w:sz="8" w:space="0" w:color="FFFFFF"/>
            </w:tcBorders>
            <w:shd w:val="clear" w:color="auto" w:fill="0070C0"/>
            <w:tcMar>
              <w:top w:w="0" w:type="dxa"/>
              <w:left w:w="108" w:type="dxa"/>
              <w:bottom w:w="0" w:type="dxa"/>
              <w:right w:w="98" w:type="dxa"/>
            </w:tcMar>
            <w:vAlign w:val="center"/>
            <w:hideMark/>
          </w:tcPr>
          <w:p w14:paraId="78133046" w14:textId="77777777" w:rsidR="007B4B8E" w:rsidRPr="007B4B8E" w:rsidRDefault="007B4B8E" w:rsidP="007B4B8E">
            <w:pPr>
              <w:spacing w:after="0" w:line="240" w:lineRule="auto"/>
              <w:jc w:val="center"/>
              <w:rPr>
                <w:rFonts w:cs="Arial"/>
                <w:color w:val="000000"/>
                <w:sz w:val="20"/>
                <w:szCs w:val="20"/>
                <w:lang w:eastAsia="zh-CN"/>
              </w:rPr>
            </w:pPr>
            <w:proofErr w:type="spellStart"/>
            <w:r w:rsidRPr="007B4B8E">
              <w:rPr>
                <w:rFonts w:cs="Arial"/>
                <w:b/>
                <w:bCs/>
                <w:color w:val="FFFFFF"/>
                <w:sz w:val="20"/>
                <w:szCs w:val="20"/>
                <w:lang w:eastAsia="zh-CN"/>
              </w:rPr>
              <w:t>ProDeploy</w:t>
            </w:r>
            <w:proofErr w:type="spellEnd"/>
          </w:p>
        </w:tc>
        <w:tc>
          <w:tcPr>
            <w:tcW w:w="1864" w:type="dxa"/>
            <w:shd w:val="clear" w:color="auto" w:fill="17365D"/>
            <w:tcMar>
              <w:top w:w="0" w:type="dxa"/>
              <w:left w:w="108" w:type="dxa"/>
              <w:bottom w:w="0" w:type="dxa"/>
              <w:right w:w="108" w:type="dxa"/>
            </w:tcMar>
            <w:vAlign w:val="center"/>
            <w:hideMark/>
          </w:tcPr>
          <w:p w14:paraId="132FF68D" w14:textId="77777777" w:rsidR="007B4B8E" w:rsidRPr="007B4B8E" w:rsidRDefault="007B4B8E" w:rsidP="007B4B8E">
            <w:pPr>
              <w:spacing w:after="0" w:line="240" w:lineRule="auto"/>
              <w:jc w:val="center"/>
              <w:rPr>
                <w:rFonts w:cs="Arial"/>
                <w:color w:val="000000"/>
                <w:sz w:val="20"/>
                <w:szCs w:val="20"/>
                <w:lang w:eastAsia="zh-CN"/>
              </w:rPr>
            </w:pPr>
            <w:proofErr w:type="spellStart"/>
            <w:r w:rsidRPr="007B4B8E">
              <w:rPr>
                <w:rFonts w:cs="Arial"/>
                <w:b/>
                <w:bCs/>
                <w:color w:val="FFFFFF"/>
                <w:sz w:val="20"/>
                <w:szCs w:val="20"/>
                <w:lang w:eastAsia="zh-CN"/>
              </w:rPr>
              <w:t>ProDeploy</w:t>
            </w:r>
            <w:proofErr w:type="spellEnd"/>
            <w:r w:rsidRPr="007B4B8E">
              <w:rPr>
                <w:rFonts w:cs="Arial"/>
                <w:b/>
                <w:bCs/>
                <w:color w:val="FFFFFF"/>
                <w:sz w:val="20"/>
                <w:szCs w:val="20"/>
                <w:lang w:eastAsia="zh-CN"/>
              </w:rPr>
              <w:t xml:space="preserve"> Plus</w:t>
            </w:r>
          </w:p>
        </w:tc>
      </w:tr>
      <w:tr w:rsidR="007B4B8E" w:rsidRPr="007B4B8E" w14:paraId="706E01B5" w14:textId="77777777" w:rsidTr="007B4B8E">
        <w:trPr>
          <w:trHeight w:val="1815"/>
        </w:trPr>
        <w:tc>
          <w:tcPr>
            <w:tcW w:w="0" w:type="auto"/>
            <w:vMerge/>
            <w:tcBorders>
              <w:bottom w:val="single" w:sz="8" w:space="0" w:color="0672CB"/>
            </w:tcBorders>
            <w:shd w:val="clear" w:color="auto" w:fill="FFFFFF"/>
            <w:vAlign w:val="center"/>
            <w:hideMark/>
          </w:tcPr>
          <w:p w14:paraId="0185B3CE" w14:textId="77777777" w:rsidR="007B4B8E" w:rsidRPr="007B4B8E" w:rsidRDefault="007B4B8E" w:rsidP="007B4B8E">
            <w:pPr>
              <w:spacing w:after="0" w:line="240" w:lineRule="auto"/>
              <w:rPr>
                <w:rFonts w:cs="Arial"/>
                <w:color w:val="000000"/>
                <w:sz w:val="20"/>
                <w:szCs w:val="20"/>
                <w:lang w:eastAsia="zh-CN"/>
              </w:rPr>
            </w:pPr>
          </w:p>
        </w:tc>
        <w:tc>
          <w:tcPr>
            <w:tcW w:w="0" w:type="auto"/>
            <w:vMerge/>
            <w:tcBorders>
              <w:bottom w:val="single" w:sz="8" w:space="0" w:color="0672CB"/>
              <w:right w:val="single" w:sz="8" w:space="0" w:color="0672CB"/>
            </w:tcBorders>
            <w:shd w:val="clear" w:color="auto" w:fill="FFFFFF"/>
            <w:vAlign w:val="center"/>
            <w:hideMark/>
          </w:tcPr>
          <w:p w14:paraId="014F8BAE" w14:textId="77777777" w:rsidR="007B4B8E" w:rsidRPr="007B4B8E" w:rsidRDefault="007B4B8E" w:rsidP="007B4B8E">
            <w:pPr>
              <w:spacing w:after="0" w:line="240" w:lineRule="auto"/>
              <w:rPr>
                <w:rFonts w:cs="Arial"/>
                <w:color w:val="000000"/>
                <w:sz w:val="20"/>
                <w:szCs w:val="20"/>
                <w:lang w:eastAsia="zh-CN"/>
              </w:rPr>
            </w:pPr>
          </w:p>
        </w:tc>
        <w:tc>
          <w:tcPr>
            <w:tcW w:w="2024" w:type="dxa"/>
            <w:tcBorders>
              <w:bottom w:val="single" w:sz="8" w:space="0" w:color="FFFFFF"/>
              <w:right w:val="single" w:sz="8" w:space="0" w:color="FFFFFF"/>
            </w:tcBorders>
            <w:shd w:val="clear" w:color="auto" w:fill="808080"/>
            <w:tcMar>
              <w:top w:w="0" w:type="dxa"/>
              <w:left w:w="108" w:type="dxa"/>
              <w:bottom w:w="0" w:type="dxa"/>
              <w:right w:w="98" w:type="dxa"/>
            </w:tcMar>
            <w:hideMark/>
          </w:tcPr>
          <w:p w14:paraId="63AE3B45" w14:textId="77777777" w:rsidR="007B4B8E" w:rsidRPr="007B4B8E" w:rsidRDefault="007B4B8E" w:rsidP="007B4B8E">
            <w:pPr>
              <w:spacing w:after="0" w:line="240" w:lineRule="auto"/>
              <w:rPr>
                <w:rFonts w:cs="Arial"/>
                <w:color w:val="000000"/>
                <w:sz w:val="16"/>
                <w:szCs w:val="16"/>
                <w:lang w:eastAsia="zh-CN"/>
              </w:rPr>
            </w:pPr>
            <w:r w:rsidRPr="007B4B8E">
              <w:rPr>
                <w:rFonts w:cs="Arial"/>
                <w:b/>
                <w:bCs/>
                <w:color w:val="FFFFFF"/>
                <w:sz w:val="16"/>
                <w:szCs w:val="16"/>
                <w:lang w:eastAsia="zh-CN"/>
              </w:rPr>
              <w:t xml:space="preserve">From initial PC setup and preparation to data transfer, whether remote or onsite, </w:t>
            </w:r>
            <w:proofErr w:type="spellStart"/>
            <w:r w:rsidRPr="007B4B8E">
              <w:rPr>
                <w:rFonts w:cs="Arial"/>
                <w:b/>
                <w:bCs/>
                <w:color w:val="FFFFFF"/>
                <w:sz w:val="16"/>
                <w:szCs w:val="16"/>
                <w:lang w:eastAsia="zh-CN"/>
              </w:rPr>
              <w:t>ProDeploy</w:t>
            </w:r>
            <w:proofErr w:type="spellEnd"/>
            <w:r w:rsidRPr="007B4B8E">
              <w:rPr>
                <w:rFonts w:cs="Arial"/>
                <w:b/>
                <w:bCs/>
                <w:color w:val="FFFFFF"/>
                <w:sz w:val="16"/>
                <w:szCs w:val="16"/>
                <w:lang w:eastAsia="zh-CN"/>
              </w:rPr>
              <w:t xml:space="preserve"> Essentials is geared toward limited interruption for the end user.</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hideMark/>
          </w:tcPr>
          <w:p w14:paraId="2E24C016" w14:textId="77777777" w:rsidR="007B4B8E" w:rsidRPr="007B4B8E" w:rsidRDefault="007B4B8E" w:rsidP="007B4B8E">
            <w:pPr>
              <w:spacing w:after="0" w:line="240" w:lineRule="auto"/>
              <w:rPr>
                <w:rFonts w:cs="Arial"/>
                <w:color w:val="000000"/>
                <w:sz w:val="16"/>
                <w:szCs w:val="16"/>
                <w:lang w:eastAsia="zh-CN"/>
              </w:rPr>
            </w:pPr>
            <w:r w:rsidRPr="007B4B8E">
              <w:rPr>
                <w:rFonts w:cs="Arial"/>
                <w:b/>
                <w:bCs/>
                <w:color w:val="FFFFFF"/>
                <w:sz w:val="16"/>
                <w:szCs w:val="16"/>
                <w:lang w:eastAsia="zh-CN"/>
              </w:rPr>
              <w:t>Partners with IT to apply common customization of hardware and software so systems meet IT specifications for security, software and network protocols.</w:t>
            </w:r>
          </w:p>
        </w:tc>
        <w:tc>
          <w:tcPr>
            <w:tcW w:w="1864" w:type="dxa"/>
            <w:tcBorders>
              <w:bottom w:val="single" w:sz="8" w:space="0" w:color="FFFFFF"/>
            </w:tcBorders>
            <w:shd w:val="clear" w:color="auto" w:fill="17365D"/>
            <w:tcMar>
              <w:top w:w="0" w:type="dxa"/>
              <w:left w:w="108" w:type="dxa"/>
              <w:bottom w:w="0" w:type="dxa"/>
              <w:right w:w="108" w:type="dxa"/>
            </w:tcMar>
            <w:hideMark/>
          </w:tcPr>
          <w:p w14:paraId="52E9DA71" w14:textId="77777777" w:rsidR="007B4B8E" w:rsidRPr="007B4B8E" w:rsidRDefault="007B4B8E" w:rsidP="007B4B8E">
            <w:pPr>
              <w:spacing w:after="0" w:line="240" w:lineRule="auto"/>
              <w:rPr>
                <w:rFonts w:cs="Arial"/>
                <w:color w:val="000000"/>
                <w:sz w:val="16"/>
                <w:szCs w:val="16"/>
                <w:lang w:eastAsia="zh-CN"/>
              </w:rPr>
            </w:pPr>
            <w:r w:rsidRPr="007B4B8E">
              <w:rPr>
                <w:rFonts w:cs="Arial"/>
                <w:b/>
                <w:bCs/>
                <w:color w:val="FFFFFF"/>
                <w:sz w:val="16"/>
                <w:szCs w:val="16"/>
                <w:lang w:eastAsia="zh-CN"/>
              </w:rPr>
              <w:t xml:space="preserve">We take care of end user needs and </w:t>
            </w:r>
            <w:proofErr w:type="spellStart"/>
            <w:r w:rsidRPr="007B4B8E">
              <w:rPr>
                <w:rFonts w:cs="Arial"/>
                <w:b/>
                <w:bCs/>
                <w:color w:val="FFFFFF"/>
                <w:sz w:val="16"/>
                <w:szCs w:val="16"/>
                <w:lang w:eastAsia="zh-CN"/>
              </w:rPr>
              <w:t>divice</w:t>
            </w:r>
            <w:proofErr w:type="spellEnd"/>
            <w:r w:rsidRPr="007B4B8E">
              <w:rPr>
                <w:rFonts w:cs="Arial"/>
                <w:b/>
                <w:bCs/>
                <w:color w:val="FFFFFF"/>
                <w:sz w:val="16"/>
                <w:szCs w:val="16"/>
                <w:lang w:eastAsia="zh-CN"/>
              </w:rPr>
              <w:t xml:space="preserve"> preparation while working with IT to plan, configure and deploy systems that are ready-to-work, using modern solutions.</w:t>
            </w:r>
          </w:p>
        </w:tc>
      </w:tr>
      <w:tr w:rsidR="007B4B8E" w:rsidRPr="007B4B8E" w14:paraId="51DEEDEF" w14:textId="77777777" w:rsidTr="007B4B8E">
        <w:trPr>
          <w:trHeight w:val="49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474462BB" w14:textId="77777777" w:rsidR="007B4B8E" w:rsidRPr="007B4B8E" w:rsidRDefault="007B4B8E" w:rsidP="007B4B8E">
            <w:pPr>
              <w:spacing w:after="0" w:line="240" w:lineRule="auto"/>
              <w:rPr>
                <w:rFonts w:cs="Arial"/>
                <w:color w:val="000000"/>
                <w:sz w:val="18"/>
                <w:szCs w:val="18"/>
                <w:lang w:eastAsia="zh-CN"/>
              </w:rPr>
            </w:pPr>
            <w:proofErr w:type="gramStart"/>
            <w:r w:rsidRPr="007B4B8E">
              <w:rPr>
                <w:rFonts w:cs="Arial"/>
                <w:color w:val="000000"/>
                <w:sz w:val="18"/>
                <w:szCs w:val="18"/>
                <w:lang w:eastAsia="zh-CN"/>
              </w:rPr>
              <w:t>Setup</w:t>
            </w:r>
            <w:proofErr w:type="gramEnd"/>
            <w:r w:rsidRPr="007B4B8E">
              <w:rPr>
                <w:rFonts w:cs="Arial"/>
                <w:color w:val="000000"/>
                <w:sz w:val="18"/>
                <w:szCs w:val="18"/>
                <w:lang w:eastAsia="zh-CN"/>
              </w:rPr>
              <w:t xml:space="preserve"> and Planning</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258C8204"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xml:space="preserve">Single Point of Contact (Engagement </w:t>
            </w:r>
            <w:proofErr w:type="spellStart"/>
            <w:r w:rsidRPr="007B4B8E">
              <w:rPr>
                <w:rFonts w:cs="Arial"/>
                <w:color w:val="000000"/>
                <w:sz w:val="18"/>
                <w:szCs w:val="18"/>
                <w:lang w:eastAsia="zh-CN"/>
              </w:rPr>
              <w:t>Mgr</w:t>
            </w:r>
            <w:proofErr w:type="spellEnd"/>
            <w:r w:rsidRPr="007B4B8E">
              <w:rPr>
                <w:rFonts w:cs="Arial"/>
                <w:color w:val="000000"/>
                <w:sz w:val="18"/>
                <w:szCs w:val="18"/>
                <w:lang w:eastAsia="zh-CN"/>
              </w:rPr>
              <w:t>)</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1A64A461"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2202D74F"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620AC2C5"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4DC4BDED" w14:textId="77777777" w:rsidTr="007B4B8E">
        <w:trPr>
          <w:trHeight w:val="31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705AD904"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68445D92" w14:textId="77777777" w:rsidR="007B4B8E" w:rsidRPr="007B4B8E" w:rsidRDefault="007B4B8E" w:rsidP="007B4B8E">
            <w:pPr>
              <w:spacing w:after="0" w:line="240" w:lineRule="auto"/>
              <w:rPr>
                <w:rFonts w:cs="Arial"/>
                <w:color w:val="000000"/>
                <w:sz w:val="18"/>
                <w:szCs w:val="18"/>
                <w:lang w:eastAsia="zh-CN"/>
              </w:rPr>
            </w:pPr>
            <w:proofErr w:type="spellStart"/>
            <w:r w:rsidRPr="007B4B8E">
              <w:rPr>
                <w:rFonts w:cs="Arial"/>
                <w:color w:val="000000"/>
                <w:sz w:val="18"/>
                <w:szCs w:val="18"/>
                <w:lang w:eastAsia="zh-CN"/>
              </w:rPr>
              <w:t>TechDirect</w:t>
            </w:r>
            <w:proofErr w:type="spellEnd"/>
            <w:r w:rsidRPr="007B4B8E">
              <w:rPr>
                <w:rFonts w:cs="Arial"/>
                <w:color w:val="000000"/>
                <w:sz w:val="18"/>
                <w:szCs w:val="18"/>
                <w:lang w:eastAsia="zh-CN"/>
              </w:rPr>
              <w:t xml:space="preserve"> Portal</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21C69244"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59E60794"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68BDA08A"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09E516B6" w14:textId="77777777" w:rsidTr="007B4B8E">
        <w:trPr>
          <w:trHeight w:val="315"/>
        </w:trPr>
        <w:tc>
          <w:tcPr>
            <w:tcW w:w="1064" w:type="dxa"/>
            <w:tcBorders>
              <w:left w:val="single" w:sz="8" w:space="0" w:color="0672CB"/>
              <w:bottom w:val="single" w:sz="8" w:space="0" w:color="0672CB"/>
              <w:right w:val="single" w:sz="8" w:space="0" w:color="0672CB"/>
            </w:tcBorders>
            <w:shd w:val="clear" w:color="auto" w:fill="FFFFFF"/>
            <w:tcMar>
              <w:top w:w="0" w:type="dxa"/>
              <w:left w:w="98" w:type="dxa"/>
              <w:bottom w:w="0" w:type="dxa"/>
              <w:right w:w="98" w:type="dxa"/>
            </w:tcMar>
            <w:vAlign w:val="center"/>
            <w:hideMark/>
          </w:tcPr>
          <w:p w14:paraId="0FB7073D"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7B9D7657"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Deployment Expert</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62D1D6DF"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272D1F2D"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0911C5FC"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68B6CF1B" w14:textId="77777777" w:rsidTr="007B4B8E">
        <w:trPr>
          <w:trHeight w:val="49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34A50681"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Configure to IT Standards</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39F75A28"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Configure BIOS Settings</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614A7B75"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016F29EC"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20A80439"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58260CE9" w14:textId="77777777" w:rsidTr="007B4B8E">
        <w:trPr>
          <w:trHeight w:val="49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48342054"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12C90CB0"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Asset Tag and Shipping Box Label</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45F86B11"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66304EAE"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66474B71"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2DD557F0" w14:textId="77777777" w:rsidTr="007B4B8E">
        <w:trPr>
          <w:trHeight w:val="31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46CA1ED6"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530DC990"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Asset Report</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52FA80A3"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6F25D98F"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1A1835D1"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1AA18CA7" w14:textId="77777777" w:rsidTr="007B4B8E">
        <w:trPr>
          <w:trHeight w:val="1215"/>
        </w:trPr>
        <w:tc>
          <w:tcPr>
            <w:tcW w:w="1064" w:type="dxa"/>
            <w:tcBorders>
              <w:left w:val="single" w:sz="8" w:space="0" w:color="0672CB"/>
              <w:bottom w:val="single" w:sz="8" w:space="0" w:color="0672CB"/>
              <w:right w:val="single" w:sz="8" w:space="0" w:color="0672CB"/>
            </w:tcBorders>
            <w:shd w:val="clear" w:color="auto" w:fill="FFFFFF"/>
            <w:tcMar>
              <w:top w:w="0" w:type="dxa"/>
              <w:left w:w="98" w:type="dxa"/>
              <w:bottom w:w="0" w:type="dxa"/>
              <w:right w:w="98" w:type="dxa"/>
            </w:tcMar>
            <w:vAlign w:val="center"/>
            <w:hideMark/>
          </w:tcPr>
          <w:p w14:paraId="6C9B50D3"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1D78A92A"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OS and Software Prep (choose from Ready Image, Custom Image, Connected Configuration or Provisioning)</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38FE6323"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Ready Image Add-On</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122DF602"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Ready or Custom Image Add-On</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0843585D"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60C243AB" w14:textId="77777777" w:rsidTr="007B4B8E">
        <w:trPr>
          <w:trHeight w:val="121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429DA43B"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Installation</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34B242CD"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Remote PC Installation (Connect, domain, settings, apps, personalize, peripherals, and orientation 24/7)</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35B9845F"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2917F872"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17A2EF47"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r>
      <w:tr w:rsidR="007B4B8E" w:rsidRPr="007B4B8E" w14:paraId="4F74AD58" w14:textId="77777777" w:rsidTr="007B4B8E">
        <w:trPr>
          <w:trHeight w:val="31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17AADEE6"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1135E6FD"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Onsite PC Installation</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5BEB2BAF"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Add-On</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67F7C61E"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Add-On</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27785C2B"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Add-On</w:t>
            </w:r>
          </w:p>
        </w:tc>
      </w:tr>
      <w:tr w:rsidR="007B4B8E" w:rsidRPr="007B4B8E" w14:paraId="21EBE7CF" w14:textId="77777777" w:rsidTr="007B4B8E">
        <w:trPr>
          <w:trHeight w:val="315"/>
        </w:trPr>
        <w:tc>
          <w:tcPr>
            <w:tcW w:w="1064" w:type="dxa"/>
            <w:tcBorders>
              <w:left w:val="single" w:sz="8" w:space="0" w:color="0672CB"/>
              <w:bottom w:val="single" w:sz="8" w:space="0" w:color="0672CB"/>
              <w:right w:val="single" w:sz="8" w:space="0" w:color="0672CB"/>
            </w:tcBorders>
            <w:shd w:val="clear" w:color="auto" w:fill="FFFFFF"/>
            <w:tcMar>
              <w:top w:w="0" w:type="dxa"/>
              <w:left w:w="98" w:type="dxa"/>
              <w:bottom w:w="0" w:type="dxa"/>
              <w:right w:w="98" w:type="dxa"/>
            </w:tcMar>
            <w:vAlign w:val="center"/>
            <w:hideMark/>
          </w:tcPr>
          <w:p w14:paraId="4A2AECFF"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6BD2DF48"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Deployment Support</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13CCB589"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2F5CFD4C"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1D6E0CC0"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57A2716B" w14:textId="77777777" w:rsidTr="007B4B8E">
        <w:trPr>
          <w:trHeight w:val="495"/>
        </w:trPr>
        <w:tc>
          <w:tcPr>
            <w:tcW w:w="1064" w:type="dxa"/>
            <w:tcBorders>
              <w:left w:val="single" w:sz="8" w:space="0" w:color="0672CB"/>
              <w:right w:val="single" w:sz="8" w:space="0" w:color="0672CB"/>
            </w:tcBorders>
            <w:shd w:val="clear" w:color="auto" w:fill="FFFFFF"/>
            <w:tcMar>
              <w:top w:w="0" w:type="dxa"/>
              <w:left w:w="98" w:type="dxa"/>
              <w:bottom w:w="0" w:type="dxa"/>
              <w:right w:w="98" w:type="dxa"/>
            </w:tcMar>
            <w:vAlign w:val="center"/>
            <w:hideMark/>
          </w:tcPr>
          <w:p w14:paraId="7228C3AB"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Data Management</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20E75E4D"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Data Migration</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67196818"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c>
          <w:tcPr>
            <w:tcW w:w="1964" w:type="dxa"/>
            <w:tcBorders>
              <w:bottom w:val="single" w:sz="8" w:space="0" w:color="FFFFFF"/>
              <w:right w:val="single" w:sz="8" w:space="0" w:color="FFFFFF"/>
            </w:tcBorders>
            <w:shd w:val="clear" w:color="auto" w:fill="0070C0"/>
            <w:tcMar>
              <w:top w:w="0" w:type="dxa"/>
              <w:left w:w="108" w:type="dxa"/>
              <w:bottom w:w="0" w:type="dxa"/>
              <w:right w:w="98" w:type="dxa"/>
            </w:tcMar>
            <w:vAlign w:val="center"/>
            <w:hideMark/>
          </w:tcPr>
          <w:p w14:paraId="54BB3C6E"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2E0A2E64"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3F02711F" w14:textId="77777777" w:rsidTr="007B4B8E">
        <w:trPr>
          <w:trHeight w:val="315"/>
        </w:trPr>
        <w:tc>
          <w:tcPr>
            <w:tcW w:w="1064" w:type="dxa"/>
            <w:tcBorders>
              <w:left w:val="single" w:sz="8" w:space="0" w:color="0672CB"/>
              <w:bottom w:val="single" w:sz="8" w:space="0" w:color="0672CB"/>
              <w:right w:val="single" w:sz="8" w:space="0" w:color="0672CB"/>
            </w:tcBorders>
            <w:shd w:val="clear" w:color="auto" w:fill="FFFFFF"/>
            <w:tcMar>
              <w:top w:w="0" w:type="dxa"/>
              <w:left w:w="98" w:type="dxa"/>
              <w:bottom w:w="0" w:type="dxa"/>
              <w:right w:w="98" w:type="dxa"/>
            </w:tcMar>
            <w:vAlign w:val="center"/>
            <w:hideMark/>
          </w:tcPr>
          <w:p w14:paraId="0DE5ED77"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 </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48D3AEAB"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Data Erase</w:t>
            </w:r>
          </w:p>
        </w:tc>
        <w:tc>
          <w:tcPr>
            <w:tcW w:w="2024" w:type="dxa"/>
            <w:tcBorders>
              <w:left w:val="single" w:sz="8" w:space="0" w:color="0672CB"/>
              <w:bottom w:val="single" w:sz="8" w:space="0" w:color="FFFFFF"/>
              <w:right w:val="single" w:sz="8" w:space="0" w:color="FFFFFF"/>
            </w:tcBorders>
            <w:shd w:val="clear" w:color="auto" w:fill="808080"/>
            <w:tcMar>
              <w:top w:w="0" w:type="dxa"/>
              <w:left w:w="98" w:type="dxa"/>
              <w:bottom w:w="0" w:type="dxa"/>
              <w:right w:w="98" w:type="dxa"/>
            </w:tcMar>
            <w:vAlign w:val="center"/>
            <w:hideMark/>
          </w:tcPr>
          <w:p w14:paraId="7BE0B80D"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964" w:type="dxa"/>
            <w:tcBorders>
              <w:right w:val="single" w:sz="8" w:space="0" w:color="FFFFFF"/>
            </w:tcBorders>
            <w:shd w:val="clear" w:color="auto" w:fill="0070C0"/>
            <w:tcMar>
              <w:top w:w="0" w:type="dxa"/>
              <w:left w:w="108" w:type="dxa"/>
              <w:bottom w:w="0" w:type="dxa"/>
              <w:right w:w="98" w:type="dxa"/>
            </w:tcMar>
            <w:vAlign w:val="center"/>
            <w:hideMark/>
          </w:tcPr>
          <w:p w14:paraId="7701B412"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 </w:t>
            </w:r>
          </w:p>
        </w:tc>
        <w:tc>
          <w:tcPr>
            <w:tcW w:w="1864" w:type="dxa"/>
            <w:tcBorders>
              <w:bottom w:val="single" w:sz="8" w:space="0" w:color="FFFFFF"/>
            </w:tcBorders>
            <w:shd w:val="clear" w:color="auto" w:fill="17365D"/>
            <w:tcMar>
              <w:top w:w="0" w:type="dxa"/>
              <w:left w:w="108" w:type="dxa"/>
              <w:bottom w:w="0" w:type="dxa"/>
              <w:right w:w="108" w:type="dxa"/>
            </w:tcMar>
            <w:vAlign w:val="center"/>
            <w:hideMark/>
          </w:tcPr>
          <w:p w14:paraId="1765FF5E"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r w:rsidR="007B4B8E" w:rsidRPr="007B4B8E" w14:paraId="134EAD4A" w14:textId="77777777" w:rsidTr="007B4B8E">
        <w:trPr>
          <w:trHeight w:val="495"/>
        </w:trPr>
        <w:tc>
          <w:tcPr>
            <w:tcW w:w="1064" w:type="dxa"/>
            <w:tcBorders>
              <w:left w:val="single" w:sz="8" w:space="0" w:color="0672CB"/>
              <w:bottom w:val="single" w:sz="8" w:space="0" w:color="0672CB"/>
              <w:right w:val="single" w:sz="8" w:space="0" w:color="0672CB"/>
            </w:tcBorders>
            <w:shd w:val="clear" w:color="auto" w:fill="FFFFFF"/>
            <w:tcMar>
              <w:top w:w="0" w:type="dxa"/>
              <w:left w:w="98" w:type="dxa"/>
              <w:bottom w:w="0" w:type="dxa"/>
              <w:right w:w="98" w:type="dxa"/>
            </w:tcMar>
            <w:vAlign w:val="center"/>
            <w:hideMark/>
          </w:tcPr>
          <w:p w14:paraId="5BBA8009"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Asset Retirement</w:t>
            </w:r>
          </w:p>
        </w:tc>
        <w:tc>
          <w:tcPr>
            <w:tcW w:w="2164" w:type="dxa"/>
            <w:tcBorders>
              <w:bottom w:val="single" w:sz="8" w:space="0" w:color="0672CB"/>
            </w:tcBorders>
            <w:shd w:val="clear" w:color="auto" w:fill="FFFFFF"/>
            <w:tcMar>
              <w:top w:w="0" w:type="dxa"/>
              <w:left w:w="108" w:type="dxa"/>
              <w:bottom w:w="0" w:type="dxa"/>
              <w:right w:w="108" w:type="dxa"/>
            </w:tcMar>
            <w:vAlign w:val="center"/>
            <w:hideMark/>
          </w:tcPr>
          <w:p w14:paraId="1CCEC7F1" w14:textId="77777777" w:rsidR="007B4B8E" w:rsidRPr="007B4B8E" w:rsidRDefault="007B4B8E" w:rsidP="007B4B8E">
            <w:pPr>
              <w:spacing w:after="0" w:line="240" w:lineRule="auto"/>
              <w:rPr>
                <w:rFonts w:cs="Arial"/>
                <w:color w:val="000000"/>
                <w:sz w:val="18"/>
                <w:szCs w:val="18"/>
                <w:lang w:eastAsia="zh-CN"/>
              </w:rPr>
            </w:pPr>
            <w:r w:rsidRPr="007B4B8E">
              <w:rPr>
                <w:rFonts w:cs="Arial"/>
                <w:color w:val="000000"/>
                <w:sz w:val="18"/>
                <w:szCs w:val="18"/>
                <w:lang w:eastAsia="zh-CN"/>
              </w:rPr>
              <w:t>Asset Recovery Services resell/recycle</w:t>
            </w:r>
          </w:p>
        </w:tc>
        <w:tc>
          <w:tcPr>
            <w:tcW w:w="2024" w:type="dxa"/>
            <w:tcBorders>
              <w:left w:val="single" w:sz="8" w:space="0" w:color="0672CB"/>
              <w:right w:val="single" w:sz="8" w:space="0" w:color="FFFFFF"/>
            </w:tcBorders>
            <w:shd w:val="clear" w:color="auto" w:fill="808080"/>
            <w:tcMar>
              <w:top w:w="0" w:type="dxa"/>
              <w:left w:w="98" w:type="dxa"/>
              <w:bottom w:w="0" w:type="dxa"/>
              <w:right w:w="98" w:type="dxa"/>
            </w:tcMar>
            <w:vAlign w:val="center"/>
            <w:hideMark/>
          </w:tcPr>
          <w:p w14:paraId="43D926E4"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Add-On</w:t>
            </w:r>
          </w:p>
        </w:tc>
        <w:tc>
          <w:tcPr>
            <w:tcW w:w="1964" w:type="dxa"/>
            <w:tcBorders>
              <w:top w:val="single" w:sz="8" w:space="0" w:color="FFFFFF"/>
              <w:right w:val="single" w:sz="8" w:space="0" w:color="FFFFFF"/>
            </w:tcBorders>
            <w:shd w:val="clear" w:color="auto" w:fill="0070C0"/>
            <w:tcMar>
              <w:top w:w="0" w:type="dxa"/>
              <w:left w:w="108" w:type="dxa"/>
              <w:bottom w:w="0" w:type="dxa"/>
              <w:right w:w="98" w:type="dxa"/>
            </w:tcMar>
            <w:vAlign w:val="center"/>
            <w:hideMark/>
          </w:tcPr>
          <w:p w14:paraId="7CB5D776" w14:textId="77777777" w:rsidR="007B4B8E" w:rsidRPr="007B4B8E" w:rsidRDefault="007B4B8E" w:rsidP="007B4B8E">
            <w:pPr>
              <w:spacing w:after="0" w:line="240" w:lineRule="auto"/>
              <w:jc w:val="center"/>
              <w:rPr>
                <w:rFonts w:cs="Arial"/>
                <w:color w:val="000000"/>
                <w:sz w:val="18"/>
                <w:szCs w:val="18"/>
                <w:lang w:eastAsia="zh-CN"/>
              </w:rPr>
            </w:pPr>
            <w:r w:rsidRPr="007B4B8E">
              <w:rPr>
                <w:rFonts w:cs="Arial"/>
                <w:color w:val="FFFFFF"/>
                <w:sz w:val="18"/>
                <w:szCs w:val="18"/>
                <w:lang w:eastAsia="zh-CN"/>
              </w:rPr>
              <w:t>Add-On</w:t>
            </w:r>
          </w:p>
        </w:tc>
        <w:tc>
          <w:tcPr>
            <w:tcW w:w="1864" w:type="dxa"/>
            <w:shd w:val="clear" w:color="auto" w:fill="17365D"/>
            <w:tcMar>
              <w:top w:w="0" w:type="dxa"/>
              <w:left w:w="108" w:type="dxa"/>
              <w:bottom w:w="0" w:type="dxa"/>
              <w:right w:w="108" w:type="dxa"/>
            </w:tcMar>
            <w:vAlign w:val="center"/>
            <w:hideMark/>
          </w:tcPr>
          <w:p w14:paraId="6717B384" w14:textId="77777777" w:rsidR="007B4B8E" w:rsidRPr="007B4B8E" w:rsidRDefault="007B4B8E" w:rsidP="007B4B8E">
            <w:pPr>
              <w:spacing w:after="0" w:line="240" w:lineRule="auto"/>
              <w:jc w:val="center"/>
              <w:rPr>
                <w:rFonts w:cs="Arial"/>
                <w:color w:val="000000"/>
                <w:sz w:val="18"/>
                <w:szCs w:val="18"/>
                <w:lang w:eastAsia="zh-CN"/>
              </w:rPr>
            </w:pPr>
            <w:r w:rsidRPr="007B4B8E">
              <w:rPr>
                <w:rFonts w:ascii="Wingdings" w:eastAsia="Wingdings" w:hAnsi="Wingdings" w:cs="Wingdings"/>
                <w:color w:val="FFFFFF"/>
                <w:sz w:val="18"/>
                <w:szCs w:val="18"/>
                <w:lang w:eastAsia="zh-CN"/>
              </w:rPr>
              <w:t>ü</w:t>
            </w:r>
          </w:p>
        </w:tc>
      </w:tr>
    </w:tbl>
    <w:p w14:paraId="448155E2" w14:textId="51991E8C" w:rsidR="0071374D" w:rsidRDefault="0071374D">
      <w:pPr>
        <w:spacing w:after="0" w:line="240" w:lineRule="auto"/>
        <w:rPr>
          <w:sz w:val="20"/>
          <w:szCs w:val="24"/>
          <w:lang w:eastAsia="en-US"/>
        </w:rPr>
      </w:pPr>
      <w:r>
        <w:br w:type="page"/>
      </w:r>
    </w:p>
    <w:p w14:paraId="7A35CCE7" w14:textId="449484DD" w:rsidR="004B421C" w:rsidRDefault="0071374D" w:rsidP="0071374D">
      <w:pPr>
        <w:pStyle w:val="DHHeading1"/>
      </w:pPr>
      <w:bookmarkStart w:id="26" w:name="_Toc161930387"/>
      <w:r>
        <w:lastRenderedPageBreak/>
        <w:t>Reporting</w:t>
      </w:r>
      <w:bookmarkEnd w:id="26"/>
    </w:p>
    <w:p w14:paraId="156E2725" w14:textId="42A2C8BF" w:rsidR="0071374D" w:rsidRDefault="00D96100" w:rsidP="0071374D">
      <w:pPr>
        <w:pStyle w:val="DBBody"/>
      </w:pPr>
      <w:r>
        <w:t>Small sample of Reporting capabilities available</w:t>
      </w:r>
    </w:p>
    <w:p w14:paraId="33054FF1" w14:textId="2E4E8B5A" w:rsidR="00DE7D60" w:rsidRDefault="00B35961" w:rsidP="0071374D">
      <w:pPr>
        <w:pStyle w:val="DBBody"/>
      </w:pPr>
      <w:r>
        <w:rPr>
          <w:noProof/>
        </w:rPr>
        <w:drawing>
          <wp:inline distT="0" distB="0" distL="0" distR="0" wp14:anchorId="1644D709" wp14:editId="6C9511C0">
            <wp:extent cx="5972810" cy="18630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1863090"/>
                    </a:xfrm>
                    <a:prstGeom prst="rect">
                      <a:avLst/>
                    </a:prstGeom>
                  </pic:spPr>
                </pic:pic>
              </a:graphicData>
            </a:graphic>
          </wp:inline>
        </w:drawing>
      </w:r>
    </w:p>
    <w:p w14:paraId="3CFFCDEF" w14:textId="0FBD246B" w:rsidR="003F1429" w:rsidRPr="0071374D" w:rsidRDefault="00140A1B" w:rsidP="0071374D">
      <w:pPr>
        <w:pStyle w:val="DBBody"/>
      </w:pPr>
      <w:r>
        <w:rPr>
          <w:noProof/>
        </w:rPr>
        <w:drawing>
          <wp:inline distT="0" distB="0" distL="0" distR="0" wp14:anchorId="662ADDD5" wp14:editId="2C101C13">
            <wp:extent cx="5972810" cy="273939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2739390"/>
                    </a:xfrm>
                    <a:prstGeom prst="rect">
                      <a:avLst/>
                    </a:prstGeom>
                  </pic:spPr>
                </pic:pic>
              </a:graphicData>
            </a:graphic>
          </wp:inline>
        </w:drawing>
      </w:r>
    </w:p>
    <w:bookmarkEnd w:id="12"/>
    <w:bookmarkEnd w:id="13"/>
    <w:p w14:paraId="1C8619AC" w14:textId="21D18C6F" w:rsidR="0092247F" w:rsidRDefault="0092247F">
      <w:pPr>
        <w:spacing w:after="0" w:line="240" w:lineRule="auto"/>
        <w:rPr>
          <w:sz w:val="20"/>
          <w:szCs w:val="24"/>
          <w:lang w:eastAsia="en-US"/>
        </w:rPr>
      </w:pPr>
      <w:r>
        <w:br w:type="page"/>
      </w:r>
    </w:p>
    <w:p w14:paraId="7F0545BA" w14:textId="1C33E9A6" w:rsidR="00EC3460" w:rsidRDefault="0092247F" w:rsidP="0092247F">
      <w:pPr>
        <w:pStyle w:val="DHHeading1"/>
      </w:pPr>
      <w:bookmarkStart w:id="27" w:name="_Toc161930388"/>
      <w:r>
        <w:lastRenderedPageBreak/>
        <w:t>Attachments</w:t>
      </w:r>
      <w:bookmarkEnd w:id="27"/>
    </w:p>
    <w:p w14:paraId="3B5C0C80" w14:textId="625CA1B1" w:rsidR="0078631F" w:rsidRPr="0078631F" w:rsidRDefault="00CD6159" w:rsidP="0078631F">
      <w:pPr>
        <w:pStyle w:val="DBBody"/>
      </w:pPr>
      <w:r>
        <w:object w:dxaOrig="1520" w:dyaOrig="985" w14:anchorId="2BA5C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81" o:title=""/>
          </v:shape>
          <o:OLEObject Type="Embed" ProgID="Excel.Sheet.8" ShapeID="_x0000_i1025" DrawAspect="Icon" ObjectID="_1812456278" r:id="rId82"/>
        </w:object>
      </w:r>
      <w:r>
        <w:t xml:space="preserve">    </w:t>
      </w:r>
      <w:r w:rsidR="00705E14">
        <w:object w:dxaOrig="1520" w:dyaOrig="985" w14:anchorId="0CACA005">
          <v:shape id="_x0000_i1026" type="#_x0000_t75" style="width:76pt;height:49.5pt" o:ole="">
            <v:imagedata r:id="rId83" o:title=""/>
          </v:shape>
          <o:OLEObject Type="Embed" ProgID="Excel.Sheet.12" ShapeID="_x0000_i1026" DrawAspect="Icon" ObjectID="_1812456279" r:id="rId84"/>
        </w:object>
      </w:r>
      <w:r>
        <w:t xml:space="preserve">     </w:t>
      </w:r>
      <w:r w:rsidR="00D94E5A">
        <w:object w:dxaOrig="1287" w:dyaOrig="832" w14:anchorId="0D69984A">
          <v:shape id="_x0000_i1027" type="#_x0000_t75" style="width:64.5pt;height:41.5pt" o:ole="">
            <v:imagedata r:id="rId85" o:title=""/>
          </v:shape>
          <o:OLEObject Type="Embed" ProgID="Acrobat.Document.DC" ShapeID="_x0000_i1027" DrawAspect="Icon" ObjectID="_1812456280" r:id="rId86"/>
        </w:object>
      </w:r>
      <w:r w:rsidR="0034005F">
        <w:object w:dxaOrig="1287" w:dyaOrig="832" w14:anchorId="256530F8">
          <v:shape id="_x0000_i1028" type="#_x0000_t75" style="width:64.5pt;height:41.5pt" o:ole="">
            <v:imagedata r:id="rId87" o:title=""/>
          </v:shape>
          <o:OLEObject Type="Embed" ProgID="Acrobat.Document.DC" ShapeID="_x0000_i1028" DrawAspect="Icon" ObjectID="_1812456281" r:id="rId88"/>
        </w:object>
      </w:r>
    </w:p>
    <w:p w14:paraId="2AFC484B" w14:textId="5BB8F206" w:rsidR="00DD541A" w:rsidRPr="00DD541A" w:rsidRDefault="00DD541A" w:rsidP="00DD541A">
      <w:pPr>
        <w:pStyle w:val="DBBody"/>
      </w:pPr>
    </w:p>
    <w:sectPr w:rsidR="00DD541A" w:rsidRPr="00DD541A" w:rsidSect="001C779A">
      <w:headerReference w:type="even" r:id="rId89"/>
      <w:headerReference w:type="default" r:id="rId90"/>
      <w:footerReference w:type="even" r:id="rId91"/>
      <w:footerReference w:type="default" r:id="rId92"/>
      <w:headerReference w:type="first" r:id="rId93"/>
      <w:footerReference w:type="first" r:id="rId94"/>
      <w:pgSz w:w="12242" w:h="15842" w:code="1"/>
      <w:pgMar w:top="170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AE691" w14:textId="77777777" w:rsidR="00D27C75" w:rsidRDefault="00D27C75">
      <w:r>
        <w:separator/>
      </w:r>
    </w:p>
  </w:endnote>
  <w:endnote w:type="continuationSeparator" w:id="0">
    <w:p w14:paraId="6F710A71" w14:textId="77777777" w:rsidR="00D27C75" w:rsidRDefault="00D27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Bold">
    <w:altName w:val="Arial"/>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31ACC" w14:textId="77777777" w:rsidR="007477CF" w:rsidRDefault="007477CF" w:rsidP="007477CF">
    <w:pPr>
      <w:pStyle w:val="Footer"/>
    </w:pPr>
    <w:bookmarkStart w:id="0" w:name="DocumentMarkings1FooterEvenPages"/>
  </w:p>
  <w:bookmarkEnd w:id="0"/>
  <w:p w14:paraId="1977C72C" w14:textId="77777777" w:rsidR="007477CF" w:rsidRDefault="007477CF" w:rsidP="007477C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8AEF3" w14:textId="77777777" w:rsidR="007477CF" w:rsidRPr="007477CF" w:rsidRDefault="007477CF" w:rsidP="007477C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9B742" w14:textId="77777777" w:rsidR="007477CF" w:rsidRDefault="007477CF" w:rsidP="007477CF">
    <w:pPr>
      <w:pStyle w:val="DMFooter"/>
      <w:tabs>
        <w:tab w:val="center" w:pos="4678"/>
      </w:tabs>
    </w:pPr>
    <w:r>
      <w:rPr>
        <w:noProof/>
      </w:rPr>
      <w:drawing>
        <wp:anchor distT="0" distB="0" distL="114300" distR="114300" simplePos="0" relativeHeight="251663360" behindDoc="1" locked="0" layoutInCell="1" allowOverlap="1" wp14:anchorId="3D4415BB" wp14:editId="78028E8E">
          <wp:simplePos x="0" y="0"/>
          <wp:positionH relativeFrom="margin">
            <wp:align>right</wp:align>
          </wp:positionH>
          <wp:positionV relativeFrom="page">
            <wp:posOffset>9432925</wp:posOffset>
          </wp:positionV>
          <wp:extent cx="1940400" cy="25200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 Grey scaled.jpg"/>
                  <pic:cNvPicPr/>
                </pic:nvPicPr>
                <pic:blipFill>
                  <a:blip r:embed="rId1">
                    <a:extLst>
                      <a:ext uri="{28A0092B-C50C-407E-A947-70E740481C1C}">
                        <a14:useLocalDpi xmlns:a14="http://schemas.microsoft.com/office/drawing/2010/main" val="0"/>
                      </a:ext>
                    </a:extLst>
                  </a:blip>
                  <a:stretch>
                    <a:fillRect/>
                  </a:stretch>
                </pic:blipFill>
                <pic:spPr>
                  <a:xfrm>
                    <a:off x="0" y="0"/>
                    <a:ext cx="1940400" cy="252000"/>
                  </a:xfrm>
                  <a:prstGeom prst="rect">
                    <a:avLst/>
                  </a:prstGeom>
                </pic:spPr>
              </pic:pic>
            </a:graphicData>
          </a:graphic>
          <wp14:sizeRelH relativeFrom="margin">
            <wp14:pctWidth>0</wp14:pctWidth>
          </wp14:sizeRelH>
          <wp14:sizeRelV relativeFrom="margin">
            <wp14:pctHeight>0</wp14:pctHeight>
          </wp14:sizeRelV>
        </wp:anchor>
      </w:drawing>
    </w:r>
    <w:r>
      <w:t>Dell Marketing L.P. Confidential</w:t>
    </w:r>
    <w:r>
      <w:tab/>
    </w: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7A3A4" w14:textId="77777777" w:rsidR="007477CF" w:rsidRPr="007477CF" w:rsidRDefault="007477CF" w:rsidP="007477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D78E8" w14:textId="77777777" w:rsidR="007477CF" w:rsidRDefault="007477CF" w:rsidP="007477CF">
    <w:pPr>
      <w:pStyle w:val="Footer"/>
    </w:pPr>
    <w:bookmarkStart w:id="1" w:name="DocumentMarkings1FooterPrimary"/>
  </w:p>
  <w:bookmarkEnd w:id="1"/>
  <w:p w14:paraId="63942BB4" w14:textId="77777777" w:rsidR="007477CF" w:rsidRDefault="007477CF" w:rsidP="007477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7FB6" w14:textId="77777777" w:rsidR="007477CF" w:rsidRDefault="007477CF" w:rsidP="007477CF">
    <w:pPr>
      <w:pStyle w:val="Footer"/>
    </w:pPr>
    <w:bookmarkStart w:id="2" w:name="DocumentMarkings1FooterFirstPage"/>
  </w:p>
  <w:bookmarkEnd w:id="2"/>
  <w:p w14:paraId="4F1C2BCE" w14:textId="77777777" w:rsidR="007477CF" w:rsidRDefault="007477CF" w:rsidP="007477CF">
    <w:pPr>
      <w:pStyle w:val="Footer"/>
    </w:pPr>
  </w:p>
  <w:p w14:paraId="06C94AA4" w14:textId="77777777" w:rsidR="007477CF" w:rsidRDefault="007477CF" w:rsidP="007477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BDD78" w14:textId="77777777" w:rsidR="007477CF" w:rsidRDefault="007477CF" w:rsidP="007477CF">
    <w:pPr>
      <w:pStyle w:val="Footer"/>
    </w:pPr>
  </w:p>
  <w:p w14:paraId="17FC1059" w14:textId="77777777" w:rsidR="007477CF" w:rsidRDefault="007477CF" w:rsidP="007477CF">
    <w:pPr>
      <w:pStyle w:val="Footer"/>
    </w:pPr>
  </w:p>
  <w:p w14:paraId="3C0BF24F" w14:textId="77777777" w:rsidR="007477CF" w:rsidRDefault="007477CF" w:rsidP="007477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2A5A6" w14:textId="77777777" w:rsidR="007477CF" w:rsidRDefault="007477CF" w:rsidP="007477CF">
    <w:pPr>
      <w:pStyle w:val="Footer"/>
    </w:pPr>
  </w:p>
  <w:p w14:paraId="34A9A6F3" w14:textId="77777777" w:rsidR="007477CF" w:rsidRDefault="007477CF" w:rsidP="007477C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8AE1C" w14:textId="77777777" w:rsidR="007477CF" w:rsidRDefault="007477CF" w:rsidP="007477CF">
    <w:pPr>
      <w:pStyle w:val="Footer"/>
    </w:pPr>
  </w:p>
  <w:p w14:paraId="082C5964" w14:textId="77777777" w:rsidR="007477CF" w:rsidRDefault="007477CF" w:rsidP="007477C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11ABB" w14:textId="77777777" w:rsidR="007477CF" w:rsidRPr="007477CF" w:rsidRDefault="007477CF" w:rsidP="007477C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5E13B" w14:textId="77777777" w:rsidR="007477CF" w:rsidRDefault="007477CF" w:rsidP="007477CF">
    <w:pPr>
      <w:pStyle w:val="DMFooter"/>
      <w:tabs>
        <w:tab w:val="center" w:pos="4678"/>
      </w:tabs>
    </w:pPr>
    <w:r>
      <w:rPr>
        <w:noProof/>
      </w:rPr>
      <w:drawing>
        <wp:anchor distT="0" distB="0" distL="114300" distR="114300" simplePos="0" relativeHeight="251658752" behindDoc="1" locked="0" layoutInCell="1" allowOverlap="1" wp14:anchorId="24F3E715" wp14:editId="3BF4E6B9">
          <wp:simplePos x="904875" y="9334500"/>
          <wp:positionH relativeFrom="margin">
            <wp:align>right</wp:align>
          </wp:positionH>
          <wp:positionV relativeFrom="page">
            <wp:posOffset>9432925</wp:posOffset>
          </wp:positionV>
          <wp:extent cx="1940400" cy="252000"/>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 Grey scaled.jpg"/>
                  <pic:cNvPicPr/>
                </pic:nvPicPr>
                <pic:blipFill>
                  <a:blip r:embed="rId1">
                    <a:extLst>
                      <a:ext uri="{28A0092B-C50C-407E-A947-70E740481C1C}">
                        <a14:useLocalDpi xmlns:a14="http://schemas.microsoft.com/office/drawing/2010/main" val="0"/>
                      </a:ext>
                    </a:extLst>
                  </a:blip>
                  <a:stretch>
                    <a:fillRect/>
                  </a:stretch>
                </pic:blipFill>
                <pic:spPr>
                  <a:xfrm>
                    <a:off x="0" y="0"/>
                    <a:ext cx="1940400" cy="252000"/>
                  </a:xfrm>
                  <a:prstGeom prst="rect">
                    <a:avLst/>
                  </a:prstGeom>
                </pic:spPr>
              </pic:pic>
            </a:graphicData>
          </a:graphic>
          <wp14:sizeRelH relativeFrom="margin">
            <wp14:pctWidth>0</wp14:pctWidth>
          </wp14:sizeRelH>
          <wp14:sizeRelV relativeFrom="margin">
            <wp14:pctHeight>0</wp14:pctHeight>
          </wp14:sizeRelV>
        </wp:anchor>
      </w:drawing>
    </w:r>
    <w:r>
      <w:t>Dell Marketing L.P. Confidential</w:t>
    </w:r>
    <w:r>
      <w:tab/>
    </w: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D2877" w14:textId="77777777" w:rsidR="007477CF" w:rsidRPr="007477CF" w:rsidRDefault="007477CF" w:rsidP="007477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20727" w14:textId="77777777" w:rsidR="00D27C75" w:rsidRDefault="00D27C75">
      <w:r>
        <w:separator/>
      </w:r>
    </w:p>
  </w:footnote>
  <w:footnote w:type="continuationSeparator" w:id="0">
    <w:p w14:paraId="7EDC7309" w14:textId="77777777" w:rsidR="00D27C75" w:rsidRDefault="00D27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7B46A" w14:textId="77777777" w:rsidR="00195B20" w:rsidRDefault="00195B2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755B7" w14:textId="77777777" w:rsidR="007477CF" w:rsidRPr="007477CF" w:rsidRDefault="007477CF" w:rsidP="007477C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9DBAC" w14:textId="2EF70CCE" w:rsidR="007477CF" w:rsidRDefault="007477CF" w:rsidP="007477CF">
    <w:pPr>
      <w:pStyle w:val="DMHeader"/>
    </w:pPr>
    <w:r>
      <w:fldChar w:fldCharType="begin"/>
    </w:r>
    <w:r>
      <w:instrText xml:space="preserve"> STYLEREF  "DH Heading 1" </w:instrText>
    </w:r>
    <w:r>
      <w:fldChar w:fldCharType="separate"/>
    </w:r>
    <w:r w:rsidR="0017629E">
      <w:rPr>
        <w:noProof/>
      </w:rPr>
      <w:t>Supply Chain</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AEDD2" w14:textId="77777777" w:rsidR="007477CF" w:rsidRPr="007477CF" w:rsidRDefault="007477CF" w:rsidP="007477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D4EBB" w14:textId="77777777" w:rsidR="00195B20" w:rsidRDefault="00195B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D6F6A" w14:textId="77777777" w:rsidR="007477CF" w:rsidRDefault="007477CF" w:rsidP="007477CF">
    <w:pPr>
      <w:pStyle w:val="Header"/>
    </w:pPr>
  </w:p>
  <w:p w14:paraId="5777F605" w14:textId="77777777" w:rsidR="007477CF" w:rsidRDefault="007477CF" w:rsidP="007477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C23BB" w14:textId="77777777" w:rsidR="007477CF" w:rsidRDefault="007477CF" w:rsidP="007477C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BFB9A" w14:textId="77777777" w:rsidR="007477CF" w:rsidRDefault="007477CF" w:rsidP="007477C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A140C" w14:textId="77777777" w:rsidR="007477CF" w:rsidRDefault="007477CF" w:rsidP="007477CF">
    <w:pPr>
      <w:pStyle w:val="Header"/>
    </w:pPr>
    <w:r>
      <w:rPr>
        <w:noProof/>
      </w:rPr>
      <w:drawing>
        <wp:anchor distT="0" distB="0" distL="114300" distR="114300" simplePos="0" relativeHeight="251659264" behindDoc="1" locked="0" layoutInCell="1" allowOverlap="1" wp14:anchorId="2A31848C" wp14:editId="48B6B96A">
          <wp:simplePos x="904875" y="447675"/>
          <wp:positionH relativeFrom="margin">
            <wp:align>left</wp:align>
          </wp:positionH>
          <wp:positionV relativeFrom="page">
            <wp:posOffset>450215</wp:posOffset>
          </wp:positionV>
          <wp:extent cx="2606400" cy="334800"/>
          <wp:effectExtent l="0" t="0" r="381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 Blue Grey Banner 7cm.jpg"/>
                  <pic:cNvPicPr/>
                </pic:nvPicPr>
                <pic:blipFill>
                  <a:blip r:embed="rId1">
                    <a:extLst>
                      <a:ext uri="{28A0092B-C50C-407E-A947-70E740481C1C}">
                        <a14:useLocalDpi xmlns:a14="http://schemas.microsoft.com/office/drawing/2010/main" val="0"/>
                      </a:ext>
                    </a:extLst>
                  </a:blip>
                  <a:stretch>
                    <a:fillRect/>
                  </a:stretch>
                </pic:blipFill>
                <pic:spPr>
                  <a:xfrm>
                    <a:off x="0" y="0"/>
                    <a:ext cx="2606400" cy="334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EA61E" w14:textId="77777777" w:rsidR="007477CF" w:rsidRPr="007477CF" w:rsidRDefault="007477CF" w:rsidP="007477C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BE346" w14:textId="77777777" w:rsidR="007477CF" w:rsidRDefault="007477CF" w:rsidP="007477C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FB122" w14:textId="77777777" w:rsidR="007477CF" w:rsidRPr="007477CF" w:rsidRDefault="007477CF" w:rsidP="007477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2F9"/>
    <w:multiLevelType w:val="hybridMultilevel"/>
    <w:tmpl w:val="1A0487A0"/>
    <w:lvl w:ilvl="0" w:tplc="ACEC5AE0">
      <w:start w:val="1"/>
      <w:numFmt w:val="decimal"/>
      <w:pStyle w:val="DTT-List1"/>
      <w:lvlText w:val="%1)"/>
      <w:lvlJc w:val="left"/>
      <w:pPr>
        <w:tabs>
          <w:tab w:val="num" w:pos="425"/>
        </w:tabs>
        <w:ind w:left="425" w:hanging="425"/>
      </w:pPr>
      <w:rPr>
        <w:rFonts w:ascii="Arial" w:hAnsi="Arial"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AF69FB"/>
    <w:multiLevelType w:val="hybridMultilevel"/>
    <w:tmpl w:val="C756A1D0"/>
    <w:lvl w:ilvl="0" w:tplc="3B8CB476">
      <w:start w:val="1"/>
      <w:numFmt w:val="lowerLetter"/>
      <w:pStyle w:val="DTT-List2"/>
      <w:lvlText w:val="%1)"/>
      <w:lvlJc w:val="left"/>
      <w:pPr>
        <w:tabs>
          <w:tab w:val="num" w:pos="851"/>
        </w:tabs>
        <w:ind w:left="851" w:hanging="426"/>
      </w:pPr>
      <w:rPr>
        <w:rFonts w:ascii="Arial" w:hAnsi="Arial"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C147CDA"/>
    <w:multiLevelType w:val="hybridMultilevel"/>
    <w:tmpl w:val="1BB8E6C0"/>
    <w:lvl w:ilvl="0" w:tplc="8836ECE8">
      <w:start w:val="1"/>
      <w:numFmt w:val="bullet"/>
      <w:pStyle w:val="DTT-Bullet1"/>
      <w:lvlText w:val=""/>
      <w:lvlJc w:val="left"/>
      <w:pPr>
        <w:tabs>
          <w:tab w:val="num" w:pos="425"/>
        </w:tabs>
        <w:ind w:left="425" w:hanging="425"/>
      </w:pPr>
      <w:rPr>
        <w:rFonts w:ascii="Symbol" w:hAnsi="Symbol" w:hint="default"/>
        <w:b w:val="0"/>
        <w:i w:val="0"/>
        <w:color w:val="808080"/>
        <w:sz w:val="18"/>
        <w:szCs w:val="18"/>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904290"/>
    <w:multiLevelType w:val="hybridMultilevel"/>
    <w:tmpl w:val="80104910"/>
    <w:lvl w:ilvl="0" w:tplc="33800864">
      <w:start w:val="1"/>
      <w:numFmt w:val="bullet"/>
      <w:pStyle w:val="DBBullet2"/>
      <w:lvlText w:val="―"/>
      <w:lvlJc w:val="left"/>
      <w:pPr>
        <w:tabs>
          <w:tab w:val="num" w:pos="1134"/>
        </w:tabs>
        <w:ind w:left="1134" w:hanging="340"/>
      </w:pPr>
      <w:rPr>
        <w:rFonts w:ascii="Arial" w:hAnsi="Arial" w:hint="default"/>
        <w:b w:val="0"/>
        <w:i w:val="0"/>
        <w:color w:val="80808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FB9338C"/>
    <w:multiLevelType w:val="multilevel"/>
    <w:tmpl w:val="5DBEC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A170CC"/>
    <w:multiLevelType w:val="multilevel"/>
    <w:tmpl w:val="87B6D57E"/>
    <w:lvl w:ilvl="0">
      <w:start w:val="1"/>
      <w:numFmt w:val="decimal"/>
      <w:suff w:val="nothing"/>
      <w:lvlText w:val="%1   "/>
      <w:lvlJc w:val="left"/>
      <w:pPr>
        <w:ind w:left="0" w:firstLine="0"/>
      </w:pPr>
      <w:rPr>
        <w:rFonts w:ascii="Trebuchet MS" w:hAnsi="Trebuchet MS" w:hint="default"/>
        <w:b w:val="0"/>
        <w:i w:val="0"/>
        <w:color w:val="0085C3"/>
        <w:sz w:val="24"/>
        <w:szCs w:val="24"/>
        <w:u w:val="none"/>
      </w:rPr>
    </w:lvl>
    <w:lvl w:ilvl="1">
      <w:start w:val="1"/>
      <w:numFmt w:val="decimal"/>
      <w:suff w:val="nothing"/>
      <w:lvlText w:val="%1.%2   "/>
      <w:lvlJc w:val="left"/>
      <w:pPr>
        <w:ind w:left="0" w:firstLine="0"/>
      </w:pPr>
      <w:rPr>
        <w:rFonts w:ascii="Trebuchet MS" w:hAnsi="Trebuchet MS" w:hint="default"/>
        <w:b w:val="0"/>
        <w:i w:val="0"/>
        <w:color w:val="0085C3"/>
        <w:sz w:val="20"/>
        <w:szCs w:val="20"/>
        <w:u w:val="none"/>
      </w:rPr>
    </w:lvl>
    <w:lvl w:ilvl="2">
      <w:start w:val="1"/>
      <w:numFmt w:val="decimal"/>
      <w:suff w:val="nothing"/>
      <w:lvlText w:val="%1.%2.%3   "/>
      <w:lvlJc w:val="left"/>
      <w:pPr>
        <w:ind w:left="0" w:firstLine="0"/>
      </w:pPr>
      <w:rPr>
        <w:rFonts w:ascii="Trebuchet MS" w:hAnsi="Trebuchet MS" w:hint="default"/>
        <w:b w:val="0"/>
        <w:i w:val="0"/>
        <w:color w:val="0085C3"/>
        <w:sz w:val="18"/>
        <w:szCs w:val="18"/>
        <w:u w:val="none"/>
      </w:rPr>
    </w:lvl>
    <w:lvl w:ilvl="3">
      <w:start w:val="1"/>
      <w:numFmt w:val="none"/>
      <w:suff w:val="nothing"/>
      <w:lvlText w:val=""/>
      <w:lvlJc w:val="left"/>
      <w:pPr>
        <w:ind w:left="0" w:firstLine="0"/>
      </w:pPr>
      <w:rPr>
        <w:rFonts w:ascii="Arial" w:hAnsi="Arial" w:hint="default"/>
        <w:b/>
        <w:i w:val="0"/>
        <w:color w:val="0066CC"/>
        <w:sz w:val="15"/>
        <w:szCs w:val="15"/>
        <w:u w:val="none"/>
      </w:rPr>
    </w:lvl>
    <w:lvl w:ilvl="4">
      <w:start w:val="1"/>
      <w:numFmt w:val="none"/>
      <w:suff w:val="nothing"/>
      <w:lvlText w:val=""/>
      <w:lvlJc w:val="left"/>
      <w:pPr>
        <w:ind w:left="0" w:firstLine="0"/>
      </w:pPr>
      <w:rPr>
        <w:rFonts w:ascii="Arial" w:hAnsi="Arial" w:hint="default"/>
        <w:b/>
        <w:i w:val="0"/>
        <w:color w:val="0066CC"/>
        <w:sz w:val="14"/>
        <w:szCs w:val="14"/>
      </w:rPr>
    </w:lvl>
    <w:lvl w:ilvl="5">
      <w:start w:val="1"/>
      <w:numFmt w:val="upperLetter"/>
      <w:pStyle w:val="DHHeadingA1with"/>
      <w:suff w:val="nothing"/>
      <w:lvlText w:val="Appendix %6   "/>
      <w:lvlJc w:val="left"/>
      <w:pPr>
        <w:ind w:left="0" w:firstLine="0"/>
      </w:pPr>
      <w:rPr>
        <w:rFonts w:ascii="Arial" w:hAnsi="Arial" w:hint="default"/>
        <w:b w:val="0"/>
        <w:i w:val="0"/>
        <w:color w:val="0672CB"/>
        <w:sz w:val="36"/>
        <w:szCs w:val="24"/>
      </w:rPr>
    </w:lvl>
    <w:lvl w:ilvl="6">
      <w:start w:val="1"/>
      <w:numFmt w:val="decimal"/>
      <w:pStyle w:val="DHHeadingA2with"/>
      <w:suff w:val="nothing"/>
      <w:lvlText w:val="%6.%7   "/>
      <w:lvlJc w:val="left"/>
      <w:pPr>
        <w:ind w:left="0" w:firstLine="0"/>
      </w:pPr>
      <w:rPr>
        <w:rFonts w:ascii="Arial Bold" w:hAnsi="Arial Bold" w:hint="default"/>
        <w:b w:val="0"/>
        <w:i w:val="0"/>
        <w:color w:val="0672CB"/>
        <w:sz w:val="32"/>
        <w:szCs w:val="20"/>
      </w:rPr>
    </w:lvl>
    <w:lvl w:ilvl="7">
      <w:start w:val="1"/>
      <w:numFmt w:val="decimal"/>
      <w:pStyle w:val="DHHeadingA3with"/>
      <w:suff w:val="nothing"/>
      <w:lvlText w:val="%6.%7.%8   "/>
      <w:lvlJc w:val="left"/>
      <w:pPr>
        <w:ind w:left="0" w:firstLine="0"/>
      </w:pPr>
      <w:rPr>
        <w:rFonts w:ascii="Arial Bold" w:hAnsi="Arial Bold" w:hint="default"/>
        <w:b w:val="0"/>
        <w:i w:val="0"/>
        <w:color w:val="0672CB"/>
        <w:sz w:val="28"/>
        <w:szCs w:val="18"/>
      </w:rPr>
    </w:lvl>
    <w:lvl w:ilvl="8">
      <w:start w:val="1"/>
      <w:numFmt w:val="decimal"/>
      <w:pStyle w:val="DHHeadingA4with"/>
      <w:suff w:val="nothing"/>
      <w:lvlText w:val="%6.%7.%8.%9   "/>
      <w:lvlJc w:val="left"/>
      <w:pPr>
        <w:ind w:left="0" w:firstLine="0"/>
      </w:pPr>
      <w:rPr>
        <w:rFonts w:ascii="Arial" w:hAnsi="Arial" w:hint="default"/>
        <w:b w:val="0"/>
        <w:i w:val="0"/>
        <w:color w:val="0672CB"/>
        <w:sz w:val="24"/>
        <w:szCs w:val="16"/>
      </w:rPr>
    </w:lvl>
  </w:abstractNum>
  <w:abstractNum w:abstractNumId="6" w15:restartNumberingAfterBreak="0">
    <w:nsid w:val="332E3946"/>
    <w:multiLevelType w:val="hybridMultilevel"/>
    <w:tmpl w:val="34F05D10"/>
    <w:lvl w:ilvl="0" w:tplc="854AD422">
      <w:start w:val="1"/>
      <w:numFmt w:val="lowerLetter"/>
      <w:pStyle w:val="DRQuestionList2"/>
      <w:lvlText w:val="%1."/>
      <w:lvlJc w:val="left"/>
      <w:pPr>
        <w:tabs>
          <w:tab w:val="num" w:pos="680"/>
        </w:tabs>
        <w:ind w:left="68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D0D6091"/>
    <w:multiLevelType w:val="hybridMultilevel"/>
    <w:tmpl w:val="31A61912"/>
    <w:lvl w:ilvl="0" w:tplc="4A70FF58">
      <w:start w:val="1"/>
      <w:numFmt w:val="bullet"/>
      <w:pStyle w:val="DRQuestionBullet3"/>
      <w:lvlText w:val=""/>
      <w:lvlJc w:val="left"/>
      <w:pPr>
        <w:tabs>
          <w:tab w:val="num" w:pos="1021"/>
        </w:tabs>
        <w:ind w:left="1021" w:hanging="341"/>
      </w:pPr>
      <w:rPr>
        <w:rFonts w:ascii="Symbol" w:hAnsi="Symbol" w:hint="default"/>
        <w:color w:val="333333"/>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3A2512C"/>
    <w:multiLevelType w:val="hybridMultilevel"/>
    <w:tmpl w:val="63981BD8"/>
    <w:lvl w:ilvl="0" w:tplc="4BF094B4">
      <w:start w:val="1"/>
      <w:numFmt w:val="bullet"/>
      <w:lvlText w:val=""/>
      <w:lvlJc w:val="left"/>
      <w:pPr>
        <w:tabs>
          <w:tab w:val="num" w:pos="567"/>
        </w:tabs>
        <w:ind w:left="567" w:hanging="567"/>
      </w:pPr>
      <w:rPr>
        <w:rFonts w:ascii="Symbol" w:hAnsi="Symbol" w:hint="default"/>
        <w:b w:val="0"/>
        <w:i w:val="0"/>
        <w:color w:val="AAAAAA"/>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63937CD"/>
    <w:multiLevelType w:val="hybridMultilevel"/>
    <w:tmpl w:val="B08C7C6C"/>
    <w:lvl w:ilvl="0" w:tplc="9B4EAD9C">
      <w:start w:val="1"/>
      <w:numFmt w:val="lowerRoman"/>
      <w:pStyle w:val="DBList3"/>
      <w:lvlText w:val="%1)"/>
      <w:lvlJc w:val="right"/>
      <w:pPr>
        <w:tabs>
          <w:tab w:val="num" w:pos="1701"/>
        </w:tabs>
        <w:ind w:left="1701"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6631241"/>
    <w:multiLevelType w:val="singleLevel"/>
    <w:tmpl w:val="3124BB66"/>
    <w:lvl w:ilvl="0">
      <w:start w:val="1"/>
      <w:numFmt w:val="lowerLetter"/>
      <w:pStyle w:val="DBList2"/>
      <w:lvlText w:val="%1)"/>
      <w:lvlJc w:val="left"/>
      <w:pPr>
        <w:tabs>
          <w:tab w:val="num" w:pos="1134"/>
        </w:tabs>
        <w:ind w:left="1134" w:hanging="567"/>
      </w:pPr>
      <w:rPr>
        <w:rFonts w:hint="default"/>
      </w:rPr>
    </w:lvl>
  </w:abstractNum>
  <w:abstractNum w:abstractNumId="11" w15:restartNumberingAfterBreak="0">
    <w:nsid w:val="47FA0EFA"/>
    <w:multiLevelType w:val="hybridMultilevel"/>
    <w:tmpl w:val="FF5E8408"/>
    <w:lvl w:ilvl="0" w:tplc="8B2C9B92">
      <w:start w:val="1"/>
      <w:numFmt w:val="bullet"/>
      <w:lvlText w:val="●"/>
      <w:lvlJc w:val="left"/>
      <w:pPr>
        <w:tabs>
          <w:tab w:val="num" w:pos="567"/>
        </w:tabs>
        <w:ind w:left="567" w:hanging="283"/>
      </w:pPr>
      <w:rPr>
        <w:rFonts w:ascii="Arial" w:hAnsi="Arial" w:cs="Arial" w:hint="default"/>
        <w:b w:val="0"/>
        <w:i w:val="0"/>
        <w:color w:val="AAAAAA"/>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FA58F6"/>
    <w:multiLevelType w:val="hybridMultilevel"/>
    <w:tmpl w:val="83DAC832"/>
    <w:lvl w:ilvl="0" w:tplc="AA9C8FCE">
      <w:start w:val="1"/>
      <w:numFmt w:val="bullet"/>
      <w:lvlText w:val=""/>
      <w:lvlJc w:val="left"/>
      <w:pPr>
        <w:tabs>
          <w:tab w:val="num" w:pos="1701"/>
        </w:tabs>
        <w:ind w:left="1701" w:hanging="283"/>
      </w:pPr>
      <w:rPr>
        <w:rFonts w:ascii="Symbol" w:hAnsi="Symbol" w:hint="default"/>
        <w:b w:val="0"/>
        <w:i w:val="0"/>
        <w:color w:val="AAAAAA"/>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CE826DF"/>
    <w:multiLevelType w:val="hybridMultilevel"/>
    <w:tmpl w:val="78DAD7DC"/>
    <w:lvl w:ilvl="0" w:tplc="3842AD40">
      <w:start w:val="1"/>
      <w:numFmt w:val="bullet"/>
      <w:lvlText w:val="―"/>
      <w:lvlJc w:val="left"/>
      <w:pPr>
        <w:tabs>
          <w:tab w:val="num" w:pos="1134"/>
        </w:tabs>
        <w:ind w:left="1134" w:hanging="340"/>
      </w:pPr>
      <w:rPr>
        <w:rFonts w:ascii="Arial" w:hAnsi="Arial" w:cs="Arial" w:hint="default"/>
        <w:b w:val="0"/>
        <w:i w:val="0"/>
        <w:color w:val="AAAAAA"/>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D4D50FC"/>
    <w:multiLevelType w:val="hybridMultilevel"/>
    <w:tmpl w:val="44C6CB90"/>
    <w:lvl w:ilvl="0" w:tplc="6C8A698C">
      <w:start w:val="1"/>
      <w:numFmt w:val="bullet"/>
      <w:pStyle w:val="DBBullet1"/>
      <w:lvlText w:val="●"/>
      <w:lvlJc w:val="left"/>
      <w:pPr>
        <w:tabs>
          <w:tab w:val="num" w:pos="567"/>
        </w:tabs>
        <w:ind w:left="567" w:hanging="283"/>
      </w:pPr>
      <w:rPr>
        <w:rFonts w:ascii="Arial" w:hAnsi="Arial" w:hint="default"/>
        <w:b w:val="0"/>
        <w:i w:val="0"/>
        <w:color w:val="80808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DD5384B"/>
    <w:multiLevelType w:val="hybridMultilevel"/>
    <w:tmpl w:val="85D48DDC"/>
    <w:lvl w:ilvl="0" w:tplc="D0EA3F12">
      <w:start w:val="1"/>
      <w:numFmt w:val="lowerRoman"/>
      <w:pStyle w:val="DTT-List3"/>
      <w:lvlText w:val="%1)"/>
      <w:lvlJc w:val="left"/>
      <w:pPr>
        <w:tabs>
          <w:tab w:val="num" w:pos="1276"/>
        </w:tabs>
        <w:ind w:left="1276" w:hanging="425"/>
      </w:pPr>
      <w:rPr>
        <w:rFonts w:ascii="Arial" w:hAnsi="Arial" w:hint="default"/>
        <w:b w:val="0"/>
        <w:i w:val="0"/>
        <w:sz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4414F0"/>
    <w:multiLevelType w:val="hybridMultilevel"/>
    <w:tmpl w:val="824072A0"/>
    <w:lvl w:ilvl="0" w:tplc="4D341726">
      <w:start w:val="1"/>
      <w:numFmt w:val="bullet"/>
      <w:pStyle w:val="DTT-Bullet3"/>
      <w:lvlText w:val="&gt;"/>
      <w:lvlJc w:val="left"/>
      <w:pPr>
        <w:ind w:left="1211" w:hanging="360"/>
      </w:pPr>
      <w:rPr>
        <w:rFonts w:ascii="Arial" w:hAnsi="Arial" w:hint="default"/>
        <w:b w:val="0"/>
        <w:i w:val="0"/>
        <w:color w:val="808080"/>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582CF7"/>
    <w:multiLevelType w:val="multilevel"/>
    <w:tmpl w:val="68CE0A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3A7E86"/>
    <w:multiLevelType w:val="hybridMultilevel"/>
    <w:tmpl w:val="1768648E"/>
    <w:lvl w:ilvl="0" w:tplc="94C038D2">
      <w:start w:val="1"/>
      <w:numFmt w:val="bullet"/>
      <w:lvlText w:val="●"/>
      <w:lvlJc w:val="left"/>
      <w:pPr>
        <w:ind w:left="720" w:hanging="360"/>
      </w:pPr>
      <w:rPr>
        <w:rFonts w:ascii="Arial" w:hAnsi="Arial" w:cs="Arial" w:hint="default"/>
        <w:b w:val="0"/>
        <w:i w:val="0"/>
        <w:color w:val="AAAAAA"/>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3A0763"/>
    <w:multiLevelType w:val="hybridMultilevel"/>
    <w:tmpl w:val="D8527C70"/>
    <w:lvl w:ilvl="0" w:tplc="708AD47E">
      <w:start w:val="1"/>
      <w:numFmt w:val="lowerRoman"/>
      <w:pStyle w:val="DRQuestionList3"/>
      <w:lvlText w:val="%1."/>
      <w:lvlJc w:val="left"/>
      <w:pPr>
        <w:tabs>
          <w:tab w:val="num" w:pos="1021"/>
        </w:tabs>
        <w:ind w:left="1021" w:hanging="341"/>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F6209D1"/>
    <w:multiLevelType w:val="hybridMultilevel"/>
    <w:tmpl w:val="93D49C1C"/>
    <w:lvl w:ilvl="0" w:tplc="12C8C77E">
      <w:start w:val="1"/>
      <w:numFmt w:val="bullet"/>
      <w:pStyle w:val="DLL-Bullet"/>
      <w:lvlText w:val=""/>
      <w:lvlJc w:val="left"/>
      <w:pPr>
        <w:tabs>
          <w:tab w:val="num" w:pos="567"/>
        </w:tabs>
        <w:ind w:left="567" w:hanging="567"/>
      </w:pPr>
      <w:rPr>
        <w:rFonts w:ascii="Symbol" w:hAnsi="Symbol" w:hint="default"/>
        <w:b w:val="0"/>
        <w:i w:val="0"/>
        <w:color w:val="808080"/>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F643D7C"/>
    <w:multiLevelType w:val="hybridMultilevel"/>
    <w:tmpl w:val="23502768"/>
    <w:lvl w:ilvl="0" w:tplc="1B2E3BF6">
      <w:start w:val="1"/>
      <w:numFmt w:val="bullet"/>
      <w:pStyle w:val="DBBulletLetter"/>
      <w:lvlText w:val="●"/>
      <w:lvlJc w:val="left"/>
      <w:pPr>
        <w:ind w:left="720" w:hanging="360"/>
      </w:pPr>
      <w:rPr>
        <w:rFonts w:ascii="Arial" w:hAnsi="Arial" w:hint="default"/>
        <w:b w:val="0"/>
        <w:i w:val="0"/>
        <w:color w:val="808080"/>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0F4D7B"/>
    <w:multiLevelType w:val="singleLevel"/>
    <w:tmpl w:val="23F00B8A"/>
    <w:lvl w:ilvl="0">
      <w:start w:val="1"/>
      <w:numFmt w:val="decimal"/>
      <w:pStyle w:val="DBList1"/>
      <w:lvlText w:val="%1)"/>
      <w:lvlJc w:val="left"/>
      <w:pPr>
        <w:tabs>
          <w:tab w:val="num" w:pos="567"/>
        </w:tabs>
        <w:ind w:left="567" w:hanging="567"/>
      </w:pPr>
      <w:rPr>
        <w:rFonts w:hint="default"/>
      </w:rPr>
    </w:lvl>
  </w:abstractNum>
  <w:abstractNum w:abstractNumId="23" w15:restartNumberingAfterBreak="0">
    <w:nsid w:val="623E2F9C"/>
    <w:multiLevelType w:val="hybridMultilevel"/>
    <w:tmpl w:val="4DA89970"/>
    <w:lvl w:ilvl="0" w:tplc="C30E8E5E">
      <w:start w:val="1"/>
      <w:numFmt w:val="bullet"/>
      <w:pStyle w:val="DTT-Bullet2"/>
      <w:lvlText w:val="―"/>
      <w:lvlJc w:val="left"/>
      <w:pPr>
        <w:ind w:left="785" w:hanging="360"/>
      </w:pPr>
      <w:rPr>
        <w:rFonts w:ascii="Arial" w:hAnsi="Arial" w:hint="default"/>
        <w:b w:val="0"/>
        <w:i w:val="0"/>
        <w:color w:val="808080"/>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3F3383F"/>
    <w:multiLevelType w:val="hybridMultilevel"/>
    <w:tmpl w:val="64D487D8"/>
    <w:lvl w:ilvl="0" w:tplc="FB72CE70">
      <w:start w:val="1"/>
      <w:numFmt w:val="bullet"/>
      <w:pStyle w:val="DRQuestionBullet1"/>
      <w:lvlText w:val=""/>
      <w:lvlJc w:val="left"/>
      <w:pPr>
        <w:tabs>
          <w:tab w:val="num" w:pos="340"/>
        </w:tabs>
        <w:ind w:left="340" w:hanging="3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ACF665D"/>
    <w:multiLevelType w:val="hybridMultilevel"/>
    <w:tmpl w:val="9682624C"/>
    <w:lvl w:ilvl="0" w:tplc="D6FAD730">
      <w:start w:val="1"/>
      <w:numFmt w:val="bullet"/>
      <w:pStyle w:val="DBBullet3"/>
      <w:lvlText w:val=""/>
      <w:lvlJc w:val="left"/>
      <w:pPr>
        <w:tabs>
          <w:tab w:val="num" w:pos="1701"/>
        </w:tabs>
        <w:ind w:left="1701" w:hanging="283"/>
      </w:pPr>
      <w:rPr>
        <w:rFonts w:ascii="Symbol" w:hAnsi="Symbol" w:hint="default"/>
        <w:b w:val="0"/>
        <w:i w:val="0"/>
        <w:color w:val="808080"/>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D291C3E"/>
    <w:multiLevelType w:val="hybridMultilevel"/>
    <w:tmpl w:val="52FC075C"/>
    <w:lvl w:ilvl="0" w:tplc="A4664930">
      <w:start w:val="1"/>
      <w:numFmt w:val="bullet"/>
      <w:pStyle w:val="DRQuestionBullet2"/>
      <w:lvlText w:val=""/>
      <w:lvlJc w:val="left"/>
      <w:pPr>
        <w:tabs>
          <w:tab w:val="num" w:pos="680"/>
        </w:tabs>
        <w:ind w:left="680" w:hanging="340"/>
      </w:pPr>
      <w:rPr>
        <w:rFonts w:ascii="Symbol" w:hAnsi="Symbol" w:hint="default"/>
        <w:color w:val="333333"/>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2E57FEA"/>
    <w:multiLevelType w:val="multilevel"/>
    <w:tmpl w:val="11CA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AB2626"/>
    <w:multiLevelType w:val="hybridMultilevel"/>
    <w:tmpl w:val="225A4238"/>
    <w:lvl w:ilvl="0" w:tplc="25C2EA2C">
      <w:start w:val="1"/>
      <w:numFmt w:val="decimal"/>
      <w:pStyle w:val="DMActionCaptionNumbering"/>
      <w:lvlText w:val="Figure %1 "/>
      <w:lvlJc w:val="left"/>
      <w:pPr>
        <w:ind w:left="720" w:hanging="360"/>
      </w:pPr>
      <w:rPr>
        <w:rFonts w:ascii="Arial" w:hAnsi="Arial" w:hint="default"/>
        <w:color w:val="8080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BFE19CF"/>
    <w:multiLevelType w:val="hybridMultilevel"/>
    <w:tmpl w:val="9A2C14EE"/>
    <w:lvl w:ilvl="0" w:tplc="749C1AE6">
      <w:start w:val="1"/>
      <w:numFmt w:val="decimal"/>
      <w:pStyle w:val="DRQuestionList1"/>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541987840">
    <w:abstractNumId w:val="11"/>
  </w:num>
  <w:num w:numId="2" w16cid:durableId="115762051">
    <w:abstractNumId w:val="13"/>
  </w:num>
  <w:num w:numId="3" w16cid:durableId="754743860">
    <w:abstractNumId w:val="12"/>
  </w:num>
  <w:num w:numId="4" w16cid:durableId="111944928">
    <w:abstractNumId w:val="18"/>
  </w:num>
  <w:num w:numId="5" w16cid:durableId="1939678355">
    <w:abstractNumId w:val="22"/>
  </w:num>
  <w:num w:numId="6" w16cid:durableId="424302882">
    <w:abstractNumId w:val="10"/>
  </w:num>
  <w:num w:numId="7" w16cid:durableId="1311860633">
    <w:abstractNumId w:val="9"/>
  </w:num>
  <w:num w:numId="8" w16cid:durableId="2095205569">
    <w:abstractNumId w:val="5"/>
  </w:num>
  <w:num w:numId="9" w16cid:durableId="518932445">
    <w:abstractNumId w:val="8"/>
  </w:num>
  <w:num w:numId="10" w16cid:durableId="851260091">
    <w:abstractNumId w:val="24"/>
  </w:num>
  <w:num w:numId="11" w16cid:durableId="612594743">
    <w:abstractNumId w:val="26"/>
  </w:num>
  <w:num w:numId="12" w16cid:durableId="763035976">
    <w:abstractNumId w:val="7"/>
  </w:num>
  <w:num w:numId="13" w16cid:durableId="531891172">
    <w:abstractNumId w:val="29"/>
  </w:num>
  <w:num w:numId="14" w16cid:durableId="1248265360">
    <w:abstractNumId w:val="6"/>
  </w:num>
  <w:num w:numId="15" w16cid:durableId="671225796">
    <w:abstractNumId w:val="19"/>
  </w:num>
  <w:num w:numId="16" w16cid:durableId="513306833">
    <w:abstractNumId w:val="2"/>
  </w:num>
  <w:num w:numId="17" w16cid:durableId="425812497">
    <w:abstractNumId w:val="23"/>
  </w:num>
  <w:num w:numId="18" w16cid:durableId="1936327963">
    <w:abstractNumId w:val="16"/>
  </w:num>
  <w:num w:numId="19" w16cid:durableId="844245518">
    <w:abstractNumId w:val="0"/>
  </w:num>
  <w:num w:numId="20" w16cid:durableId="749421839">
    <w:abstractNumId w:val="1"/>
  </w:num>
  <w:num w:numId="21" w16cid:durableId="1260988361">
    <w:abstractNumId w:val="15"/>
  </w:num>
  <w:num w:numId="22" w16cid:durableId="447746029">
    <w:abstractNumId w:val="11"/>
  </w:num>
  <w:num w:numId="23" w16cid:durableId="3939288">
    <w:abstractNumId w:val="13"/>
  </w:num>
  <w:num w:numId="24" w16cid:durableId="1462572712">
    <w:abstractNumId w:val="12"/>
  </w:num>
  <w:num w:numId="25" w16cid:durableId="1938051014">
    <w:abstractNumId w:val="8"/>
  </w:num>
  <w:num w:numId="26" w16cid:durableId="2144272677">
    <w:abstractNumId w:val="2"/>
  </w:num>
  <w:num w:numId="27" w16cid:durableId="2074546826">
    <w:abstractNumId w:val="23"/>
  </w:num>
  <w:num w:numId="28" w16cid:durableId="2117627927">
    <w:abstractNumId w:val="16"/>
  </w:num>
  <w:num w:numId="29" w16cid:durableId="109710290">
    <w:abstractNumId w:val="28"/>
  </w:num>
  <w:num w:numId="30" w16cid:durableId="975184928">
    <w:abstractNumId w:val="5"/>
  </w:num>
  <w:num w:numId="31" w16cid:durableId="244921467">
    <w:abstractNumId w:val="5"/>
  </w:num>
  <w:num w:numId="32" w16cid:durableId="769198959">
    <w:abstractNumId w:val="5"/>
  </w:num>
  <w:num w:numId="33" w16cid:durableId="1912278087">
    <w:abstractNumId w:val="5"/>
  </w:num>
  <w:num w:numId="34" w16cid:durableId="553932546">
    <w:abstractNumId w:val="14"/>
  </w:num>
  <w:num w:numId="35" w16cid:durableId="1168716783">
    <w:abstractNumId w:val="3"/>
  </w:num>
  <w:num w:numId="36" w16cid:durableId="1775977203">
    <w:abstractNumId w:val="25"/>
  </w:num>
  <w:num w:numId="37" w16cid:durableId="923683191">
    <w:abstractNumId w:val="21"/>
  </w:num>
  <w:num w:numId="38" w16cid:durableId="1585600860">
    <w:abstractNumId w:val="20"/>
  </w:num>
  <w:num w:numId="39" w16cid:durableId="337970030">
    <w:abstractNumId w:val="27"/>
  </w:num>
  <w:num w:numId="40" w16cid:durableId="2026861506">
    <w:abstractNumId w:val="4"/>
  </w:num>
  <w:num w:numId="41" w16cid:durableId="73527907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A09"/>
    <w:rsid w:val="000303DC"/>
    <w:rsid w:val="000506BE"/>
    <w:rsid w:val="00090C80"/>
    <w:rsid w:val="000972E7"/>
    <w:rsid w:val="000C12B6"/>
    <w:rsid w:val="000D6D0B"/>
    <w:rsid w:val="000F4964"/>
    <w:rsid w:val="001112C3"/>
    <w:rsid w:val="00127C0C"/>
    <w:rsid w:val="00137096"/>
    <w:rsid w:val="00140A1B"/>
    <w:rsid w:val="0017629E"/>
    <w:rsid w:val="001915E5"/>
    <w:rsid w:val="00191E31"/>
    <w:rsid w:val="00195B20"/>
    <w:rsid w:val="001C779A"/>
    <w:rsid w:val="001F4C4E"/>
    <w:rsid w:val="00277753"/>
    <w:rsid w:val="002913C7"/>
    <w:rsid w:val="00325391"/>
    <w:rsid w:val="00331607"/>
    <w:rsid w:val="0034005F"/>
    <w:rsid w:val="00345C43"/>
    <w:rsid w:val="003521EA"/>
    <w:rsid w:val="00361169"/>
    <w:rsid w:val="003C4CCF"/>
    <w:rsid w:val="003E2F15"/>
    <w:rsid w:val="003F1429"/>
    <w:rsid w:val="00407CE5"/>
    <w:rsid w:val="0042315E"/>
    <w:rsid w:val="00427A43"/>
    <w:rsid w:val="00461763"/>
    <w:rsid w:val="00486813"/>
    <w:rsid w:val="004A5096"/>
    <w:rsid w:val="004B421C"/>
    <w:rsid w:val="004B70D6"/>
    <w:rsid w:val="004D744E"/>
    <w:rsid w:val="004E034F"/>
    <w:rsid w:val="00511C6C"/>
    <w:rsid w:val="0057531F"/>
    <w:rsid w:val="00583954"/>
    <w:rsid w:val="00603E75"/>
    <w:rsid w:val="0060434B"/>
    <w:rsid w:val="00610987"/>
    <w:rsid w:val="006231F3"/>
    <w:rsid w:val="00656263"/>
    <w:rsid w:val="00673DF9"/>
    <w:rsid w:val="006B3EF9"/>
    <w:rsid w:val="006B569F"/>
    <w:rsid w:val="006C50DA"/>
    <w:rsid w:val="00705E14"/>
    <w:rsid w:val="00706E1C"/>
    <w:rsid w:val="0071374D"/>
    <w:rsid w:val="007477CF"/>
    <w:rsid w:val="0075740A"/>
    <w:rsid w:val="0078631F"/>
    <w:rsid w:val="00793C71"/>
    <w:rsid w:val="007B1BF9"/>
    <w:rsid w:val="007B4B8E"/>
    <w:rsid w:val="008041ED"/>
    <w:rsid w:val="008049C6"/>
    <w:rsid w:val="008207EA"/>
    <w:rsid w:val="00842C9C"/>
    <w:rsid w:val="008534A9"/>
    <w:rsid w:val="0088088A"/>
    <w:rsid w:val="00882D19"/>
    <w:rsid w:val="00891A6E"/>
    <w:rsid w:val="00897915"/>
    <w:rsid w:val="008A2933"/>
    <w:rsid w:val="008B11D2"/>
    <w:rsid w:val="0092247F"/>
    <w:rsid w:val="00941D27"/>
    <w:rsid w:val="00942F93"/>
    <w:rsid w:val="00943A09"/>
    <w:rsid w:val="00945463"/>
    <w:rsid w:val="00960107"/>
    <w:rsid w:val="00A10088"/>
    <w:rsid w:val="00A21D3E"/>
    <w:rsid w:val="00A21D49"/>
    <w:rsid w:val="00A41B3F"/>
    <w:rsid w:val="00AE1BE0"/>
    <w:rsid w:val="00AE351F"/>
    <w:rsid w:val="00AF67DE"/>
    <w:rsid w:val="00B35961"/>
    <w:rsid w:val="00B406BF"/>
    <w:rsid w:val="00B4218E"/>
    <w:rsid w:val="00BA5BFB"/>
    <w:rsid w:val="00BB5E97"/>
    <w:rsid w:val="00C070F2"/>
    <w:rsid w:val="00C171BA"/>
    <w:rsid w:val="00C25851"/>
    <w:rsid w:val="00C62605"/>
    <w:rsid w:val="00C7706C"/>
    <w:rsid w:val="00CA29D3"/>
    <w:rsid w:val="00CD0026"/>
    <w:rsid w:val="00CD1A96"/>
    <w:rsid w:val="00CD6159"/>
    <w:rsid w:val="00D01F62"/>
    <w:rsid w:val="00D10AEE"/>
    <w:rsid w:val="00D1584D"/>
    <w:rsid w:val="00D27C75"/>
    <w:rsid w:val="00D820A1"/>
    <w:rsid w:val="00D94E5A"/>
    <w:rsid w:val="00D96100"/>
    <w:rsid w:val="00DB63AB"/>
    <w:rsid w:val="00DD541A"/>
    <w:rsid w:val="00DE7D60"/>
    <w:rsid w:val="00DF15F8"/>
    <w:rsid w:val="00E359A4"/>
    <w:rsid w:val="00E527D1"/>
    <w:rsid w:val="00E56EE6"/>
    <w:rsid w:val="00E60073"/>
    <w:rsid w:val="00EA27B0"/>
    <w:rsid w:val="00EC3460"/>
    <w:rsid w:val="00F71D8F"/>
    <w:rsid w:val="00F8435B"/>
    <w:rsid w:val="00FB092B"/>
    <w:rsid w:val="185DD1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55CC43"/>
  <w15:docId w15:val="{BBE4FDF1-5936-4B70-930E-AAEE36D12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95B20"/>
    <w:pPr>
      <w:spacing w:after="160" w:line="257" w:lineRule="auto"/>
    </w:pPr>
    <w:rPr>
      <w:rFonts w:ascii="Arial" w:hAnsi="Arial"/>
      <w:sz w:val="22"/>
      <w:szCs w:val="22"/>
      <w:lang w:val="en-US" w:eastAsia="fr-FR"/>
    </w:rPr>
  </w:style>
  <w:style w:type="paragraph" w:styleId="Heading1">
    <w:name w:val="heading 1"/>
    <w:basedOn w:val="Normal"/>
    <w:next w:val="Normal"/>
    <w:rsid w:val="00195B20"/>
    <w:pPr>
      <w:keepNext/>
      <w:spacing w:before="240" w:after="60"/>
      <w:outlineLvl w:val="0"/>
    </w:pPr>
    <w:rPr>
      <w:rFonts w:cs="Arial"/>
      <w:b/>
      <w:bCs/>
      <w:kern w:val="32"/>
      <w:sz w:val="32"/>
      <w:szCs w:val="32"/>
    </w:rPr>
  </w:style>
  <w:style w:type="paragraph" w:styleId="Heading2">
    <w:name w:val="heading 2"/>
    <w:basedOn w:val="Normal"/>
    <w:next w:val="Normal"/>
    <w:rsid w:val="00195B20"/>
    <w:pPr>
      <w:keepNext/>
      <w:spacing w:before="240" w:after="60"/>
      <w:outlineLvl w:val="1"/>
    </w:pPr>
    <w:rPr>
      <w:rFonts w:cs="Arial"/>
      <w:b/>
      <w:bCs/>
      <w:i/>
      <w:iCs/>
      <w:sz w:val="28"/>
      <w:szCs w:val="28"/>
    </w:rPr>
  </w:style>
  <w:style w:type="paragraph" w:styleId="Heading3">
    <w:name w:val="heading 3"/>
    <w:basedOn w:val="Normal"/>
    <w:next w:val="Normal"/>
    <w:rsid w:val="00195B20"/>
    <w:pPr>
      <w:keepNext/>
      <w:spacing w:before="240" w:after="60"/>
      <w:outlineLvl w:val="2"/>
    </w:pPr>
    <w:rPr>
      <w:rFonts w:cs="Arial"/>
      <w:b/>
      <w:bCs/>
      <w:sz w:val="26"/>
      <w:szCs w:val="26"/>
    </w:rPr>
  </w:style>
  <w:style w:type="paragraph" w:styleId="Heading4">
    <w:name w:val="heading 4"/>
    <w:basedOn w:val="Normal"/>
    <w:next w:val="Normal"/>
    <w:rsid w:val="00195B20"/>
    <w:pPr>
      <w:keepNext/>
      <w:spacing w:before="240" w:after="60"/>
      <w:outlineLvl w:val="3"/>
    </w:pPr>
    <w:rPr>
      <w:b/>
      <w:bCs/>
      <w:sz w:val="28"/>
      <w:szCs w:val="28"/>
    </w:rPr>
  </w:style>
  <w:style w:type="paragraph" w:styleId="Heading5">
    <w:name w:val="heading 5"/>
    <w:basedOn w:val="Normal"/>
    <w:next w:val="Normal"/>
    <w:rsid w:val="00195B20"/>
    <w:pPr>
      <w:spacing w:before="240" w:after="60"/>
      <w:outlineLvl w:val="4"/>
    </w:pPr>
    <w:rPr>
      <w:b/>
      <w:bCs/>
      <w:i/>
      <w:iCs/>
      <w:sz w:val="26"/>
      <w:szCs w:val="26"/>
    </w:rPr>
  </w:style>
  <w:style w:type="paragraph" w:styleId="Heading6">
    <w:name w:val="heading 6"/>
    <w:basedOn w:val="Normal"/>
    <w:next w:val="Normal"/>
    <w:rsid w:val="00195B20"/>
    <w:pPr>
      <w:keepNext/>
      <w:spacing w:before="240" w:after="60"/>
      <w:outlineLvl w:val="5"/>
    </w:pPr>
    <w:rPr>
      <w:b/>
      <w:bCs/>
    </w:rPr>
  </w:style>
  <w:style w:type="paragraph" w:styleId="Heading7">
    <w:name w:val="heading 7"/>
    <w:basedOn w:val="Normal"/>
    <w:next w:val="Normal"/>
    <w:rsid w:val="00195B20"/>
    <w:pPr>
      <w:spacing w:before="240" w:after="60"/>
      <w:outlineLvl w:val="6"/>
    </w:pPr>
    <w:rPr>
      <w:sz w:val="24"/>
    </w:rPr>
  </w:style>
  <w:style w:type="paragraph" w:styleId="Heading8">
    <w:name w:val="heading 8"/>
    <w:basedOn w:val="Normal"/>
    <w:next w:val="Normal"/>
    <w:rsid w:val="00195B20"/>
    <w:pPr>
      <w:spacing w:before="240" w:after="60"/>
      <w:outlineLvl w:val="7"/>
    </w:pPr>
    <w:rPr>
      <w:i/>
      <w:iCs/>
      <w:sz w:val="24"/>
    </w:rPr>
  </w:style>
  <w:style w:type="paragraph" w:styleId="Heading9">
    <w:name w:val="heading 9"/>
    <w:basedOn w:val="Normal"/>
    <w:next w:val="Normal"/>
    <w:rsid w:val="00195B20"/>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Body">
    <w:name w:val="DB Body"/>
    <w:link w:val="DBBodyChar"/>
    <w:qFormat/>
    <w:rsid w:val="00195B20"/>
    <w:pPr>
      <w:spacing w:before="120" w:after="80" w:line="288" w:lineRule="auto"/>
    </w:pPr>
    <w:rPr>
      <w:rFonts w:ascii="Arial" w:hAnsi="Arial"/>
      <w:szCs w:val="24"/>
      <w:lang w:val="en-US" w:eastAsia="en-US"/>
    </w:rPr>
  </w:style>
  <w:style w:type="paragraph" w:customStyle="1" w:styleId="DHHeadingA1with">
    <w:name w:val="DH Heading A1 (with #)"/>
    <w:next w:val="DHHeadingA2with"/>
    <w:qFormat/>
    <w:rsid w:val="00195B20"/>
    <w:pPr>
      <w:keepNext/>
      <w:pageBreakBefore/>
      <w:numPr>
        <w:ilvl w:val="5"/>
        <w:numId w:val="8"/>
      </w:numPr>
      <w:pBdr>
        <w:bottom w:val="single" w:sz="8" w:space="12" w:color="AAAAAA"/>
      </w:pBdr>
      <w:spacing w:before="240" w:after="240"/>
      <w:outlineLvl w:val="0"/>
    </w:pPr>
    <w:rPr>
      <w:rFonts w:ascii="Arial" w:hAnsi="Arial"/>
      <w:b/>
      <w:bCs/>
      <w:color w:val="0672CB"/>
      <w:sz w:val="36"/>
      <w:szCs w:val="36"/>
      <w:lang w:val="en-US" w:eastAsia="en-US"/>
    </w:rPr>
  </w:style>
  <w:style w:type="paragraph" w:customStyle="1" w:styleId="DHHeadingA2with">
    <w:name w:val="DH Heading A2 (with #)"/>
    <w:next w:val="DBBody"/>
    <w:qFormat/>
    <w:rsid w:val="00195B20"/>
    <w:pPr>
      <w:keepNext/>
      <w:numPr>
        <w:ilvl w:val="6"/>
        <w:numId w:val="8"/>
      </w:numPr>
      <w:spacing w:before="240" w:after="120"/>
      <w:outlineLvl w:val="1"/>
    </w:pPr>
    <w:rPr>
      <w:rFonts w:ascii="Arial" w:hAnsi="Arial"/>
      <w:b/>
      <w:color w:val="0672CB"/>
      <w:sz w:val="32"/>
      <w:szCs w:val="36"/>
      <w:lang w:val="en-US" w:eastAsia="en-US"/>
    </w:rPr>
  </w:style>
  <w:style w:type="paragraph" w:customStyle="1" w:styleId="DHHeadingA3with">
    <w:name w:val="DH Heading A3 (with #)"/>
    <w:next w:val="DBBody"/>
    <w:qFormat/>
    <w:rsid w:val="00195B20"/>
    <w:pPr>
      <w:keepNext/>
      <w:numPr>
        <w:ilvl w:val="7"/>
        <w:numId w:val="8"/>
      </w:numPr>
      <w:spacing w:before="120" w:after="120"/>
      <w:outlineLvl w:val="2"/>
    </w:pPr>
    <w:rPr>
      <w:rFonts w:ascii="Arial" w:hAnsi="Arial"/>
      <w:b/>
      <w:iCs/>
      <w:color w:val="0672CB"/>
      <w:sz w:val="28"/>
      <w:szCs w:val="28"/>
      <w:lang w:val="en-US" w:eastAsia="en-US"/>
    </w:rPr>
  </w:style>
  <w:style w:type="paragraph" w:customStyle="1" w:styleId="DHHeadingA4with">
    <w:name w:val="DH Heading A4 (with #)"/>
    <w:next w:val="DBBody"/>
    <w:qFormat/>
    <w:rsid w:val="00195B20"/>
    <w:pPr>
      <w:keepNext/>
      <w:numPr>
        <w:ilvl w:val="8"/>
        <w:numId w:val="8"/>
      </w:numPr>
      <w:spacing w:before="120" w:after="120"/>
      <w:outlineLvl w:val="3"/>
    </w:pPr>
    <w:rPr>
      <w:rFonts w:ascii="Arial" w:hAnsi="Arial" w:cs="Arial"/>
      <w:color w:val="0672CB"/>
      <w:sz w:val="24"/>
      <w:szCs w:val="24"/>
      <w:lang w:val="en-US" w:eastAsia="en-US"/>
    </w:rPr>
  </w:style>
  <w:style w:type="character" w:customStyle="1" w:styleId="DMStrong">
    <w:name w:val="DM Strong"/>
    <w:qFormat/>
    <w:rsid w:val="00195B20"/>
    <w:rPr>
      <w:rFonts w:ascii="Arial" w:hAnsi="Arial"/>
      <w:b/>
      <w:color w:val="0672CB"/>
      <w:sz w:val="20"/>
      <w:lang w:val="en-US"/>
    </w:rPr>
  </w:style>
  <w:style w:type="paragraph" w:customStyle="1" w:styleId="DHHeadingnotToC">
    <w:name w:val="DH Heading (not ToC)"/>
    <w:next w:val="DBBody"/>
    <w:qFormat/>
    <w:rsid w:val="00195B20"/>
    <w:pPr>
      <w:pageBreakBefore/>
      <w:pBdr>
        <w:bottom w:val="single" w:sz="8" w:space="12" w:color="AAAAAA"/>
      </w:pBdr>
      <w:spacing w:before="240" w:after="240"/>
    </w:pPr>
    <w:rPr>
      <w:rFonts w:ascii="Arial" w:hAnsi="Arial"/>
      <w:b/>
      <w:color w:val="0672CB"/>
      <w:sz w:val="36"/>
      <w:szCs w:val="36"/>
      <w:lang w:val="en-US" w:eastAsia="en-US"/>
    </w:rPr>
  </w:style>
  <w:style w:type="paragraph" w:customStyle="1" w:styleId="DBBodyIndent1">
    <w:name w:val="DB Body Indent 1"/>
    <w:rsid w:val="00195B20"/>
    <w:pPr>
      <w:spacing w:before="80" w:after="60" w:line="288" w:lineRule="auto"/>
      <w:ind w:left="562"/>
    </w:pPr>
    <w:rPr>
      <w:rFonts w:ascii="Arial" w:hAnsi="Arial"/>
      <w:szCs w:val="24"/>
      <w:lang w:val="en-US" w:eastAsia="en-US"/>
    </w:rPr>
  </w:style>
  <w:style w:type="paragraph" w:customStyle="1" w:styleId="DBBullet1">
    <w:name w:val="DB Bullet 1"/>
    <w:qFormat/>
    <w:rsid w:val="00195B20"/>
    <w:pPr>
      <w:numPr>
        <w:numId w:val="34"/>
      </w:numPr>
      <w:spacing w:before="80" w:after="60" w:line="288" w:lineRule="auto"/>
    </w:pPr>
    <w:rPr>
      <w:rFonts w:ascii="Arial" w:hAnsi="Arial"/>
      <w:szCs w:val="24"/>
      <w:lang w:val="en-US" w:eastAsia="en-US"/>
    </w:rPr>
  </w:style>
  <w:style w:type="paragraph" w:customStyle="1" w:styleId="DBBullet2">
    <w:name w:val="DB Bullet 2"/>
    <w:rsid w:val="00195B20"/>
    <w:pPr>
      <w:numPr>
        <w:numId w:val="35"/>
      </w:numPr>
      <w:spacing w:before="60" w:after="60" w:line="288" w:lineRule="auto"/>
    </w:pPr>
    <w:rPr>
      <w:rFonts w:ascii="Arial" w:hAnsi="Arial"/>
      <w:szCs w:val="24"/>
      <w:lang w:val="en-US" w:eastAsia="en-US"/>
    </w:rPr>
  </w:style>
  <w:style w:type="paragraph" w:customStyle="1" w:styleId="DTT-Body">
    <w:name w:val="DT T-Body"/>
    <w:qFormat/>
    <w:rsid w:val="00195B20"/>
    <w:pPr>
      <w:spacing w:before="60" w:after="60" w:line="288" w:lineRule="auto"/>
    </w:pPr>
    <w:rPr>
      <w:rFonts w:ascii="Arial" w:hAnsi="Arial"/>
      <w:sz w:val="18"/>
      <w:szCs w:val="18"/>
      <w:lang w:val="en-US" w:eastAsia="en-US"/>
    </w:rPr>
  </w:style>
  <w:style w:type="paragraph" w:customStyle="1" w:styleId="DTT-Bullet1">
    <w:name w:val="DT T-Bullet 1"/>
    <w:qFormat/>
    <w:rsid w:val="00195B20"/>
    <w:pPr>
      <w:numPr>
        <w:numId w:val="16"/>
      </w:numPr>
      <w:spacing w:before="60" w:after="60" w:line="288" w:lineRule="auto"/>
    </w:pPr>
    <w:rPr>
      <w:rFonts w:ascii="Arial" w:hAnsi="Arial"/>
      <w:sz w:val="18"/>
      <w:szCs w:val="18"/>
      <w:lang w:val="en-US" w:eastAsia="en-US"/>
    </w:rPr>
  </w:style>
  <w:style w:type="paragraph" w:customStyle="1" w:styleId="DLL-Body">
    <w:name w:val="DL L-Body"/>
    <w:rsid w:val="00195B20"/>
    <w:pPr>
      <w:tabs>
        <w:tab w:val="left" w:pos="425"/>
        <w:tab w:val="left" w:pos="709"/>
      </w:tabs>
      <w:spacing w:after="40" w:line="288" w:lineRule="auto"/>
      <w:ind w:left="432" w:hanging="432"/>
    </w:pPr>
    <w:rPr>
      <w:rFonts w:ascii="Arial" w:eastAsia="SimSun" w:hAnsi="Arial" w:cs="Arial"/>
      <w:sz w:val="18"/>
      <w:szCs w:val="15"/>
      <w:lang w:val="en-US" w:eastAsia="en-US"/>
    </w:rPr>
  </w:style>
  <w:style w:type="character" w:customStyle="1" w:styleId="DLL-Strong">
    <w:name w:val="DL L-Strong"/>
    <w:rsid w:val="00195B20"/>
    <w:rPr>
      <w:rFonts w:ascii="Arial" w:hAnsi="Arial"/>
      <w:b/>
      <w:color w:val="0672CB"/>
      <w:sz w:val="18"/>
      <w:szCs w:val="16"/>
      <w:lang w:val="en-US"/>
    </w:rPr>
  </w:style>
  <w:style w:type="table" w:customStyle="1" w:styleId="DTTableNormal">
    <w:name w:val="DT Table Normal"/>
    <w:basedOn w:val="TableNormal"/>
    <w:rsid w:val="00195B20"/>
    <w:rPr>
      <w:rFonts w:ascii="Arial" w:hAnsi="Arial"/>
      <w:sz w:val="18"/>
    </w:rPr>
    <w:tblPr>
      <w:tblStyleRowBandSize w:val="1"/>
      <w:tblStyleColBandSize w:val="1"/>
      <w:tblBorders>
        <w:top w:val="single" w:sz="4" w:space="0" w:color="0672CB"/>
        <w:left w:val="single" w:sz="4" w:space="0" w:color="0672CB"/>
        <w:bottom w:val="single" w:sz="4" w:space="0" w:color="0672CB"/>
        <w:right w:val="single" w:sz="4" w:space="0" w:color="0672CB"/>
        <w:insideH w:val="single" w:sz="4" w:space="0" w:color="0672CB"/>
        <w:insideV w:val="single" w:sz="4" w:space="0" w:color="0672CB"/>
      </w:tblBorders>
      <w:tblCellMar>
        <w:left w:w="57" w:type="dxa"/>
        <w:right w:w="57" w:type="dxa"/>
      </w:tblCellMar>
    </w:tblPr>
    <w:tcPr>
      <w:shd w:val="clear" w:color="auto" w:fill="auto"/>
      <w:vAlign w:val="center"/>
    </w:tcPr>
    <w:tblStylePr w:type="firstRow">
      <w:rPr>
        <w:rFonts w:ascii="Arial" w:hAnsi="Arial"/>
        <w:b/>
        <w:sz w:val="18"/>
      </w:rPr>
    </w:tblStylePr>
    <w:tblStylePr w:type="lastRow">
      <w:rPr>
        <w:rFonts w:ascii="Arial" w:hAnsi="Arial"/>
        <w:b/>
        <w:sz w:val="18"/>
      </w:rPr>
    </w:tblStylePr>
    <w:tblStylePr w:type="firstCol">
      <w:rPr>
        <w:rFonts w:ascii="Arial" w:hAnsi="Arial"/>
        <w:sz w:val="18"/>
      </w:rPr>
    </w:tblStylePr>
    <w:tblStylePr w:type="lastCol">
      <w:rPr>
        <w:rFonts w:ascii="Arial" w:hAnsi="Arial"/>
        <w:sz w:val="18"/>
      </w:rPr>
    </w:tblStylePr>
    <w:tblStylePr w:type="band1Vert">
      <w:rPr>
        <w:rFonts w:ascii="Arial" w:hAnsi="Arial"/>
        <w:sz w:val="18"/>
      </w:rPr>
    </w:tblStylePr>
    <w:tblStylePr w:type="band2Vert">
      <w:rPr>
        <w:rFonts w:ascii="Arial" w:hAnsi="Arial"/>
        <w:sz w:val="18"/>
      </w:rPr>
    </w:tblStylePr>
    <w:tblStylePr w:type="band1Horz">
      <w:rPr>
        <w:rFonts w:ascii="Arial" w:hAnsi="Arial"/>
        <w:sz w:val="18"/>
      </w:rPr>
    </w:tblStylePr>
    <w:tblStylePr w:type="band2Horz">
      <w:rPr>
        <w:rFonts w:ascii="Arial" w:hAnsi="Arial"/>
        <w:sz w:val="18"/>
      </w:rPr>
    </w:tblStylePr>
    <w:tblStylePr w:type="neCell">
      <w:rPr>
        <w:rFonts w:ascii="Arial" w:hAnsi="Arial"/>
        <w:sz w:val="18"/>
      </w:rPr>
    </w:tblStylePr>
    <w:tblStylePr w:type="nwCell">
      <w:rPr>
        <w:rFonts w:ascii="Arial" w:hAnsi="Arial"/>
        <w:sz w:val="18"/>
      </w:rPr>
    </w:tblStylePr>
    <w:tblStylePr w:type="seCell">
      <w:rPr>
        <w:rFonts w:ascii="Arial" w:hAnsi="Arial"/>
        <w:sz w:val="18"/>
      </w:rPr>
    </w:tblStylePr>
    <w:tblStylePr w:type="swCell">
      <w:rPr>
        <w:rFonts w:ascii="Arial" w:hAnsi="Arial"/>
        <w:sz w:val="18"/>
      </w:rPr>
    </w:tblStylePr>
  </w:style>
  <w:style w:type="table" w:customStyle="1" w:styleId="DTTableheading">
    <w:name w:val="DT Table (+ heading)"/>
    <w:basedOn w:val="DTTableNormal"/>
    <w:rsid w:val="00195B20"/>
    <w:pPr>
      <w:spacing w:before="60" w:after="60"/>
    </w:pPr>
    <w:rPr>
      <w:color w:val="000000" w:themeColor="text1"/>
      <w:szCs w:val="18"/>
    </w:rPr>
    <w:tblPr>
      <w:tblBorders>
        <w:top w:val="single" w:sz="4" w:space="0" w:color="0076CE"/>
        <w:left w:val="single" w:sz="4" w:space="0" w:color="0076CE"/>
        <w:bottom w:val="single" w:sz="4" w:space="0" w:color="0076CE"/>
        <w:right w:val="single" w:sz="4" w:space="0" w:color="0076CE"/>
        <w:insideH w:val="none" w:sz="0" w:space="0" w:color="auto"/>
        <w:insideV w:val="none" w:sz="0" w:space="0" w:color="auto"/>
      </w:tblBorders>
    </w:tblPr>
    <w:tcPr>
      <w:shd w:val="clear" w:color="auto" w:fill="auto"/>
    </w:tcPr>
    <w:tblStylePr w:type="firstRow">
      <w:pPr>
        <w:wordWrap/>
        <w:spacing w:beforeLines="0" w:beforeAutospacing="0" w:afterLines="0" w:afterAutospacing="0"/>
      </w:pPr>
      <w:rPr>
        <w:rFonts w:ascii="Arial" w:hAnsi="Arial"/>
        <w:b/>
        <w:i w:val="0"/>
        <w:color w:val="F8F8F8"/>
        <w:sz w:val="18"/>
      </w:rPr>
      <w:tblPr/>
      <w:tcPr>
        <w:tcBorders>
          <w:top w:val="single" w:sz="4" w:space="0" w:color="0672CB"/>
          <w:left w:val="single" w:sz="4" w:space="0" w:color="0672CB"/>
          <w:bottom w:val="single" w:sz="4" w:space="0" w:color="0672CB"/>
          <w:right w:val="single" w:sz="4" w:space="0" w:color="0672CB"/>
          <w:insideH w:val="nil"/>
          <w:insideV w:val="single" w:sz="4" w:space="0" w:color="0672CB"/>
          <w:tl2br w:val="nil"/>
          <w:tr2bl w:val="nil"/>
        </w:tcBorders>
        <w:shd w:val="clear" w:color="auto" w:fill="0672CB"/>
      </w:tcPr>
    </w:tblStylePr>
    <w:tblStylePr w:type="lastRow">
      <w:rPr>
        <w:rFonts w:ascii="Arial" w:hAnsi="Arial"/>
        <w:b/>
        <w:sz w:val="18"/>
      </w:rPr>
    </w:tblStylePr>
    <w:tblStylePr w:type="firstCol">
      <w:rPr>
        <w:rFonts w:ascii="Arial" w:hAnsi="Arial"/>
        <w:sz w:val="18"/>
      </w:rPr>
    </w:tblStylePr>
    <w:tblStylePr w:type="lastCol">
      <w:rPr>
        <w:rFonts w:ascii="Arial" w:hAnsi="Arial"/>
        <w:sz w:val="18"/>
      </w:rPr>
    </w:tblStylePr>
    <w:tblStylePr w:type="band1Vert">
      <w:rPr>
        <w:rFonts w:ascii="Arial" w:hAnsi="Arial"/>
        <w:sz w:val="18"/>
      </w:rPr>
    </w:tblStylePr>
    <w:tblStylePr w:type="band2Vert">
      <w:rPr>
        <w:rFonts w:ascii="Arial" w:hAnsi="Arial"/>
        <w:sz w:val="18"/>
      </w:rPr>
    </w:tblStylePr>
    <w:tblStylePr w:type="band1Horz">
      <w:rPr>
        <w:rFonts w:ascii="Arial" w:hAnsi="Arial"/>
        <w:sz w:val="18"/>
      </w:rPr>
    </w:tblStylePr>
    <w:tblStylePr w:type="band2Horz">
      <w:rPr>
        <w:rFonts w:ascii="Arial" w:hAnsi="Arial"/>
        <w:sz w:val="18"/>
      </w:rPr>
    </w:tblStylePr>
    <w:tblStylePr w:type="neCell">
      <w:rPr>
        <w:rFonts w:ascii="Arial" w:hAnsi="Arial"/>
        <w:sz w:val="18"/>
      </w:rPr>
    </w:tblStylePr>
    <w:tblStylePr w:type="nwCell">
      <w:rPr>
        <w:rFonts w:ascii="Arial" w:hAnsi="Arial"/>
        <w:sz w:val="18"/>
      </w:rPr>
    </w:tblStylePr>
    <w:tblStylePr w:type="seCell">
      <w:rPr>
        <w:rFonts w:ascii="Arial" w:hAnsi="Arial"/>
        <w:sz w:val="18"/>
      </w:rPr>
    </w:tblStylePr>
    <w:tblStylePr w:type="swCell">
      <w:rPr>
        <w:rFonts w:ascii="Arial" w:hAnsi="Arial"/>
        <w:sz w:val="18"/>
      </w:rPr>
    </w:tblStylePr>
  </w:style>
  <w:style w:type="table" w:customStyle="1" w:styleId="DTTablenoheading">
    <w:name w:val="DT Table (no heading)"/>
    <w:basedOn w:val="DTTableNormal"/>
    <w:rsid w:val="00195B20"/>
    <w:pPr>
      <w:spacing w:before="60" w:after="60"/>
    </w:pPr>
    <w:rPr>
      <w:szCs w:val="18"/>
    </w:rPr>
    <w:tblPr/>
    <w:trPr>
      <w:tblHeader/>
    </w:trPr>
    <w:tcPr>
      <w:shd w:val="clear" w:color="auto" w:fill="auto"/>
    </w:tcPr>
    <w:tblStylePr w:type="firstRow">
      <w:rPr>
        <w:rFonts w:ascii="Arial" w:hAnsi="Arial"/>
        <w:b/>
        <w:sz w:val="18"/>
      </w:rPr>
    </w:tblStylePr>
    <w:tblStylePr w:type="lastRow">
      <w:rPr>
        <w:rFonts w:ascii="Arial" w:hAnsi="Arial"/>
        <w:b/>
        <w:sz w:val="18"/>
      </w:rPr>
    </w:tblStylePr>
    <w:tblStylePr w:type="firstCol">
      <w:rPr>
        <w:rFonts w:ascii="Arial" w:hAnsi="Arial"/>
        <w:sz w:val="18"/>
      </w:rPr>
    </w:tblStylePr>
    <w:tblStylePr w:type="lastCol">
      <w:rPr>
        <w:rFonts w:ascii="Arial" w:hAnsi="Arial"/>
        <w:sz w:val="18"/>
      </w:rPr>
    </w:tblStylePr>
    <w:tblStylePr w:type="band1Vert">
      <w:rPr>
        <w:rFonts w:ascii="Arial" w:hAnsi="Arial"/>
        <w:sz w:val="18"/>
      </w:rPr>
    </w:tblStylePr>
    <w:tblStylePr w:type="band2Vert">
      <w:rPr>
        <w:rFonts w:ascii="Arial" w:hAnsi="Arial"/>
        <w:sz w:val="18"/>
      </w:rPr>
    </w:tblStylePr>
    <w:tblStylePr w:type="band1Horz">
      <w:rPr>
        <w:rFonts w:ascii="Arial" w:hAnsi="Arial"/>
        <w:sz w:val="18"/>
      </w:rPr>
    </w:tblStylePr>
    <w:tblStylePr w:type="band2Horz">
      <w:rPr>
        <w:rFonts w:ascii="Arial" w:hAnsi="Arial"/>
        <w:sz w:val="18"/>
      </w:rPr>
    </w:tblStylePr>
    <w:tblStylePr w:type="neCell">
      <w:rPr>
        <w:rFonts w:ascii="Arial" w:hAnsi="Arial"/>
        <w:sz w:val="18"/>
      </w:rPr>
    </w:tblStylePr>
    <w:tblStylePr w:type="nwCell">
      <w:rPr>
        <w:rFonts w:ascii="Arial" w:hAnsi="Arial"/>
        <w:sz w:val="18"/>
      </w:rPr>
    </w:tblStylePr>
    <w:tblStylePr w:type="seCell">
      <w:rPr>
        <w:rFonts w:ascii="Arial" w:hAnsi="Arial"/>
        <w:sz w:val="18"/>
      </w:rPr>
    </w:tblStylePr>
    <w:tblStylePr w:type="swCell">
      <w:rPr>
        <w:rFonts w:ascii="Arial" w:hAnsi="Arial"/>
        <w:sz w:val="18"/>
      </w:rPr>
    </w:tblStylePr>
  </w:style>
  <w:style w:type="character" w:customStyle="1" w:styleId="DLL-Narrow">
    <w:name w:val="DL L-Narrow"/>
    <w:rsid w:val="00195B20"/>
    <w:rPr>
      <w:rFonts w:ascii="Arial" w:hAnsi="Arial"/>
      <w:color w:val="auto"/>
      <w:spacing w:val="-20"/>
      <w:sz w:val="18"/>
      <w:szCs w:val="16"/>
      <w:lang w:val="en-US"/>
    </w:rPr>
  </w:style>
  <w:style w:type="paragraph" w:customStyle="1" w:styleId="DMActionCaption">
    <w:name w:val="DM Action Caption"/>
    <w:next w:val="DBBody"/>
    <w:rsid w:val="00195B20"/>
    <w:pPr>
      <w:spacing w:after="120"/>
      <w:jc w:val="center"/>
    </w:pPr>
    <w:rPr>
      <w:rFonts w:ascii="Arial" w:hAnsi="Arial"/>
      <w:i/>
      <w:color w:val="808080"/>
      <w:sz w:val="18"/>
      <w:szCs w:val="18"/>
      <w:lang w:val="en-US" w:eastAsia="en-US"/>
    </w:rPr>
  </w:style>
  <w:style w:type="paragraph" w:styleId="Caption">
    <w:name w:val="caption"/>
    <w:next w:val="DMActionCaption"/>
    <w:qFormat/>
    <w:rsid w:val="00195B20"/>
    <w:pPr>
      <w:spacing w:after="60" w:line="288" w:lineRule="auto"/>
      <w:jc w:val="center"/>
    </w:pPr>
    <w:rPr>
      <w:rFonts w:ascii="Arial" w:hAnsi="Arial"/>
      <w:b/>
      <w:bCs/>
      <w:color w:val="444444"/>
      <w:lang w:val="en-US" w:eastAsia="en-US"/>
    </w:rPr>
  </w:style>
  <w:style w:type="paragraph" w:customStyle="1" w:styleId="DBBodyIndent2">
    <w:name w:val="DB Body Indent 2"/>
    <w:rsid w:val="00195B20"/>
    <w:pPr>
      <w:spacing w:before="60" w:after="60" w:line="288" w:lineRule="auto"/>
      <w:ind w:left="1138"/>
    </w:pPr>
    <w:rPr>
      <w:rFonts w:ascii="Arial" w:hAnsi="Arial"/>
      <w:szCs w:val="24"/>
      <w:lang w:val="en-US" w:eastAsia="en-US"/>
    </w:rPr>
  </w:style>
  <w:style w:type="paragraph" w:customStyle="1" w:styleId="DBBodyIndent3">
    <w:name w:val="DB Body Indent 3"/>
    <w:rsid w:val="00195B20"/>
    <w:pPr>
      <w:spacing w:before="60" w:after="60" w:line="288" w:lineRule="auto"/>
      <w:ind w:left="1699"/>
    </w:pPr>
    <w:rPr>
      <w:rFonts w:ascii="Arial" w:hAnsi="Arial"/>
      <w:szCs w:val="24"/>
      <w:lang w:val="en-US" w:eastAsia="en-US"/>
    </w:rPr>
  </w:style>
  <w:style w:type="paragraph" w:customStyle="1" w:styleId="DBBullet3">
    <w:name w:val="DB Bullet 3"/>
    <w:rsid w:val="00195B20"/>
    <w:pPr>
      <w:numPr>
        <w:numId w:val="36"/>
      </w:numPr>
      <w:spacing w:before="60" w:after="60" w:line="288" w:lineRule="auto"/>
    </w:pPr>
    <w:rPr>
      <w:rFonts w:ascii="Arial" w:hAnsi="Arial"/>
      <w:szCs w:val="24"/>
      <w:lang w:val="en-US" w:eastAsia="en-US"/>
    </w:rPr>
  </w:style>
  <w:style w:type="paragraph" w:customStyle="1" w:styleId="DBList1">
    <w:name w:val="DB List 1"/>
    <w:rsid w:val="00195B20"/>
    <w:pPr>
      <w:numPr>
        <w:numId w:val="5"/>
      </w:numPr>
      <w:spacing w:before="80" w:after="60" w:line="288" w:lineRule="auto"/>
      <w:ind w:left="562" w:hanging="562"/>
    </w:pPr>
    <w:rPr>
      <w:rFonts w:ascii="Arial" w:hAnsi="Arial"/>
      <w:szCs w:val="24"/>
      <w:lang w:val="en-US" w:eastAsia="en-US"/>
    </w:rPr>
  </w:style>
  <w:style w:type="paragraph" w:customStyle="1" w:styleId="DBList2">
    <w:name w:val="DB List 2"/>
    <w:rsid w:val="00195B20"/>
    <w:pPr>
      <w:numPr>
        <w:numId w:val="6"/>
      </w:numPr>
      <w:spacing w:before="60" w:after="60" w:line="288" w:lineRule="auto"/>
      <w:ind w:left="1124" w:hanging="562"/>
    </w:pPr>
    <w:rPr>
      <w:rFonts w:ascii="Arial" w:hAnsi="Arial"/>
      <w:szCs w:val="24"/>
      <w:lang w:val="en-US" w:eastAsia="en-US"/>
    </w:rPr>
  </w:style>
  <w:style w:type="character" w:styleId="Hyperlink">
    <w:name w:val="Hyperlink"/>
    <w:basedOn w:val="DefaultParagraphFont"/>
    <w:uiPriority w:val="99"/>
    <w:rsid w:val="00195B20"/>
    <w:rPr>
      <w:rFonts w:ascii="Arial" w:hAnsi="Arial"/>
      <w:color w:val="0000FF"/>
      <w:sz w:val="20"/>
      <w:u w:val="single"/>
      <w:lang w:val="en-US"/>
    </w:rPr>
  </w:style>
  <w:style w:type="paragraph" w:customStyle="1" w:styleId="DBList3">
    <w:name w:val="DB List 3"/>
    <w:rsid w:val="00195B20"/>
    <w:pPr>
      <w:numPr>
        <w:numId w:val="7"/>
      </w:numPr>
      <w:spacing w:before="60" w:after="60" w:line="288" w:lineRule="auto"/>
      <w:ind w:left="1700" w:hanging="562"/>
    </w:pPr>
    <w:rPr>
      <w:rFonts w:ascii="Arial" w:hAnsi="Arial"/>
      <w:szCs w:val="24"/>
      <w:lang w:val="en-US" w:eastAsia="en-US"/>
    </w:rPr>
  </w:style>
  <w:style w:type="table" w:customStyle="1" w:styleId="DTTablespecs">
    <w:name w:val="DT Table (specs)"/>
    <w:basedOn w:val="DTTableNormal"/>
    <w:rsid w:val="00195B20"/>
    <w:pPr>
      <w:spacing w:before="60" w:after="60"/>
    </w:pPr>
    <w:tblPr/>
    <w:tcPr>
      <w:shd w:val="clear" w:color="auto" w:fill="auto"/>
    </w:tcPr>
    <w:tblStylePr w:type="firstRow">
      <w:pPr>
        <w:wordWrap/>
        <w:spacing w:beforeLines="0" w:beforeAutospacing="0" w:afterLines="0" w:afterAutospacing="0"/>
      </w:pPr>
      <w:rPr>
        <w:rFonts w:ascii="Arial" w:hAnsi="Arial"/>
        <w:b/>
        <w:i w:val="0"/>
        <w:color w:val="FFFFFF"/>
        <w:sz w:val="18"/>
      </w:rPr>
      <w:tblPr/>
      <w:tcPr>
        <w:tcBorders>
          <w:top w:val="single" w:sz="4" w:space="0" w:color="0672CB"/>
          <w:left w:val="single" w:sz="4" w:space="0" w:color="0672CB"/>
          <w:bottom w:val="single" w:sz="4" w:space="0" w:color="0672CB"/>
          <w:right w:val="single" w:sz="4" w:space="0" w:color="0672CB"/>
          <w:insideH w:val="nil"/>
          <w:insideV w:val="single" w:sz="4" w:space="0" w:color="0672CB"/>
          <w:tl2br w:val="nil"/>
          <w:tr2bl w:val="nil"/>
        </w:tcBorders>
        <w:shd w:val="clear" w:color="auto" w:fill="0672CB"/>
      </w:tcPr>
    </w:tblStylePr>
    <w:tblStylePr w:type="lastRow">
      <w:rPr>
        <w:rFonts w:ascii="Arial" w:hAnsi="Arial"/>
        <w:b/>
        <w:sz w:val="18"/>
      </w:rPr>
    </w:tblStylePr>
    <w:tblStylePr w:type="firstCol">
      <w:rPr>
        <w:rFonts w:ascii="Arial" w:hAnsi="Arial"/>
        <w:sz w:val="18"/>
      </w:rPr>
    </w:tblStylePr>
    <w:tblStylePr w:type="lastCol">
      <w:rPr>
        <w:rFonts w:ascii="Arial" w:hAnsi="Arial"/>
        <w:sz w:val="18"/>
      </w:rPr>
    </w:tblStylePr>
    <w:tblStylePr w:type="band1Vert">
      <w:rPr>
        <w:rFonts w:ascii="Arial" w:hAnsi="Arial"/>
        <w:sz w:val="18"/>
      </w:rPr>
    </w:tblStylePr>
    <w:tblStylePr w:type="band2Vert">
      <w:rPr>
        <w:rFonts w:ascii="Arial" w:hAnsi="Arial"/>
        <w:sz w:val="18"/>
      </w:rPr>
    </w:tblStylePr>
    <w:tblStylePr w:type="band1Horz">
      <w:rPr>
        <w:rFonts w:ascii="Arial" w:hAnsi="Arial"/>
        <w:sz w:val="18"/>
      </w:rPr>
    </w:tblStylePr>
    <w:tblStylePr w:type="band2Horz">
      <w:rPr>
        <w:rFonts w:ascii="Arial" w:hAnsi="Arial"/>
        <w:sz w:val="18"/>
      </w:rPr>
    </w:tblStylePr>
    <w:tblStylePr w:type="neCell">
      <w:rPr>
        <w:rFonts w:ascii="Arial" w:hAnsi="Arial"/>
        <w:sz w:val="18"/>
      </w:rPr>
    </w:tblStylePr>
    <w:tblStylePr w:type="nwCell">
      <w:rPr>
        <w:rFonts w:ascii="Arial" w:hAnsi="Arial"/>
        <w:sz w:val="18"/>
      </w:rPr>
    </w:tblStylePr>
    <w:tblStylePr w:type="seCell">
      <w:rPr>
        <w:rFonts w:ascii="Arial" w:hAnsi="Arial"/>
        <w:sz w:val="18"/>
      </w:rPr>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swCell">
      <w:rPr>
        <w:rFonts w:ascii="Arial" w:hAnsi="Arial"/>
        <w:sz w:val="18"/>
      </w:rPr>
    </w:tblStylePr>
  </w:style>
  <w:style w:type="paragraph" w:customStyle="1" w:styleId="DTT-Heading1">
    <w:name w:val="DT T-Heading 1"/>
    <w:rsid w:val="00195B20"/>
    <w:pPr>
      <w:spacing w:before="60" w:after="60" w:line="288" w:lineRule="auto"/>
    </w:pPr>
    <w:rPr>
      <w:rFonts w:ascii="Arial Bold" w:hAnsi="Arial Bold"/>
      <w:b/>
      <w:color w:val="FFFFFF" w:themeColor="background1"/>
      <w:sz w:val="22"/>
      <w:szCs w:val="24"/>
      <w:lang w:val="en-US" w:eastAsia="en-US"/>
    </w:rPr>
  </w:style>
  <w:style w:type="paragraph" w:customStyle="1" w:styleId="DTT-Heading2">
    <w:name w:val="DT T-Heading 2"/>
    <w:rsid w:val="00195B20"/>
    <w:pPr>
      <w:spacing w:before="60" w:after="60" w:line="288" w:lineRule="auto"/>
    </w:pPr>
    <w:rPr>
      <w:rFonts w:ascii="Arial" w:hAnsi="Arial"/>
      <w:i/>
      <w:color w:val="0672CB"/>
      <w:sz w:val="18"/>
      <w:szCs w:val="18"/>
      <w:lang w:val="en-US" w:eastAsia="en-US"/>
    </w:rPr>
  </w:style>
  <w:style w:type="paragraph" w:customStyle="1" w:styleId="DTT-BodyIndent1">
    <w:name w:val="DT T-Body Indent 1"/>
    <w:rsid w:val="00195B20"/>
    <w:pPr>
      <w:spacing w:before="60" w:after="60" w:line="288" w:lineRule="auto"/>
      <w:ind w:left="432"/>
    </w:pPr>
    <w:rPr>
      <w:rFonts w:ascii="Arial" w:hAnsi="Arial"/>
      <w:sz w:val="18"/>
      <w:szCs w:val="24"/>
      <w:lang w:val="en-US" w:eastAsia="en-US"/>
    </w:rPr>
  </w:style>
  <w:style w:type="paragraph" w:customStyle="1" w:styleId="DTT-BodyIndent2">
    <w:name w:val="DT T-Body Indent 2"/>
    <w:rsid w:val="00195B20"/>
    <w:pPr>
      <w:spacing w:before="60" w:after="60" w:line="288" w:lineRule="auto"/>
      <w:ind w:left="850"/>
    </w:pPr>
    <w:rPr>
      <w:rFonts w:ascii="Arial" w:hAnsi="Arial"/>
      <w:sz w:val="18"/>
      <w:szCs w:val="24"/>
      <w:lang w:val="en-US" w:eastAsia="en-US"/>
    </w:rPr>
  </w:style>
  <w:style w:type="paragraph" w:customStyle="1" w:styleId="DTT-List1">
    <w:name w:val="DT T-List 1"/>
    <w:rsid w:val="00195B20"/>
    <w:pPr>
      <w:numPr>
        <w:numId w:val="19"/>
      </w:numPr>
      <w:spacing w:before="60" w:after="60" w:line="288" w:lineRule="auto"/>
      <w:ind w:left="432" w:hanging="432"/>
    </w:pPr>
    <w:rPr>
      <w:rFonts w:ascii="Arial" w:hAnsi="Arial"/>
      <w:sz w:val="18"/>
      <w:szCs w:val="24"/>
      <w:lang w:val="en-US" w:eastAsia="en-US"/>
    </w:rPr>
  </w:style>
  <w:style w:type="paragraph" w:customStyle="1" w:styleId="DTT-Bullet2">
    <w:name w:val="DT T-Bullet 2"/>
    <w:rsid w:val="00195B20"/>
    <w:pPr>
      <w:numPr>
        <w:numId w:val="17"/>
      </w:numPr>
      <w:spacing w:before="60" w:after="60" w:line="288" w:lineRule="auto"/>
    </w:pPr>
    <w:rPr>
      <w:rFonts w:ascii="Arial" w:hAnsi="Arial"/>
      <w:sz w:val="18"/>
      <w:szCs w:val="24"/>
      <w:lang w:val="en-US" w:eastAsia="en-US"/>
    </w:rPr>
  </w:style>
  <w:style w:type="paragraph" w:customStyle="1" w:styleId="DTT-Bullet3">
    <w:name w:val="DT T-Bullet 3"/>
    <w:rsid w:val="00195B20"/>
    <w:pPr>
      <w:numPr>
        <w:numId w:val="18"/>
      </w:numPr>
      <w:spacing w:before="60" w:after="60" w:line="288" w:lineRule="auto"/>
    </w:pPr>
    <w:rPr>
      <w:rFonts w:ascii="Arial" w:hAnsi="Arial"/>
      <w:sz w:val="18"/>
      <w:szCs w:val="24"/>
      <w:lang w:val="en-US" w:eastAsia="en-US"/>
    </w:rPr>
  </w:style>
  <w:style w:type="paragraph" w:customStyle="1" w:styleId="DTT-List2">
    <w:name w:val="DT T-List 2"/>
    <w:rsid w:val="00195B20"/>
    <w:pPr>
      <w:numPr>
        <w:numId w:val="20"/>
      </w:numPr>
      <w:spacing w:before="60" w:after="60" w:line="288" w:lineRule="auto"/>
      <w:ind w:left="864" w:hanging="432"/>
    </w:pPr>
    <w:rPr>
      <w:rFonts w:ascii="Arial" w:hAnsi="Arial"/>
      <w:sz w:val="18"/>
      <w:szCs w:val="24"/>
      <w:lang w:val="en-US" w:eastAsia="en-US"/>
    </w:rPr>
  </w:style>
  <w:style w:type="paragraph" w:customStyle="1" w:styleId="DTT-List3">
    <w:name w:val="DT T-List 3"/>
    <w:rsid w:val="00195B20"/>
    <w:pPr>
      <w:numPr>
        <w:numId w:val="21"/>
      </w:numPr>
      <w:spacing w:before="60" w:after="60" w:line="288" w:lineRule="auto"/>
      <w:ind w:left="1282" w:hanging="432"/>
    </w:pPr>
    <w:rPr>
      <w:rFonts w:ascii="Arial" w:hAnsi="Arial"/>
      <w:sz w:val="18"/>
      <w:szCs w:val="24"/>
      <w:lang w:val="en-US" w:eastAsia="en-US"/>
    </w:rPr>
  </w:style>
  <w:style w:type="paragraph" w:customStyle="1" w:styleId="DRQuestionBody">
    <w:name w:val="DR Question Body"/>
    <w:qFormat/>
    <w:rsid w:val="00195B20"/>
    <w:pPr>
      <w:spacing w:before="120" w:after="120" w:line="288" w:lineRule="auto"/>
      <w:ind w:right="288"/>
    </w:pPr>
    <w:rPr>
      <w:rFonts w:ascii="Arial" w:eastAsia="Arial Unicode MS" w:hAnsi="Arial"/>
      <w:i/>
      <w:color w:val="444444"/>
      <w:szCs w:val="24"/>
      <w:lang w:val="en-US" w:eastAsia="en-US"/>
    </w:rPr>
  </w:style>
  <w:style w:type="paragraph" w:customStyle="1" w:styleId="DRQuestionBullet1">
    <w:name w:val="DR Question Bullet 1"/>
    <w:qFormat/>
    <w:rsid w:val="00195B20"/>
    <w:pPr>
      <w:numPr>
        <w:numId w:val="10"/>
      </w:numPr>
      <w:spacing w:before="120" w:after="80" w:line="288" w:lineRule="auto"/>
      <w:ind w:left="346" w:right="288" w:hanging="346"/>
    </w:pPr>
    <w:rPr>
      <w:rFonts w:ascii="Arial" w:eastAsia="Arial Unicode MS" w:hAnsi="Arial"/>
      <w:i/>
      <w:color w:val="444444"/>
      <w:szCs w:val="24"/>
      <w:lang w:val="en-US" w:eastAsia="en-US"/>
    </w:rPr>
  </w:style>
  <w:style w:type="paragraph" w:customStyle="1" w:styleId="DRQuestionList1">
    <w:name w:val="DR Question List 1"/>
    <w:rsid w:val="00195B20"/>
    <w:pPr>
      <w:numPr>
        <w:numId w:val="13"/>
      </w:numPr>
      <w:spacing w:before="80" w:after="60" w:line="288" w:lineRule="auto"/>
      <w:ind w:left="346" w:right="288" w:hanging="346"/>
    </w:pPr>
    <w:rPr>
      <w:rFonts w:ascii="Arial" w:eastAsia="Arial Unicode MS" w:hAnsi="Arial"/>
      <w:i/>
      <w:color w:val="444444"/>
      <w:szCs w:val="24"/>
      <w:lang w:val="en-US" w:eastAsia="en-US"/>
    </w:rPr>
  </w:style>
  <w:style w:type="paragraph" w:customStyle="1" w:styleId="DRQuestionHeader">
    <w:name w:val="DR Question Header"/>
    <w:next w:val="DBBody"/>
    <w:qFormat/>
    <w:rsid w:val="00195B20"/>
    <w:pPr>
      <w:spacing w:before="120" w:after="120" w:line="288" w:lineRule="auto"/>
      <w:ind w:right="288"/>
    </w:pPr>
    <w:rPr>
      <w:rFonts w:ascii="Arial" w:eastAsia="Arial Unicode MS" w:hAnsi="Arial"/>
      <w:b/>
      <w:i/>
      <w:color w:val="444444"/>
      <w:szCs w:val="22"/>
      <w:lang w:val="en-US" w:eastAsia="en-US"/>
    </w:rPr>
  </w:style>
  <w:style w:type="paragraph" w:customStyle="1" w:styleId="DMDocumentTitle">
    <w:name w:val="DM Document Title"/>
    <w:rsid w:val="00195B20"/>
    <w:pPr>
      <w:spacing w:before="240" w:after="240"/>
    </w:pPr>
    <w:rPr>
      <w:rFonts w:ascii="Arial" w:hAnsi="Arial"/>
      <w:color w:val="444444"/>
      <w:sz w:val="36"/>
      <w:szCs w:val="36"/>
      <w:lang w:val="en-US" w:eastAsia="en-US"/>
    </w:rPr>
  </w:style>
  <w:style w:type="paragraph" w:customStyle="1" w:styleId="DMSignature">
    <w:name w:val="DM Signature"/>
    <w:rsid w:val="00195B20"/>
    <w:pPr>
      <w:spacing w:after="240"/>
      <w:ind w:left="1699"/>
    </w:pPr>
    <w:rPr>
      <w:rFonts w:ascii="Arial" w:hAnsi="Arial"/>
      <w:i/>
      <w:color w:val="0672CB"/>
      <w:lang w:val="en-US" w:eastAsia="en-US"/>
    </w:rPr>
  </w:style>
  <w:style w:type="paragraph" w:customStyle="1" w:styleId="DMLetterhead">
    <w:name w:val="DM Letterhead"/>
    <w:rsid w:val="00195B20"/>
    <w:pPr>
      <w:ind w:left="6235"/>
    </w:pPr>
    <w:rPr>
      <w:rFonts w:ascii="Arial" w:hAnsi="Arial"/>
      <w:color w:val="808080"/>
      <w:sz w:val="18"/>
      <w:szCs w:val="18"/>
      <w:lang w:val="en-US" w:eastAsia="en-US"/>
    </w:rPr>
  </w:style>
  <w:style w:type="paragraph" w:customStyle="1" w:styleId="DMCallout">
    <w:name w:val="DM Callout"/>
    <w:rsid w:val="00195B20"/>
    <w:pPr>
      <w:framePr w:w="1814" w:hSpace="340" w:wrap="around" w:vAnchor="text" w:hAnchor="margin" w:y="1"/>
      <w:spacing w:after="120" w:line="288" w:lineRule="auto"/>
    </w:pPr>
    <w:rPr>
      <w:rFonts w:ascii="Arial" w:hAnsi="Arial"/>
      <w:i/>
      <w:color w:val="0672CB"/>
      <w:sz w:val="18"/>
      <w:szCs w:val="18"/>
      <w:lang w:val="en-US" w:eastAsia="en-US"/>
    </w:rPr>
  </w:style>
  <w:style w:type="paragraph" w:customStyle="1" w:styleId="DMComment">
    <w:name w:val="DM Comment"/>
    <w:rsid w:val="00195B20"/>
    <w:pPr>
      <w:spacing w:after="240" w:line="288" w:lineRule="auto"/>
    </w:pPr>
    <w:rPr>
      <w:rFonts w:ascii="Arial" w:hAnsi="Arial"/>
      <w:i/>
      <w:color w:val="0672CB"/>
      <w:lang w:val="en-US" w:eastAsia="en-US"/>
    </w:rPr>
  </w:style>
  <w:style w:type="paragraph" w:customStyle="1" w:styleId="DBBodyNoIndent">
    <w:name w:val="DB Body No Indent"/>
    <w:rsid w:val="00195B20"/>
    <w:pPr>
      <w:spacing w:before="120" w:after="80" w:line="288" w:lineRule="auto"/>
    </w:pPr>
    <w:rPr>
      <w:rFonts w:ascii="Arial" w:hAnsi="Arial"/>
      <w:szCs w:val="24"/>
      <w:lang w:val="en-US" w:eastAsia="en-US"/>
    </w:rPr>
  </w:style>
  <w:style w:type="paragraph" w:customStyle="1" w:styleId="DTT-BodyWhite">
    <w:name w:val="DT T-Body White"/>
    <w:rsid w:val="00195B20"/>
    <w:pPr>
      <w:spacing w:before="60" w:after="60" w:line="288" w:lineRule="auto"/>
    </w:pPr>
    <w:rPr>
      <w:rFonts w:ascii="Arial" w:hAnsi="Arial"/>
      <w:b/>
      <w:color w:val="FFFFFF"/>
      <w:sz w:val="18"/>
      <w:szCs w:val="24"/>
      <w:lang w:val="en-US" w:eastAsia="en-US"/>
    </w:rPr>
  </w:style>
  <w:style w:type="paragraph" w:customStyle="1" w:styleId="DLL-BodyIndent">
    <w:name w:val="DL L-Body Indent"/>
    <w:rsid w:val="00195B20"/>
    <w:pPr>
      <w:tabs>
        <w:tab w:val="left" w:pos="425"/>
        <w:tab w:val="left" w:pos="709"/>
      </w:tabs>
      <w:spacing w:after="40" w:line="288" w:lineRule="auto"/>
      <w:ind w:left="432"/>
    </w:pPr>
    <w:rPr>
      <w:rFonts w:ascii="Arial" w:eastAsia="SimSun" w:hAnsi="Arial"/>
      <w:sz w:val="18"/>
      <w:szCs w:val="24"/>
      <w:lang w:val="en-US" w:eastAsia="en-US"/>
    </w:rPr>
  </w:style>
  <w:style w:type="paragraph" w:customStyle="1" w:styleId="DLL-Bullet">
    <w:name w:val="DL L-Bullet"/>
    <w:rsid w:val="00195B20"/>
    <w:pPr>
      <w:numPr>
        <w:numId w:val="38"/>
      </w:numPr>
      <w:tabs>
        <w:tab w:val="left" w:pos="425"/>
        <w:tab w:val="left" w:pos="709"/>
      </w:tabs>
      <w:spacing w:after="40" w:line="288" w:lineRule="auto"/>
    </w:pPr>
    <w:rPr>
      <w:rFonts w:ascii="Arial" w:eastAsia="SimSun" w:hAnsi="Arial"/>
      <w:sz w:val="18"/>
      <w:szCs w:val="24"/>
      <w:lang w:val="en-US" w:eastAsia="en-US"/>
    </w:rPr>
  </w:style>
  <w:style w:type="paragraph" w:customStyle="1" w:styleId="DRQuestionBullet2">
    <w:name w:val="DR Question Bullet 2"/>
    <w:rsid w:val="00195B20"/>
    <w:pPr>
      <w:numPr>
        <w:numId w:val="11"/>
      </w:numPr>
      <w:spacing w:before="80" w:after="60" w:line="288" w:lineRule="auto"/>
      <w:ind w:left="692" w:right="288" w:hanging="346"/>
    </w:pPr>
    <w:rPr>
      <w:rFonts w:ascii="Arial" w:eastAsia="Arial Unicode MS" w:hAnsi="Arial"/>
      <w:i/>
      <w:color w:val="444444"/>
      <w:szCs w:val="24"/>
      <w:lang w:val="en-US" w:eastAsia="en-US"/>
    </w:rPr>
  </w:style>
  <w:style w:type="paragraph" w:customStyle="1" w:styleId="DRQuestionBullet3">
    <w:name w:val="DR Question Bullet 3"/>
    <w:rsid w:val="00195B20"/>
    <w:pPr>
      <w:numPr>
        <w:numId w:val="12"/>
      </w:numPr>
      <w:spacing w:before="60" w:after="60" w:line="288" w:lineRule="auto"/>
      <w:ind w:left="1023" w:right="288" w:hanging="346"/>
    </w:pPr>
    <w:rPr>
      <w:rFonts w:ascii="Arial" w:eastAsia="Arial Unicode MS" w:hAnsi="Arial"/>
      <w:i/>
      <w:color w:val="444444"/>
      <w:szCs w:val="24"/>
      <w:lang w:val="en-US" w:eastAsia="en-US"/>
    </w:rPr>
  </w:style>
  <w:style w:type="paragraph" w:customStyle="1" w:styleId="DRQuestionList2">
    <w:name w:val="DR Question List 2"/>
    <w:rsid w:val="00195B20"/>
    <w:pPr>
      <w:numPr>
        <w:numId w:val="14"/>
      </w:numPr>
      <w:spacing w:before="60" w:after="60" w:line="288" w:lineRule="auto"/>
      <w:ind w:left="692" w:right="288" w:hanging="346"/>
    </w:pPr>
    <w:rPr>
      <w:rFonts w:ascii="Arial" w:eastAsia="Arial Unicode MS" w:hAnsi="Arial"/>
      <w:i/>
      <w:color w:val="444444"/>
      <w:szCs w:val="24"/>
      <w:lang w:val="en-US" w:eastAsia="en-US"/>
    </w:rPr>
  </w:style>
  <w:style w:type="paragraph" w:customStyle="1" w:styleId="DRQuestionList3">
    <w:name w:val="DR Question List 3"/>
    <w:rsid w:val="00195B20"/>
    <w:pPr>
      <w:numPr>
        <w:numId w:val="15"/>
      </w:numPr>
      <w:spacing w:before="60" w:after="60" w:line="288" w:lineRule="auto"/>
      <w:ind w:left="1023" w:right="288" w:hanging="346"/>
    </w:pPr>
    <w:rPr>
      <w:rFonts w:ascii="Arial" w:eastAsia="Arial Unicode MS" w:hAnsi="Arial"/>
      <w:i/>
      <w:color w:val="444444"/>
      <w:szCs w:val="24"/>
      <w:lang w:val="en-US" w:eastAsia="en-US"/>
    </w:rPr>
  </w:style>
  <w:style w:type="paragraph" w:customStyle="1" w:styleId="DRQuestionBulletIntro">
    <w:name w:val="DR Question Bullet Intro"/>
    <w:qFormat/>
    <w:rsid w:val="00195B20"/>
    <w:pPr>
      <w:spacing w:before="80" w:after="60" w:line="288" w:lineRule="auto"/>
      <w:ind w:right="288"/>
    </w:pPr>
    <w:rPr>
      <w:rFonts w:ascii="Arial" w:eastAsia="Arial Unicode MS" w:hAnsi="Arial"/>
      <w:i/>
      <w:color w:val="444444"/>
      <w:szCs w:val="24"/>
      <w:lang w:val="en-US" w:eastAsia="en-US"/>
    </w:rPr>
  </w:style>
  <w:style w:type="paragraph" w:customStyle="1" w:styleId="DRQuestionTableHeading">
    <w:name w:val="DR Question Table Heading"/>
    <w:rsid w:val="00195B20"/>
    <w:pPr>
      <w:spacing w:before="60" w:after="60" w:line="288" w:lineRule="auto"/>
    </w:pPr>
    <w:rPr>
      <w:rFonts w:ascii="Arial" w:eastAsia="Arial Unicode MS" w:hAnsi="Arial"/>
      <w:b/>
      <w:i/>
      <w:color w:val="444444"/>
      <w:szCs w:val="24"/>
      <w:lang w:val="en-US" w:eastAsia="en-US"/>
    </w:rPr>
  </w:style>
  <w:style w:type="paragraph" w:customStyle="1" w:styleId="DRQuestionFigureLabel">
    <w:name w:val="DR Question Figure Label"/>
    <w:rsid w:val="00195B20"/>
    <w:pPr>
      <w:spacing w:before="80" w:after="120" w:line="288" w:lineRule="auto"/>
      <w:ind w:right="288"/>
    </w:pPr>
    <w:rPr>
      <w:rFonts w:ascii="Arial" w:eastAsia="Arial Unicode MS" w:hAnsi="Arial"/>
      <w:i/>
      <w:color w:val="444444"/>
      <w:szCs w:val="24"/>
      <w:lang w:val="en-US" w:eastAsia="en-US"/>
    </w:rPr>
  </w:style>
  <w:style w:type="paragraph" w:customStyle="1" w:styleId="DMCoverFooter">
    <w:name w:val="DM Cover Footer"/>
    <w:rsid w:val="00195B20"/>
    <w:pPr>
      <w:pBdr>
        <w:top w:val="single" w:sz="8" w:space="30" w:color="AAAAAA"/>
      </w:pBdr>
      <w:tabs>
        <w:tab w:val="center" w:pos="4536"/>
        <w:tab w:val="right" w:pos="9072"/>
      </w:tabs>
    </w:pPr>
    <w:rPr>
      <w:rFonts w:ascii="Arial" w:hAnsi="Arial"/>
      <w:color w:val="808080"/>
      <w:sz w:val="16"/>
      <w:szCs w:val="16"/>
      <w:lang w:val="en-US" w:eastAsia="en-US"/>
    </w:rPr>
  </w:style>
  <w:style w:type="paragraph" w:customStyle="1" w:styleId="DMDocumentSubtitle">
    <w:name w:val="DM Document Subtitle"/>
    <w:rsid w:val="00195B20"/>
    <w:pPr>
      <w:spacing w:before="240" w:after="240"/>
    </w:pPr>
    <w:rPr>
      <w:rFonts w:ascii="Arial" w:hAnsi="Arial"/>
      <w:color w:val="808080"/>
      <w:sz w:val="30"/>
      <w:szCs w:val="30"/>
      <w:lang w:val="en-US" w:eastAsia="en-US"/>
    </w:rPr>
  </w:style>
  <w:style w:type="paragraph" w:customStyle="1" w:styleId="DMBoxout">
    <w:name w:val="DM Boxout"/>
    <w:rsid w:val="00195B20"/>
    <w:pPr>
      <w:framePr w:w="1701" w:hSpace="567" w:vSpace="567" w:wrap="around" w:vAnchor="text" w:hAnchor="margin" w:y="285"/>
      <w:shd w:val="clear" w:color="auto" w:fill="A7BFDE"/>
      <w:spacing w:line="288" w:lineRule="auto"/>
    </w:pPr>
    <w:rPr>
      <w:rFonts w:ascii="Arial" w:hAnsi="Arial"/>
      <w:i/>
      <w:color w:val="FFFFFF"/>
      <w:szCs w:val="24"/>
      <w:lang w:val="en-US" w:eastAsia="en-US"/>
    </w:rPr>
  </w:style>
  <w:style w:type="paragraph" w:customStyle="1" w:styleId="DMDocumentSubtitleWhite">
    <w:name w:val="DM Document Subtitle White"/>
    <w:rsid w:val="00195B20"/>
    <w:pPr>
      <w:spacing w:before="240" w:after="240"/>
    </w:pPr>
    <w:rPr>
      <w:rFonts w:ascii="Arial" w:hAnsi="Arial"/>
      <w:b/>
      <w:color w:val="FFFFFF"/>
      <w:sz w:val="30"/>
      <w:szCs w:val="30"/>
      <w:lang w:val="en-US" w:eastAsia="en-US"/>
    </w:rPr>
  </w:style>
  <w:style w:type="paragraph" w:customStyle="1" w:styleId="DMDocumentTitleWhite">
    <w:name w:val="DM Document Title White"/>
    <w:rsid w:val="00195B20"/>
    <w:pPr>
      <w:spacing w:before="240" w:after="240"/>
    </w:pPr>
    <w:rPr>
      <w:rFonts w:ascii="Arial" w:hAnsi="Arial"/>
      <w:b/>
      <w:color w:val="FFFFFF"/>
      <w:sz w:val="36"/>
      <w:szCs w:val="24"/>
      <w:lang w:val="en-US" w:eastAsia="en-US"/>
    </w:rPr>
  </w:style>
  <w:style w:type="paragraph" w:customStyle="1" w:styleId="DXSectionHeading">
    <w:name w:val="DX Section Heading"/>
    <w:next w:val="DBBody"/>
    <w:qFormat/>
    <w:rsid w:val="00195B20"/>
    <w:pPr>
      <w:keepNext/>
      <w:pageBreakBefore/>
      <w:pBdr>
        <w:bottom w:val="single" w:sz="8" w:space="12" w:color="AAAAAA"/>
      </w:pBdr>
      <w:spacing w:before="240" w:after="240"/>
      <w:outlineLvl w:val="0"/>
    </w:pPr>
    <w:rPr>
      <w:rFonts w:ascii="Arial" w:hAnsi="Arial"/>
      <w:color w:val="0672CB"/>
      <w:sz w:val="36"/>
      <w:szCs w:val="48"/>
      <w:lang w:val="en-US" w:eastAsia="en-US"/>
    </w:rPr>
  </w:style>
  <w:style w:type="paragraph" w:customStyle="1" w:styleId="DMLetterHeaderFooter">
    <w:name w:val="DM Letter HeaderFooter"/>
    <w:rsid w:val="00195B20"/>
    <w:pPr>
      <w:tabs>
        <w:tab w:val="center" w:pos="4536"/>
        <w:tab w:val="right" w:pos="9072"/>
      </w:tabs>
    </w:pPr>
    <w:rPr>
      <w:rFonts w:ascii="Arial" w:hAnsi="Arial"/>
      <w:color w:val="808080"/>
      <w:sz w:val="16"/>
      <w:szCs w:val="16"/>
      <w:lang w:val="en-US" w:eastAsia="en-US"/>
    </w:rPr>
  </w:style>
  <w:style w:type="paragraph" w:customStyle="1" w:styleId="DMCoverFooterLandscape">
    <w:name w:val="DM Cover Footer Landscape"/>
    <w:rsid w:val="00195B20"/>
    <w:pPr>
      <w:pBdr>
        <w:top w:val="single" w:sz="4" w:space="1" w:color="0066CC"/>
      </w:pBdr>
      <w:tabs>
        <w:tab w:val="center" w:pos="6946"/>
        <w:tab w:val="right" w:pos="13892"/>
      </w:tabs>
    </w:pPr>
    <w:rPr>
      <w:rFonts w:ascii="Arial" w:hAnsi="Arial"/>
      <w:color w:val="808080"/>
      <w:sz w:val="16"/>
      <w:szCs w:val="16"/>
      <w:lang w:val="en-US" w:eastAsia="en-US"/>
    </w:rPr>
  </w:style>
  <w:style w:type="paragraph" w:styleId="Header">
    <w:name w:val="header"/>
    <w:basedOn w:val="Normal"/>
    <w:link w:val="HeaderChar"/>
    <w:rsid w:val="00195B20"/>
    <w:pPr>
      <w:tabs>
        <w:tab w:val="center" w:pos="4320"/>
        <w:tab w:val="right" w:pos="8640"/>
      </w:tabs>
    </w:pPr>
    <w:rPr>
      <w:color w:val="808080"/>
      <w:sz w:val="16"/>
      <w:szCs w:val="16"/>
    </w:rPr>
  </w:style>
  <w:style w:type="paragraph" w:styleId="Footer">
    <w:name w:val="footer"/>
    <w:basedOn w:val="Normal"/>
    <w:link w:val="FooterChar"/>
    <w:rsid w:val="00195B20"/>
    <w:pPr>
      <w:tabs>
        <w:tab w:val="center" w:pos="4320"/>
        <w:tab w:val="right" w:pos="8640"/>
      </w:tabs>
    </w:pPr>
    <w:rPr>
      <w:color w:val="808080"/>
      <w:sz w:val="16"/>
      <w:szCs w:val="16"/>
    </w:rPr>
  </w:style>
  <w:style w:type="paragraph" w:customStyle="1" w:styleId="DBBodyLetter">
    <w:name w:val="DB Body Letter"/>
    <w:link w:val="DBBodyLetterChar"/>
    <w:rsid w:val="00195B20"/>
    <w:pPr>
      <w:spacing w:before="120" w:after="60" w:line="288" w:lineRule="auto"/>
    </w:pPr>
    <w:rPr>
      <w:rFonts w:ascii="Arial" w:eastAsia="SimSun" w:hAnsi="Arial"/>
      <w:szCs w:val="24"/>
      <w:lang w:val="en-US" w:eastAsia="en-US"/>
    </w:rPr>
  </w:style>
  <w:style w:type="table" w:styleId="TableGrid">
    <w:name w:val="Table Grid"/>
    <w:basedOn w:val="TableNormal"/>
    <w:rsid w:val="00195B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HHeading1">
    <w:name w:val="DH Heading 1"/>
    <w:next w:val="DBBody"/>
    <w:qFormat/>
    <w:rsid w:val="00195B20"/>
    <w:pPr>
      <w:keepNext/>
      <w:pageBreakBefore/>
      <w:pBdr>
        <w:bottom w:val="single" w:sz="8" w:space="12" w:color="AAAAAA"/>
      </w:pBdr>
      <w:spacing w:before="240" w:after="240"/>
      <w:outlineLvl w:val="0"/>
    </w:pPr>
    <w:rPr>
      <w:rFonts w:ascii="Arial" w:hAnsi="Arial"/>
      <w:b/>
      <w:color w:val="0672CB"/>
      <w:sz w:val="36"/>
      <w:szCs w:val="36"/>
      <w:lang w:val="en-US" w:eastAsia="en-US"/>
    </w:rPr>
  </w:style>
  <w:style w:type="paragraph" w:customStyle="1" w:styleId="DHHeading2">
    <w:name w:val="DH Heading 2"/>
    <w:next w:val="DBBody"/>
    <w:qFormat/>
    <w:rsid w:val="00195B20"/>
    <w:pPr>
      <w:keepNext/>
      <w:spacing w:before="240" w:after="120"/>
      <w:outlineLvl w:val="1"/>
    </w:pPr>
    <w:rPr>
      <w:rFonts w:ascii="Arial" w:hAnsi="Arial"/>
      <w:b/>
      <w:bCs/>
      <w:iCs/>
      <w:color w:val="0672CB"/>
      <w:sz w:val="32"/>
      <w:szCs w:val="30"/>
      <w:lang w:val="en-US" w:eastAsia="en-US"/>
    </w:rPr>
  </w:style>
  <w:style w:type="paragraph" w:customStyle="1" w:styleId="DHHeading3">
    <w:name w:val="DH Heading 3"/>
    <w:next w:val="DBBody"/>
    <w:qFormat/>
    <w:rsid w:val="00195B20"/>
    <w:pPr>
      <w:keepNext/>
      <w:spacing w:before="120" w:after="120"/>
      <w:outlineLvl w:val="2"/>
    </w:pPr>
    <w:rPr>
      <w:rFonts w:ascii="Arial" w:hAnsi="Arial"/>
      <w:b/>
      <w:bCs/>
      <w:color w:val="0672CB"/>
      <w:sz w:val="28"/>
      <w:szCs w:val="28"/>
      <w:lang w:val="en-US" w:eastAsia="en-US"/>
    </w:rPr>
  </w:style>
  <w:style w:type="paragraph" w:customStyle="1" w:styleId="DHHeading4">
    <w:name w:val="DH Heading 4"/>
    <w:next w:val="DBBody"/>
    <w:qFormat/>
    <w:rsid w:val="00195B20"/>
    <w:pPr>
      <w:keepNext/>
      <w:spacing w:before="120" w:after="120"/>
      <w:outlineLvl w:val="3"/>
    </w:pPr>
    <w:rPr>
      <w:rFonts w:ascii="Arial" w:hAnsi="Arial"/>
      <w:bCs/>
      <w:color w:val="0672CB"/>
      <w:sz w:val="24"/>
      <w:szCs w:val="24"/>
      <w:lang w:val="en-US" w:eastAsia="en-US"/>
    </w:rPr>
  </w:style>
  <w:style w:type="paragraph" w:customStyle="1" w:styleId="DHHeading5">
    <w:name w:val="DH Heading 5"/>
    <w:next w:val="DBBody"/>
    <w:qFormat/>
    <w:rsid w:val="00195B20"/>
    <w:pPr>
      <w:keepNext/>
      <w:spacing w:before="120" w:after="120"/>
      <w:outlineLvl w:val="4"/>
    </w:pPr>
    <w:rPr>
      <w:rFonts w:ascii="Arial" w:hAnsi="Arial"/>
      <w:bCs/>
      <w:iCs/>
      <w:color w:val="0672CB"/>
      <w:sz w:val="21"/>
      <w:szCs w:val="21"/>
      <w:lang w:val="en-US" w:eastAsia="en-US"/>
    </w:rPr>
  </w:style>
  <w:style w:type="paragraph" w:customStyle="1" w:styleId="DBBulletLetter">
    <w:name w:val="DB Bullet Letter"/>
    <w:basedOn w:val="DBBodyLetter"/>
    <w:rsid w:val="00195B20"/>
    <w:pPr>
      <w:numPr>
        <w:numId w:val="37"/>
      </w:numPr>
      <w:spacing w:before="60"/>
    </w:pPr>
  </w:style>
  <w:style w:type="paragraph" w:customStyle="1" w:styleId="DMFooter">
    <w:name w:val="DM Footer"/>
    <w:rsid w:val="00195B20"/>
    <w:pPr>
      <w:pBdr>
        <w:top w:val="single" w:sz="8" w:space="30" w:color="AAAAAA"/>
      </w:pBdr>
    </w:pPr>
    <w:rPr>
      <w:rFonts w:ascii="Arial" w:hAnsi="Arial"/>
      <w:color w:val="808080"/>
      <w:sz w:val="16"/>
      <w:szCs w:val="16"/>
      <w:lang w:val="en-US" w:eastAsia="en-US"/>
    </w:rPr>
  </w:style>
  <w:style w:type="character" w:customStyle="1" w:styleId="DMStrongGrey">
    <w:name w:val="DM Strong Grey"/>
    <w:qFormat/>
    <w:rsid w:val="00195B20"/>
    <w:rPr>
      <w:rFonts w:ascii="Arial" w:hAnsi="Arial"/>
      <w:b/>
      <w:color w:val="444444"/>
      <w:sz w:val="20"/>
      <w:lang w:val="en-US"/>
    </w:rPr>
  </w:style>
  <w:style w:type="paragraph" w:styleId="FootnoteText">
    <w:name w:val="footnote text"/>
    <w:link w:val="FootnoteTextChar"/>
    <w:rsid w:val="00195B20"/>
    <w:pPr>
      <w:spacing w:before="120"/>
      <w:contextualSpacing/>
    </w:pPr>
    <w:rPr>
      <w:rFonts w:ascii="Arial" w:hAnsi="Arial"/>
      <w:sz w:val="16"/>
      <w:lang w:val="en-US" w:eastAsia="en-US"/>
    </w:rPr>
  </w:style>
  <w:style w:type="character" w:customStyle="1" w:styleId="FootnoteTextChar">
    <w:name w:val="Footnote Text Char"/>
    <w:basedOn w:val="DefaultParagraphFont"/>
    <w:link w:val="FootnoteText"/>
    <w:rsid w:val="00195B20"/>
    <w:rPr>
      <w:rFonts w:ascii="Arial" w:hAnsi="Arial"/>
      <w:sz w:val="16"/>
      <w:lang w:val="en-US" w:eastAsia="en-US"/>
    </w:rPr>
  </w:style>
  <w:style w:type="paragraph" w:customStyle="1" w:styleId="DBBodyBlue">
    <w:name w:val="DB Body Blue"/>
    <w:rsid w:val="00195B20"/>
    <w:pPr>
      <w:spacing w:before="120" w:after="80" w:line="288" w:lineRule="auto"/>
    </w:pPr>
    <w:rPr>
      <w:rFonts w:ascii="Arial" w:hAnsi="Arial"/>
      <w:color w:val="0672CB"/>
      <w:szCs w:val="24"/>
      <w:lang w:val="en-US" w:eastAsia="en-US"/>
    </w:rPr>
  </w:style>
  <w:style w:type="paragraph" w:customStyle="1" w:styleId="DMGraphic">
    <w:name w:val="DM Graphic"/>
    <w:next w:val="Normal"/>
    <w:rsid w:val="00195B20"/>
    <w:pPr>
      <w:spacing w:before="240" w:after="120"/>
      <w:jc w:val="center"/>
    </w:pPr>
    <w:rPr>
      <w:rFonts w:ascii="Arial" w:hAnsi="Arial"/>
      <w:sz w:val="16"/>
      <w:szCs w:val="24"/>
      <w:lang w:val="en-US" w:eastAsia="en-US"/>
    </w:rPr>
  </w:style>
  <w:style w:type="paragraph" w:customStyle="1" w:styleId="DBBodyBold">
    <w:name w:val="DB Body Bold"/>
    <w:rsid w:val="00195B20"/>
    <w:pPr>
      <w:spacing w:before="120" w:after="80" w:line="288" w:lineRule="auto"/>
    </w:pPr>
    <w:rPr>
      <w:rFonts w:ascii="Arial Bold" w:hAnsi="Arial Bold"/>
      <w:b/>
      <w:szCs w:val="24"/>
      <w:lang w:val="en-US" w:eastAsia="en-US"/>
    </w:rPr>
  </w:style>
  <w:style w:type="paragraph" w:customStyle="1" w:styleId="DMActionCaptionNumbering">
    <w:name w:val="DM Action Caption #Numbering"/>
    <w:basedOn w:val="DMActionCaption"/>
    <w:rsid w:val="00195B20"/>
    <w:pPr>
      <w:numPr>
        <w:numId w:val="29"/>
      </w:numPr>
    </w:pPr>
  </w:style>
  <w:style w:type="paragraph" w:customStyle="1" w:styleId="DellEMCAddress">
    <w:name w:val="Dell EMC Address"/>
    <w:rsid w:val="00195B20"/>
    <w:rPr>
      <w:rFonts w:ascii="Arial" w:hAnsi="Arial"/>
      <w:color w:val="000000" w:themeColor="text1"/>
      <w:szCs w:val="24"/>
      <w:lang w:val="en-US" w:eastAsia="en-US"/>
    </w:rPr>
  </w:style>
  <w:style w:type="paragraph" w:customStyle="1" w:styleId="DellEMCTrademark">
    <w:name w:val="Dell EMC Trademark"/>
    <w:rsid w:val="00195B20"/>
    <w:pPr>
      <w:spacing w:before="240"/>
    </w:pPr>
    <w:rPr>
      <w:rFonts w:ascii="Arial" w:hAnsi="Arial"/>
      <w:color w:val="000000" w:themeColor="text1"/>
      <w:sz w:val="16"/>
      <w:szCs w:val="24"/>
      <w:lang w:val="en-US" w:eastAsia="en-US"/>
    </w:rPr>
  </w:style>
  <w:style w:type="paragraph" w:customStyle="1" w:styleId="DTT-BodyRight">
    <w:name w:val="DT T-Body Right"/>
    <w:rsid w:val="00195B20"/>
    <w:pPr>
      <w:jc w:val="right"/>
    </w:pPr>
    <w:rPr>
      <w:rFonts w:ascii="Arial" w:hAnsi="Arial"/>
      <w:sz w:val="18"/>
      <w:szCs w:val="18"/>
      <w:lang w:val="en-US" w:eastAsia="en-US"/>
    </w:rPr>
  </w:style>
  <w:style w:type="paragraph" w:customStyle="1" w:styleId="DHHeadingQAs">
    <w:name w:val="DH Heading Q&amp;As"/>
    <w:basedOn w:val="DHHeading4"/>
    <w:rsid w:val="00195B20"/>
    <w:pPr>
      <w:shd w:val="clear" w:color="auto" w:fill="FFFF00"/>
    </w:pPr>
    <w:rPr>
      <w:b/>
      <w:color w:val="000000" w:themeColor="text1"/>
      <w14:textOutline w14:w="9525" w14:cap="rnd" w14:cmpd="sng" w14:algn="ctr">
        <w14:noFill/>
        <w14:prstDash w14:val="solid"/>
        <w14:bevel/>
      </w14:textOutline>
    </w:rPr>
  </w:style>
  <w:style w:type="paragraph" w:customStyle="1" w:styleId="DHHeading4Bold">
    <w:name w:val="DH Heading 4 Bold"/>
    <w:basedOn w:val="DHHeading4"/>
    <w:rsid w:val="00195B20"/>
    <w:rPr>
      <w:rFonts w:eastAsiaTheme="majorEastAsia"/>
      <w:b/>
    </w:rPr>
  </w:style>
  <w:style w:type="paragraph" w:customStyle="1" w:styleId="DHHeading5Bold">
    <w:name w:val="DH Heading 5 Bold"/>
    <w:basedOn w:val="DHHeading5"/>
    <w:rsid w:val="00195B20"/>
    <w:rPr>
      <w:b/>
    </w:rPr>
  </w:style>
  <w:style w:type="character" w:customStyle="1" w:styleId="HeaderChar">
    <w:name w:val="Header Char"/>
    <w:basedOn w:val="DefaultParagraphFont"/>
    <w:link w:val="Header"/>
    <w:rsid w:val="007477CF"/>
    <w:rPr>
      <w:rFonts w:ascii="Arial" w:hAnsi="Arial"/>
      <w:color w:val="808080"/>
      <w:sz w:val="16"/>
      <w:szCs w:val="16"/>
      <w:lang w:val="en-US" w:eastAsia="fr-FR"/>
    </w:rPr>
  </w:style>
  <w:style w:type="character" w:customStyle="1" w:styleId="FooterChar">
    <w:name w:val="Footer Char"/>
    <w:basedOn w:val="DefaultParagraphFont"/>
    <w:link w:val="Footer"/>
    <w:rsid w:val="007477CF"/>
    <w:rPr>
      <w:rFonts w:ascii="Arial" w:hAnsi="Arial"/>
      <w:color w:val="808080"/>
      <w:sz w:val="16"/>
      <w:szCs w:val="16"/>
      <w:lang w:val="en-US" w:eastAsia="fr-FR"/>
    </w:rPr>
  </w:style>
  <w:style w:type="character" w:customStyle="1" w:styleId="DBBodyChar">
    <w:name w:val="DB Body Char"/>
    <w:basedOn w:val="DefaultParagraphFont"/>
    <w:link w:val="DBBody"/>
    <w:locked/>
    <w:rsid w:val="007477CF"/>
    <w:rPr>
      <w:rFonts w:ascii="Arial" w:hAnsi="Arial"/>
      <w:szCs w:val="24"/>
      <w:lang w:val="en-US" w:eastAsia="en-US"/>
    </w:rPr>
  </w:style>
  <w:style w:type="character" w:customStyle="1" w:styleId="DBBodyLetterChar">
    <w:name w:val="DB Body Letter Char"/>
    <w:basedOn w:val="DefaultParagraphFont"/>
    <w:link w:val="DBBodyLetter"/>
    <w:locked/>
    <w:rsid w:val="007477CF"/>
    <w:rPr>
      <w:rFonts w:ascii="Arial" w:eastAsia="SimSun" w:hAnsi="Arial"/>
      <w:szCs w:val="24"/>
      <w:lang w:val="en-US" w:eastAsia="en-US"/>
    </w:rPr>
  </w:style>
  <w:style w:type="paragraph" w:customStyle="1" w:styleId="DMHeader">
    <w:name w:val="DM Header"/>
    <w:rsid w:val="007477CF"/>
    <w:pPr>
      <w:jc w:val="right"/>
    </w:pPr>
    <w:rPr>
      <w:rFonts w:ascii="Arial" w:hAnsi="Arial"/>
      <w:color w:val="AAAAAA"/>
      <w:szCs w:val="16"/>
      <w:lang w:val="en-US" w:eastAsia="en-US"/>
    </w:rPr>
  </w:style>
  <w:style w:type="paragraph" w:customStyle="1" w:styleId="DHHeading4no">
    <w:name w:val="DH Heading 4 (no #)"/>
    <w:next w:val="DBBody"/>
    <w:rsid w:val="000303DC"/>
    <w:pPr>
      <w:keepNext/>
      <w:spacing w:before="120" w:after="120"/>
      <w:outlineLvl w:val="3"/>
    </w:pPr>
    <w:rPr>
      <w:rFonts w:ascii="Trebuchet MS" w:hAnsi="Trebuchet MS"/>
      <w:color w:val="0085C3"/>
      <w:sz w:val="26"/>
      <w:szCs w:val="22"/>
      <w:lang w:eastAsia="en-US"/>
    </w:rPr>
  </w:style>
  <w:style w:type="paragraph" w:styleId="TOC1">
    <w:name w:val="toc 1"/>
    <w:basedOn w:val="Normal"/>
    <w:next w:val="Normal"/>
    <w:autoRedefine/>
    <w:uiPriority w:val="39"/>
    <w:unhideWhenUsed/>
    <w:rsid w:val="00195B20"/>
    <w:pPr>
      <w:spacing w:after="100"/>
    </w:pPr>
  </w:style>
  <w:style w:type="paragraph" w:styleId="TOC2">
    <w:name w:val="toc 2"/>
    <w:basedOn w:val="Normal"/>
    <w:next w:val="Normal"/>
    <w:autoRedefine/>
    <w:uiPriority w:val="39"/>
    <w:unhideWhenUsed/>
    <w:rsid w:val="00195B20"/>
    <w:pPr>
      <w:spacing w:after="100"/>
      <w:ind w:left="220"/>
    </w:pPr>
  </w:style>
  <w:style w:type="paragraph" w:styleId="NormalWeb">
    <w:name w:val="Normal (Web)"/>
    <w:basedOn w:val="Normal"/>
    <w:uiPriority w:val="99"/>
    <w:semiHidden/>
    <w:unhideWhenUsed/>
    <w:rsid w:val="00EC3460"/>
    <w:pPr>
      <w:spacing w:before="100" w:beforeAutospacing="1" w:after="100" w:afterAutospacing="1" w:line="240" w:lineRule="auto"/>
    </w:pPr>
    <w:rPr>
      <w:rFonts w:ascii="Times New Roman" w:hAnsi="Times New Roman"/>
      <w:sz w:val="24"/>
      <w:szCs w:val="24"/>
      <w:lang w:eastAsia="zh-CN"/>
    </w:rPr>
  </w:style>
  <w:style w:type="character" w:styleId="FollowedHyperlink">
    <w:name w:val="FollowedHyperlink"/>
    <w:basedOn w:val="DefaultParagraphFont"/>
    <w:semiHidden/>
    <w:unhideWhenUsed/>
    <w:rsid w:val="00D94E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24137">
      <w:bodyDiv w:val="1"/>
      <w:marLeft w:val="0"/>
      <w:marRight w:val="0"/>
      <w:marTop w:val="0"/>
      <w:marBottom w:val="0"/>
      <w:divBdr>
        <w:top w:val="none" w:sz="0" w:space="0" w:color="auto"/>
        <w:left w:val="none" w:sz="0" w:space="0" w:color="auto"/>
        <w:bottom w:val="none" w:sz="0" w:space="0" w:color="auto"/>
        <w:right w:val="none" w:sz="0" w:space="0" w:color="auto"/>
      </w:divBdr>
    </w:div>
    <w:div w:id="319509217">
      <w:bodyDiv w:val="1"/>
      <w:marLeft w:val="0"/>
      <w:marRight w:val="0"/>
      <w:marTop w:val="0"/>
      <w:marBottom w:val="0"/>
      <w:divBdr>
        <w:top w:val="none" w:sz="0" w:space="0" w:color="auto"/>
        <w:left w:val="none" w:sz="0" w:space="0" w:color="auto"/>
        <w:bottom w:val="none" w:sz="0" w:space="0" w:color="auto"/>
        <w:right w:val="none" w:sz="0" w:space="0" w:color="auto"/>
      </w:divBdr>
    </w:div>
    <w:div w:id="1093818735">
      <w:bodyDiv w:val="1"/>
      <w:marLeft w:val="0"/>
      <w:marRight w:val="0"/>
      <w:marTop w:val="0"/>
      <w:marBottom w:val="0"/>
      <w:divBdr>
        <w:top w:val="none" w:sz="0" w:space="0" w:color="auto"/>
        <w:left w:val="none" w:sz="0" w:space="0" w:color="auto"/>
        <w:bottom w:val="none" w:sz="0" w:space="0" w:color="auto"/>
        <w:right w:val="none" w:sz="0" w:space="0" w:color="auto"/>
      </w:divBdr>
    </w:div>
    <w:div w:id="1385987449">
      <w:bodyDiv w:val="1"/>
      <w:marLeft w:val="0"/>
      <w:marRight w:val="0"/>
      <w:marTop w:val="0"/>
      <w:marBottom w:val="0"/>
      <w:divBdr>
        <w:top w:val="none" w:sz="0" w:space="0" w:color="auto"/>
        <w:left w:val="none" w:sz="0" w:space="0" w:color="auto"/>
        <w:bottom w:val="none" w:sz="0" w:space="0" w:color="auto"/>
        <w:right w:val="none" w:sz="0" w:space="0" w:color="auto"/>
      </w:divBdr>
    </w:div>
    <w:div w:id="1589576509">
      <w:bodyDiv w:val="1"/>
      <w:marLeft w:val="0"/>
      <w:marRight w:val="0"/>
      <w:marTop w:val="0"/>
      <w:marBottom w:val="0"/>
      <w:divBdr>
        <w:top w:val="none" w:sz="0" w:space="0" w:color="auto"/>
        <w:left w:val="none" w:sz="0" w:space="0" w:color="auto"/>
        <w:bottom w:val="none" w:sz="0" w:space="0" w:color="auto"/>
        <w:right w:val="none" w:sz="0" w:space="0" w:color="auto"/>
      </w:divBdr>
    </w:div>
    <w:div w:id="1712459837">
      <w:bodyDiv w:val="1"/>
      <w:marLeft w:val="0"/>
      <w:marRight w:val="0"/>
      <w:marTop w:val="0"/>
      <w:marBottom w:val="0"/>
      <w:divBdr>
        <w:top w:val="none" w:sz="0" w:space="0" w:color="auto"/>
        <w:left w:val="none" w:sz="0" w:space="0" w:color="auto"/>
        <w:bottom w:val="none" w:sz="0" w:space="0" w:color="auto"/>
        <w:right w:val="none" w:sz="0" w:space="0" w:color="auto"/>
      </w:divBdr>
    </w:div>
    <w:div w:id="1918126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www.dell.com" TargetMode="External"/><Relationship Id="rId42" Type="http://schemas.openxmlformats.org/officeDocument/2006/relationships/hyperlink" Target="https://www.iso.org/standard/44378.html" TargetMode="External"/><Relationship Id="rId47" Type="http://schemas.openxmlformats.org/officeDocument/2006/relationships/hyperlink" Target="https://www.delltechnologies.com/en-us/solutions/openmanage/secure-component-authentication.htm" TargetMode="External"/><Relationship Id="rId63" Type="http://schemas.openxmlformats.org/officeDocument/2006/relationships/hyperlink" Target="https://rpe.us.dell.com/PortfolioSearch" TargetMode="External"/><Relationship Id="rId68" Type="http://schemas.openxmlformats.org/officeDocument/2006/relationships/hyperlink" Target="https://rpe.us.dell.com/PortfolioSearch" TargetMode="External"/><Relationship Id="rId84" Type="http://schemas.openxmlformats.org/officeDocument/2006/relationships/package" Target="embeddings/Microsoft_Excel_Worksheet.xlsx"/><Relationship Id="rId89" Type="http://schemas.openxmlformats.org/officeDocument/2006/relationships/header" Target="header10.xml"/><Relationship Id="rId16" Type="http://schemas.openxmlformats.org/officeDocument/2006/relationships/header" Target="header2.xml"/><Relationship Id="rId11" Type="http://schemas.openxmlformats.org/officeDocument/2006/relationships/image" Target="media/image2.jpeg"/><Relationship Id="rId32" Type="http://schemas.openxmlformats.org/officeDocument/2006/relationships/footer" Target="footer8.xml"/><Relationship Id="rId37" Type="http://schemas.openxmlformats.org/officeDocument/2006/relationships/hyperlink" Target="https://www.delltechnologies.com/en-us/perspectives/" TargetMode="External"/><Relationship Id="rId53" Type="http://schemas.openxmlformats.org/officeDocument/2006/relationships/hyperlink" Target="https://www.nccoe.nist.gov/projects/building-blocks/supply-chain-assurance" TargetMode="External"/><Relationship Id="rId58" Type="http://schemas.openxmlformats.org/officeDocument/2006/relationships/hyperlink" Target="https://www.dell.com/learn/us/en/uscorp1/policies-privacy" TargetMode="External"/><Relationship Id="rId74" Type="http://schemas.openxmlformats.org/officeDocument/2006/relationships/hyperlink" Target="https://www.delltechnologies.com/asset/en-us/products/desktops-and-all-in-ones/technical-support/optiplex-micro-spec-sheet.pdf.external" TargetMode="External"/><Relationship Id="rId79" Type="http://schemas.openxmlformats.org/officeDocument/2006/relationships/image" Target="media/image13.png"/><Relationship Id="rId5" Type="http://schemas.openxmlformats.org/officeDocument/2006/relationships/styles" Target="styles.xml"/><Relationship Id="rId90" Type="http://schemas.openxmlformats.org/officeDocument/2006/relationships/header" Target="header11.xml"/><Relationship Id="rId95" Type="http://schemas.openxmlformats.org/officeDocument/2006/relationships/fontTable" Target="fontTable.xml"/><Relationship Id="rId22" Type="http://schemas.openxmlformats.org/officeDocument/2006/relationships/hyperlink" Target="http://www.dell.com" TargetMode="External"/><Relationship Id="rId27" Type="http://schemas.openxmlformats.org/officeDocument/2006/relationships/header" Target="header6.xml"/><Relationship Id="rId43" Type="http://schemas.openxmlformats.org/officeDocument/2006/relationships/hyperlink" Target="https://spdx.dev/" TargetMode="External"/><Relationship Id="rId48" Type="http://schemas.openxmlformats.org/officeDocument/2006/relationships/image" Target="media/image9.png"/><Relationship Id="rId64" Type="http://schemas.openxmlformats.org/officeDocument/2006/relationships/hyperlink" Target="https://rpe.us.dell.com/PortfolioSearch" TargetMode="External"/><Relationship Id="rId69" Type="http://schemas.openxmlformats.org/officeDocument/2006/relationships/hyperlink" Target="https://rpe.us.dell.com/PortfolioSearch" TargetMode="External"/><Relationship Id="rId8" Type="http://schemas.openxmlformats.org/officeDocument/2006/relationships/footnotes" Target="footnotes.xml"/><Relationship Id="rId51" Type="http://schemas.openxmlformats.org/officeDocument/2006/relationships/hyperlink" Target="https://www.first.org/" TargetMode="External"/><Relationship Id="rId72" Type="http://schemas.openxmlformats.org/officeDocument/2006/relationships/hyperlink" Target="https://rpe.us.dell.com/PortfolioSearch" TargetMode="External"/><Relationship Id="rId80" Type="http://schemas.openxmlformats.org/officeDocument/2006/relationships/image" Target="media/image14.png"/><Relationship Id="rId85" Type="http://schemas.openxmlformats.org/officeDocument/2006/relationships/image" Target="media/image17.emf"/><Relationship Id="rId93"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footer" Target="footer4.xml"/><Relationship Id="rId33" Type="http://schemas.openxmlformats.org/officeDocument/2006/relationships/header" Target="header9.xml"/><Relationship Id="rId38" Type="http://schemas.openxmlformats.org/officeDocument/2006/relationships/hyperlink" Target="https://futurumresearch.com/research-reports/four-keys-to-navigating-the-hardware-security-journey/" TargetMode="External"/><Relationship Id="rId46" Type="http://schemas.openxmlformats.org/officeDocument/2006/relationships/image" Target="media/image8.png"/><Relationship Id="rId59" Type="http://schemas.openxmlformats.org/officeDocument/2006/relationships/hyperlink" Target="https://www.dell.com/learn/us/en/uscorp1/policies-privacy-country-specific-privacy-policy" TargetMode="External"/><Relationship Id="rId67" Type="http://schemas.openxmlformats.org/officeDocument/2006/relationships/image" Target="media/image11.png"/><Relationship Id="rId20" Type="http://schemas.openxmlformats.org/officeDocument/2006/relationships/footer" Target="footer3.xml"/><Relationship Id="rId41" Type="http://schemas.openxmlformats.org/officeDocument/2006/relationships/hyperlink" Target="https://corporate.delltechnologies.com/en-us/social-impact/reporting/policies-and-positions.htm" TargetMode="External"/><Relationship Id="rId54" Type="http://schemas.openxmlformats.org/officeDocument/2006/relationships/hyperlink" Target="http://support.dell.com/" TargetMode="External"/><Relationship Id="rId62" Type="http://schemas.openxmlformats.org/officeDocument/2006/relationships/image" Target="media/image10.png"/><Relationship Id="rId70" Type="http://schemas.openxmlformats.org/officeDocument/2006/relationships/hyperlink" Target="https://rpe.us.dell.com/PortfolioSearch" TargetMode="External"/><Relationship Id="rId75" Type="http://schemas.openxmlformats.org/officeDocument/2006/relationships/image" Target="media/image12.png"/><Relationship Id="rId83" Type="http://schemas.openxmlformats.org/officeDocument/2006/relationships/image" Target="media/image16.emf"/><Relationship Id="rId88" Type="http://schemas.openxmlformats.org/officeDocument/2006/relationships/oleObject" Target="embeddings/oleObject2.bin"/><Relationship Id="rId91" Type="http://schemas.openxmlformats.org/officeDocument/2006/relationships/footer" Target="footer10.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hyperlink" Target="https://www.delltechnologies.com/en-us/case-studies-customer-stories/index.htm" TargetMode="External"/><Relationship Id="rId49" Type="http://schemas.openxmlformats.org/officeDocument/2006/relationships/hyperlink" Target="https://www.dell.com/support/contents/en-us/article/product-support/self-support-knowledgebase/security-antivirus/alerts-vulnerabilities/dell-vulnerability-response-policy" TargetMode="External"/><Relationship Id="rId57" Type="http://schemas.openxmlformats.org/officeDocument/2006/relationships/hyperlink" Target="http://www.bbbonline.org/cks.asp?id=3151999031006" TargetMode="External"/><Relationship Id="rId10" Type="http://schemas.openxmlformats.org/officeDocument/2006/relationships/image" Target="media/image1.jpeg"/><Relationship Id="rId31" Type="http://schemas.openxmlformats.org/officeDocument/2006/relationships/footer" Target="footer7.xml"/><Relationship Id="rId44" Type="http://schemas.openxmlformats.org/officeDocument/2006/relationships/image" Target="media/image7.png"/><Relationship Id="rId52" Type="http://schemas.openxmlformats.org/officeDocument/2006/relationships/hyperlink" Target="https://www.bsimm.com/" TargetMode="External"/><Relationship Id="rId60" Type="http://schemas.openxmlformats.org/officeDocument/2006/relationships/hyperlink" Target="https://rpe.us.dell.com/PortfolioSearch" TargetMode="External"/><Relationship Id="rId65" Type="http://schemas.openxmlformats.org/officeDocument/2006/relationships/hyperlink" Target="https://www.delltechnologies.com/asset/en-us/products/laptops-and-2-in-1s/technical-support/latitude-5x40-spec-sheet.pdf.external" TargetMode="External"/><Relationship Id="rId73" Type="http://schemas.openxmlformats.org/officeDocument/2006/relationships/hyperlink" Target="https://rpe.us.dell.com/PortfolioSearch" TargetMode="External"/><Relationship Id="rId78" Type="http://schemas.openxmlformats.org/officeDocument/2006/relationships/hyperlink" Target="https://www.delltechnologies.com/asset/en-us/products/workstations/briefs-summaries/precision-mobile-leave-behind.pdf.external" TargetMode="External"/><Relationship Id="rId81" Type="http://schemas.openxmlformats.org/officeDocument/2006/relationships/image" Target="media/image15.emf"/><Relationship Id="rId86" Type="http://schemas.openxmlformats.org/officeDocument/2006/relationships/oleObject" Target="embeddings/oleObject1.bin"/><Relationship Id="rId94" Type="http://schemas.openxmlformats.org/officeDocument/2006/relationships/footer" Target="footer1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footer" Target="footer2.xml"/><Relationship Id="rId39" Type="http://schemas.openxmlformats.org/officeDocument/2006/relationships/image" Target="media/image6.png"/><Relationship Id="rId34" Type="http://schemas.openxmlformats.org/officeDocument/2006/relationships/footer" Target="footer9.xml"/><Relationship Id="rId50" Type="http://schemas.openxmlformats.org/officeDocument/2006/relationships/hyperlink" Target="https://www.dell.com/support/security/en-us" TargetMode="External"/><Relationship Id="rId55" Type="http://schemas.openxmlformats.org/officeDocument/2006/relationships/hyperlink" Target="http://www1.us.dell.com/content/topics/global.aspx/policy/en/policy?c=us&amp;l=en&amp;s=gen&amp;~section=011" TargetMode="External"/><Relationship Id="rId76" Type="http://schemas.openxmlformats.org/officeDocument/2006/relationships/hyperlink" Target="https://rpe.us.dell.com/PortfolioSearch" TargetMode="External"/><Relationship Id="rId7" Type="http://schemas.openxmlformats.org/officeDocument/2006/relationships/webSettings" Target="webSettings.xml"/><Relationship Id="rId71" Type="http://schemas.openxmlformats.org/officeDocument/2006/relationships/hyperlink" Target="https://rpe.us.dell.com/PortfolioSearch" TargetMode="External"/><Relationship Id="rId92" Type="http://schemas.openxmlformats.org/officeDocument/2006/relationships/footer" Target="footer11.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hyperlink" Target="https://www.dell.com/en-us/shop/dell-poweredge-servers/sc/servers" TargetMode="External"/><Relationship Id="rId45" Type="http://schemas.openxmlformats.org/officeDocument/2006/relationships/hyperlink" Target="https://www.dell.com/en-us/dt/corporate/about-us/security-and-trust-center/index.htm?msclkid=c4f591beaf8a11ec92362ced27883e79" TargetMode="External"/><Relationship Id="rId66" Type="http://schemas.openxmlformats.org/officeDocument/2006/relationships/hyperlink" Target="file:///C:/Users/Aida_Bennani/Downloads/latitude_family_brochure.pdf" TargetMode="External"/><Relationship Id="rId87" Type="http://schemas.openxmlformats.org/officeDocument/2006/relationships/image" Target="media/image18.emf"/><Relationship Id="rId61" Type="http://schemas.openxmlformats.org/officeDocument/2006/relationships/hyperlink" Target="https://rpe.us.dell.com/PortfolioSearch" TargetMode="External"/><Relationship Id="rId82" Type="http://schemas.openxmlformats.org/officeDocument/2006/relationships/oleObject" Target="embeddings/Microsoft_Excel_97-2003_Worksheet.xls"/><Relationship Id="rId19" Type="http://schemas.openxmlformats.org/officeDocument/2006/relationships/header" Target="header3.xml"/><Relationship Id="rId14" Type="http://schemas.openxmlformats.org/officeDocument/2006/relationships/image" Target="media/image5.png"/><Relationship Id="rId30" Type="http://schemas.openxmlformats.org/officeDocument/2006/relationships/header" Target="header8.xml"/><Relationship Id="rId35" Type="http://schemas.openxmlformats.org/officeDocument/2006/relationships/hyperlink" Target="https://www.delltechnologies.com/en-us/what-we-do/index.htm" TargetMode="External"/><Relationship Id="rId56" Type="http://schemas.openxmlformats.org/officeDocument/2006/relationships/hyperlink" Target="http://www.nclnet.org/essentials" TargetMode="External"/><Relationship Id="rId77" Type="http://schemas.openxmlformats.org/officeDocument/2006/relationships/hyperlink" Target="https://www.delltechnologies.com/asset/en-us/products/workstations/technical-support/precision-3581-spec-sheet.pdf.external" TargetMode="External"/></Relationships>
</file>

<file path=word/_rels/footer11.xml.rels><?xml version="1.0" encoding="UTF-8" standalone="yes"?>
<Relationships xmlns="http://schemas.openxmlformats.org/package/2006/relationships"><Relationship Id="rId1" Type="http://schemas.openxmlformats.org/officeDocument/2006/relationships/image" Target="media/image5.jpg"/></Relationships>
</file>

<file path=word/_rels/footer8.xml.rels><?xml version="1.0" encoding="UTF-8" standalone="yes"?>
<Relationships xmlns="http://schemas.openxmlformats.org/package/2006/relationships"><Relationship Id="rId1" Type="http://schemas.openxmlformats.org/officeDocument/2006/relationships/image" Target="media/image5.jpg"/></Relationships>
</file>

<file path=word/_rels/header6.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PA_P1~1\AppData\Local\Temp\QPABuild\QPAUSESQCP101SS_Dell\Template_110_324145_638158805719600000\2023b_Unnumbered_Headings_English.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pc="http://schemas.microsoft.com/office/infopath/2007/PartnerControl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659D13EE862F4FB6E68F7DB5967B01" ma:contentTypeVersion="0" ma:contentTypeDescription="Create a new document." ma:contentTypeScope="" ma:versionID="10ce489dc971d33af2ce6fa5bd7a45b9">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1425ED-2ABC-4EE9-88C5-2D6B6388C51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75E07D-7D72-4E91-A9F5-0EA8750FDB0F}">
  <ds:schemaRefs>
    <ds:schemaRef ds:uri="http://schemas.microsoft.com/sharepoint/v3/contenttype/forms"/>
  </ds:schemaRefs>
</ds:datastoreItem>
</file>

<file path=customXml/itemProps3.xml><?xml version="1.0" encoding="utf-8"?>
<ds:datastoreItem xmlns:ds="http://schemas.openxmlformats.org/officeDocument/2006/customXml" ds:itemID="{709E6BDA-987F-4EEF-98A4-F3DF6EFB30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2023b_Unnumbered_Headings_English</Template>
  <TotalTime>11</TotalTime>
  <Pages>34</Pages>
  <Words>12048</Words>
  <Characters>68675</Characters>
  <Application>Microsoft Office Word</Application>
  <DocSecurity>0</DocSecurity>
  <Lines>572</Lines>
  <Paragraphs>161</Paragraphs>
  <ScaleCrop>false</ScaleCrop>
  <Company>Dell Computer Corporation</Company>
  <LinksUpToDate>false</LinksUpToDate>
  <CharactersWithSpaces>80562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Rich Products Corporation</dc:title>
  <dc:creator>qvidian qpa_p1_sps_svc</dc:creator>
  <cp:keywords>No Restrictions</cp:keywords>
  <dc:description>8th January 2008 15.33</dc:description>
  <cp:lastModifiedBy>Aaditya Siddharth M</cp:lastModifiedBy>
  <cp:revision>7</cp:revision>
  <dcterms:created xsi:type="dcterms:W3CDTF">2024-03-22T13:51:00Z</dcterms:created>
  <dcterms:modified xsi:type="dcterms:W3CDTF">2025-06-26T09:48:00Z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0x01010081659D13EE862F4FB6E68F7DB5967B01</vt:lpwstr>
  </property>
  <property fmtid="{D5CDD505-2E9C-101B-9397-08002B2CF9AE}" pid="3" name="FileLeafRef">
    <vt:lpwstr>2014b Unnumbered Headings_English.dotx</vt:lpwstr>
  </property>
  <property fmtid="{D5CDD505-2E9C-101B-9397-08002B2CF9AE}" pid="4" name="TitusGUID">
    <vt:lpwstr>3b6a69db-aa7e-440f-83df-988d5fd5f74b</vt:lpwstr>
  </property>
  <property fmtid="{D5CDD505-2E9C-101B-9397-08002B2CF9AE}" pid="5" name="DellClassification">
    <vt:lpwstr>No Restrictions</vt:lpwstr>
  </property>
  <property fmtid="{D5CDD505-2E9C-101B-9397-08002B2CF9AE}" pid="6" name="DellSubLabels">
    <vt:lpwstr/>
  </property>
  <property fmtid="{D5CDD505-2E9C-101B-9397-08002B2CF9AE}" pid="7" name="Document Creator">
    <vt:lpwstr/>
  </property>
  <property fmtid="{D5CDD505-2E9C-101B-9397-08002B2CF9AE}" pid="8" name="Document Editor">
    <vt:lpwstr/>
  </property>
  <property fmtid="{D5CDD505-2E9C-101B-9397-08002B2CF9AE}" pid="9" name="Classification">
    <vt:lpwstr>No Restrictions</vt:lpwstr>
  </property>
  <property fmtid="{D5CDD505-2E9C-101B-9397-08002B2CF9AE}" pid="10" name="Sublabels">
    <vt:lpwstr/>
  </property>
  <property fmtid="{D5CDD505-2E9C-101B-9397-08002B2CF9AE}" pid="11" name="MSIP_Label_17cb76b2-10b8-4fe1-93d4-2202842406cd_Enabled">
    <vt:lpwstr>True</vt:lpwstr>
  </property>
  <property fmtid="{D5CDD505-2E9C-101B-9397-08002B2CF9AE}" pid="12" name="MSIP_Label_17cb76b2-10b8-4fe1-93d4-2202842406cd_SiteId">
    <vt:lpwstr>945c199a-83a2-4e80-9f8c-5a91be5752dd</vt:lpwstr>
  </property>
  <property fmtid="{D5CDD505-2E9C-101B-9397-08002B2CF9AE}" pid="13" name="MSIP_Label_17cb76b2-10b8-4fe1-93d4-2202842406cd_Owner">
    <vt:lpwstr>Majda_Mekkioui@dell.com</vt:lpwstr>
  </property>
  <property fmtid="{D5CDD505-2E9C-101B-9397-08002B2CF9AE}" pid="14" name="MSIP_Label_17cb76b2-10b8-4fe1-93d4-2202842406cd_SetDate">
    <vt:lpwstr>2020-05-28T13:45:34.0252112Z</vt:lpwstr>
  </property>
  <property fmtid="{D5CDD505-2E9C-101B-9397-08002B2CF9AE}" pid="15" name="MSIP_Label_17cb76b2-10b8-4fe1-93d4-2202842406cd_Name">
    <vt:lpwstr>External Public</vt:lpwstr>
  </property>
  <property fmtid="{D5CDD505-2E9C-101B-9397-08002B2CF9AE}" pid="16" name="MSIP_Label_17cb76b2-10b8-4fe1-93d4-2202842406cd_Application">
    <vt:lpwstr>Microsoft Azure Information Protection</vt:lpwstr>
  </property>
  <property fmtid="{D5CDD505-2E9C-101B-9397-08002B2CF9AE}" pid="17" name="MSIP_Label_17cb76b2-10b8-4fe1-93d4-2202842406cd_ActionId">
    <vt:lpwstr>5496a44c-a976-4345-a8e4-c61e76bef320</vt:lpwstr>
  </property>
  <property fmtid="{D5CDD505-2E9C-101B-9397-08002B2CF9AE}" pid="18" name="MSIP_Label_17cb76b2-10b8-4fe1-93d4-2202842406cd_Extended_MSFT_Method">
    <vt:lpwstr>Manual</vt:lpwstr>
  </property>
  <property fmtid="{D5CDD505-2E9C-101B-9397-08002B2CF9AE}" pid="19" name="aiplabel">
    <vt:lpwstr>External Public</vt:lpwstr>
  </property>
</Properties>
</file>